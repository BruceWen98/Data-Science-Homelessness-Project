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606F52" w14:textId="77777777" w:rsidR="00021C04" w:rsidRDefault="00714AA5" w:rsidP="00623F3E">
      <w:pPr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49E3592" wp14:editId="3479DFB5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14:paraId="182F2932" w14:textId="77777777" w:rsidTr="00745C53">
        <w:trPr>
          <w:trHeight w:val="14130"/>
        </w:trPr>
        <w:tc>
          <w:tcPr>
            <w:tcW w:w="12229" w:type="dxa"/>
          </w:tcPr>
          <w:p w14:paraId="2E9B5596" w14:textId="77777777" w:rsidR="00021C04" w:rsidRDefault="00D76AB2" w:rsidP="00623F3E">
            <w:pPr>
              <w:spacing w:line="240" w:lineRule="auto"/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287E909" wp14:editId="7303E6A4">
                      <wp:extent cx="6824820" cy="867641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415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FDFA014" w14:textId="7AE67653" w:rsidR="00D76AB2" w:rsidRPr="00745C53" w:rsidRDefault="00F8356A" w:rsidP="00D76AB2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Bruce Wen</w:t>
                                    </w:r>
                                  </w:p>
                                  <w:p w14:paraId="510CEFAA" w14:textId="04A892FB" w:rsidR="00D76AB2" w:rsidRPr="00745C53" w:rsidRDefault="00B91591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CMSC 118, Mid-term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869F3DA" w14:textId="40FC2052" w:rsidR="00D76AB2" w:rsidRPr="000659D1" w:rsidRDefault="00322A4B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  <w:rPr>
                                        <w:sz w:val="72"/>
                                      </w:rPr>
                                    </w:pPr>
                                    <w:r w:rsidRPr="000659D1">
                                      <w:rPr>
                                        <w:sz w:val="72"/>
                                      </w:rPr>
                                      <w:t>Report on Homelessness</w:t>
                                    </w:r>
                                  </w:p>
                                  <w:p w14:paraId="03BCB7A8" w14:textId="77777777" w:rsidR="00104080" w:rsidRDefault="00104080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79DE6A1D" w14:textId="733432EE" w:rsidR="00D76AB2" w:rsidRPr="00D776C3" w:rsidRDefault="00F8356A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 w:rsidRPr="00D776C3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Analyses on Data</w:t>
                                    </w:r>
                                    <w:r w:rsidR="00D776C3" w:rsidRPr="00D776C3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 xml:space="preserve"> by HUD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87E909" id="Group 9" o:spid="_x0000_s1026" alt="Title and text&#10;" style="width:537.4pt;height:683.2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4FDFA014" w14:textId="7AE67653" w:rsidR="00D76AB2" w:rsidRPr="00745C53" w:rsidRDefault="00F8356A" w:rsidP="00D76AB2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Bruce Wen</w:t>
                              </w:r>
                            </w:p>
                            <w:p w14:paraId="510CEFAA" w14:textId="04A892FB" w:rsidR="00D76AB2" w:rsidRPr="00745C53" w:rsidRDefault="00B91591" w:rsidP="00D76AB2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CMSC 118, Mid-term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2869F3DA" w14:textId="40FC2052" w:rsidR="00D76AB2" w:rsidRPr="000659D1" w:rsidRDefault="00322A4B" w:rsidP="00104080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sz w:val="72"/>
                                </w:rPr>
                              </w:pPr>
                              <w:r w:rsidRPr="000659D1">
                                <w:rPr>
                                  <w:sz w:val="72"/>
                                </w:rPr>
                                <w:t>Report on Homelessness</w:t>
                              </w:r>
                            </w:p>
                            <w:p w14:paraId="03BCB7A8" w14:textId="77777777" w:rsidR="00104080" w:rsidRDefault="00104080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79DE6A1D" w14:textId="733432EE" w:rsidR="00D76AB2" w:rsidRPr="00D776C3" w:rsidRDefault="00F8356A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 w:rsidRPr="00D776C3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Analyses on Data</w:t>
                              </w:r>
                              <w:r w:rsidR="00D776C3" w:rsidRPr="00D776C3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 xml:space="preserve"> by HUD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58212B53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644C2480" w14:textId="77777777" w:rsidR="00A1111B" w:rsidRDefault="00A1111B" w:rsidP="00623F3E">
            <w:pPr>
              <w:spacing w:line="240" w:lineRule="auto"/>
              <w:ind w:left="720"/>
              <w:jc w:val="right"/>
              <w:rPr>
                <w:noProof/>
              </w:rPr>
            </w:pPr>
          </w:p>
        </w:tc>
      </w:tr>
    </w:tbl>
    <w:p w14:paraId="0B87ED6A" w14:textId="77777777" w:rsidR="00745C53" w:rsidRDefault="00745C53" w:rsidP="00623F3E">
      <w:pPr>
        <w:spacing w:line="240" w:lineRule="auto"/>
      </w:pPr>
    </w:p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3713"/>
        <w:gridCol w:w="7782"/>
        <w:gridCol w:w="690"/>
      </w:tblGrid>
      <w:tr w:rsidR="001336E3" w14:paraId="2ED95AE9" w14:textId="77777777" w:rsidTr="00AB14C5">
        <w:trPr>
          <w:gridAfter w:val="1"/>
          <w:wAfter w:w="1058" w:type="dxa"/>
          <w:trHeight w:val="1188"/>
        </w:trPr>
        <w:tc>
          <w:tcPr>
            <w:tcW w:w="11127" w:type="dxa"/>
            <w:gridSpan w:val="2"/>
          </w:tcPr>
          <w:p w14:paraId="704A69DA" w14:textId="35C8B297" w:rsidR="001336E3" w:rsidRDefault="008C0026" w:rsidP="00623F3E">
            <w:pPr>
              <w:spacing w:line="240" w:lineRule="auto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0C26A462" wp14:editId="02926CF0">
                      <wp:simplePos x="0" y="0"/>
                      <wp:positionH relativeFrom="column">
                        <wp:posOffset>7466042</wp:posOffset>
                      </wp:positionH>
                      <wp:positionV relativeFrom="paragraph">
                        <wp:posOffset>17253</wp:posOffset>
                      </wp:positionV>
                      <wp:extent cx="198192" cy="301924"/>
                      <wp:effectExtent l="0" t="0" r="0" b="3175"/>
                      <wp:wrapNone/>
                      <wp:docPr id="261" name="Text Box 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192" cy="3019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ADD693" w14:textId="38AB10E2" w:rsidR="008C0026" w:rsidRPr="008C0026" w:rsidRDefault="00760494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26A462" id="Text Box 261" o:spid="_x0000_s1029" type="#_x0000_t202" style="position:absolute;margin-left:587.9pt;margin-top:1.35pt;width:15.6pt;height:23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" filled="f" stroked="f" strokeweight=".5pt">
                      <v:textbox>
                        <w:txbxContent>
                          <w:p w14:paraId="2DADD693" w14:textId="38AB10E2" w:rsidR="008C0026" w:rsidRPr="008C0026" w:rsidRDefault="00760494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36E3"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77B422C0" wp14:editId="03863D6B">
                      <wp:extent cx="4886325" cy="714375"/>
                      <wp:effectExtent l="0" t="0" r="0" b="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86325" cy="714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4C8C8C" w14:textId="05B220A7" w:rsidR="001336E3" w:rsidRPr="001E668F" w:rsidRDefault="00481769" w:rsidP="001E668F">
                                  <w:pPr>
                                    <w:pStyle w:val="Subtitle"/>
                                    <w:ind w:left="0"/>
                                    <w:rPr>
                                      <w:b/>
                                      <w:color w:val="44546A" w:themeColor="text2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color w:val="44546A" w:themeColor="text2"/>
                                      <w:sz w:val="40"/>
                                      <w:szCs w:val="40"/>
                                    </w:rPr>
                                    <w:t xml:space="preserve">A) </w:t>
                                  </w:r>
                                  <w:r w:rsidR="001336E3" w:rsidRPr="001E668F">
                                    <w:rPr>
                                      <w:b/>
                                      <w:color w:val="44546A" w:themeColor="text2"/>
                                      <w:sz w:val="40"/>
                                      <w:szCs w:val="40"/>
                                    </w:rPr>
                                    <w:t>Temporal Patterns in Number of Homeless People in Chicago and 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7B422C0" id="Text Box 10" o:spid="_x0000_s1030" type="#_x0000_t202" style="width:384.7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" filled="f" stroked="f" strokeweight=".5pt">
                      <v:textbox>
                        <w:txbxContent>
                          <w:p w14:paraId="764C8C8C" w14:textId="05B220A7" w:rsidR="001336E3" w:rsidRPr="001E668F" w:rsidRDefault="00481769" w:rsidP="001E668F">
                            <w:pPr>
                              <w:pStyle w:val="Subtitle"/>
                              <w:ind w:left="0"/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A) </w:t>
                            </w:r>
                            <w:r w:rsidR="001336E3" w:rsidRPr="001E668F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>Temporal Patterns in Number of Homeless People in Chicago and LA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1336E3" w14:paraId="282C40CD" w14:textId="77777777" w:rsidTr="00AB14C5">
        <w:trPr>
          <w:trHeight w:val="7533"/>
        </w:trPr>
        <w:tc>
          <w:tcPr>
            <w:tcW w:w="3713" w:type="dxa"/>
          </w:tcPr>
          <w:p w14:paraId="63817B94" w14:textId="30D37367" w:rsidR="000B4502" w:rsidRDefault="00A24A54" w:rsidP="00623F3E">
            <w:pPr>
              <w:spacing w:line="240" w:lineRule="auto"/>
            </w:pPr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3AFF05B1" wp14:editId="3568EAD5">
                      <wp:extent cx="1885950" cy="352425"/>
                      <wp:effectExtent l="0" t="0" r="0" b="9525"/>
                      <wp:docPr id="183" name="Text Box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85950" cy="352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BF428F2" w14:textId="55E677A5" w:rsidR="00A24A54" w:rsidRPr="00A24A54" w:rsidRDefault="00A24A54" w:rsidP="00A24A54">
                                  <w:pPr>
                                    <w:pStyle w:val="Heading3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Chicago</w:t>
                                  </w:r>
                                  <w:r w:rsidR="00FC754B">
                                    <w:rPr>
                                      <w:sz w:val="32"/>
                                    </w:rPr>
                                    <w:t xml:space="preserve"> (Fig. 1)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AFF05B1" id="Text Box 183" o:spid="_x0000_s1031" type="#_x0000_t202" style="width:148.5pt;height:2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" fillcolor="white [3201]" stroked="f" strokeweight=".5pt">
                      <v:textbox>
                        <w:txbxContent>
                          <w:p w14:paraId="0BF428F2" w14:textId="55E677A5" w:rsidR="00A24A54" w:rsidRPr="00A24A54" w:rsidRDefault="00A24A54" w:rsidP="00A24A54">
                            <w:pPr>
                              <w:pStyle w:val="Heading3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Chicago</w:t>
                            </w:r>
                            <w:r w:rsidR="00FC754B">
                              <w:rPr>
                                <w:sz w:val="32"/>
                              </w:rPr>
                              <w:t xml:space="preserve"> (Fig. 1)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0B4502"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6B736E27" wp14:editId="1F55B3C2">
                      <wp:extent cx="2009775" cy="2152650"/>
                      <wp:effectExtent l="0" t="0" r="9525" b="0"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9775" cy="2152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F4CF0A" w14:textId="12A05A6C" w:rsidR="00A35CE2" w:rsidRPr="00D1442E" w:rsidRDefault="00F24643" w:rsidP="004A6D16">
                                  <w:pPr>
                                    <w:pStyle w:val="Heading3"/>
                                    <w:numPr>
                                      <w:ilvl w:val="0"/>
                                      <w:numId w:val="1"/>
                                    </w:numPr>
                                    <w:ind w:left="270"/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~10%</w:t>
                                  </w:r>
                                  <w:r w:rsidR="00A35CE2" w:rsidRPr="00D1442E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 Decrease in</w:t>
                                  </w:r>
                                  <w:r w:rsidR="004A6D16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r w:rsidR="00A35CE2" w:rsidRPr="00D1442E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Home</w:t>
                                  </w:r>
                                  <w:r w:rsidR="004A6D16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- </w:t>
                                  </w:r>
                                  <w:r w:rsidR="00A35CE2" w:rsidRPr="00D1442E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lessness from 2008 to 2018</w:t>
                                  </w:r>
                                </w:p>
                                <w:p w14:paraId="000359D4" w14:textId="23CADBB4" w:rsidR="00D1442E" w:rsidRDefault="00E32E91" w:rsidP="004A6D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ind w:left="270"/>
                                    <w:rPr>
                                      <w:rFonts w:ascii="Calibri" w:hAnsi="Calibri" w:cs="Calibri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</w:rPr>
                                    <w:t xml:space="preserve">Large </w:t>
                                  </w:r>
                                  <w:r w:rsidR="00FE3A78">
                                    <w:rPr>
                                      <w:rFonts w:ascii="Calibri" w:hAnsi="Calibri" w:cs="Calibri"/>
                                    </w:rPr>
                                    <w:t>Decrease in Home</w:t>
                                  </w:r>
                                  <w:r w:rsidR="005656C6">
                                    <w:rPr>
                                      <w:rFonts w:ascii="Calibri" w:hAnsi="Calibri" w:cs="Calibri"/>
                                    </w:rPr>
                                    <w:t>-</w:t>
                                  </w:r>
                                  <w:r w:rsidR="00FE3A78">
                                    <w:rPr>
                                      <w:rFonts w:ascii="Calibri" w:hAnsi="Calibri" w:cs="Calibri"/>
                                    </w:rPr>
                                    <w:t>lessness from 2015 to 2018</w:t>
                                  </w:r>
                                </w:p>
                                <w:p w14:paraId="6678C32D" w14:textId="1E41F79C" w:rsidR="00DD0F52" w:rsidRDefault="00DD0F52" w:rsidP="004A6D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ind w:left="270"/>
                                    <w:rPr>
                                      <w:rFonts w:ascii="Calibri" w:hAnsi="Calibri" w:cs="Calibri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</w:rPr>
                                    <w:t xml:space="preserve">Chronically Homeless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Calibri"/>
                                    </w:rPr>
                                    <w:t>Indivi</w:t>
                                  </w:r>
                                  <w:proofErr w:type="spellEnd"/>
                                  <w:r w:rsidR="005656C6">
                                    <w:rPr>
                                      <w:rFonts w:ascii="Calibri" w:hAnsi="Calibri" w:cs="Calibri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Calibri" w:hAnsi="Calibri" w:cs="Calibri"/>
                                    </w:rPr>
                                    <w:t>duals remained largely the same</w:t>
                                  </w:r>
                                  <w:r w:rsidR="00A27E15">
                                    <w:rPr>
                                      <w:rFonts w:ascii="Calibri" w:hAnsi="Calibri" w:cs="Calibri"/>
                                    </w:rPr>
                                    <w:t xml:space="preserve"> from 2008-2018</w:t>
                                  </w:r>
                                </w:p>
                                <w:p w14:paraId="3583D9A9" w14:textId="2C5741E8" w:rsidR="00A35CE2" w:rsidRPr="00224025" w:rsidRDefault="00973988" w:rsidP="004A6D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ind w:left="270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224025">
                                    <w:rPr>
                                      <w:rFonts w:ascii="Calibri" w:hAnsi="Calibri" w:cs="Calibri"/>
                                    </w:rPr>
                                    <w:t>Sheltered</w:t>
                                  </w:r>
                                  <w:r w:rsidR="00A938AF" w:rsidRPr="00224025">
                                    <w:rPr>
                                      <w:rFonts w:ascii="Calibri" w:hAnsi="Calibri" w:cs="Calibri"/>
                                    </w:rPr>
                                    <w:t xml:space="preserve"> total</w:t>
                                  </w:r>
                                  <w:r w:rsidRPr="00224025">
                                    <w:rPr>
                                      <w:rFonts w:ascii="Calibri" w:hAnsi="Calibri" w:cs="Calibri"/>
                                    </w:rPr>
                                    <w:t xml:space="preserve"> homeless rose to its highest in </w:t>
                                  </w:r>
                                  <w:r w:rsidR="008345DE" w:rsidRPr="00224025">
                                    <w:rPr>
                                      <w:rFonts w:ascii="Calibri" w:hAnsi="Calibri" w:cs="Calibri"/>
                                    </w:rPr>
                                    <w:t>2009, but decreased there</w:t>
                                  </w:r>
                                  <w:r w:rsidR="00D126D7">
                                    <w:rPr>
                                      <w:rFonts w:ascii="Calibri" w:hAnsi="Calibri" w:cs="Calibri"/>
                                    </w:rPr>
                                    <w:t>-</w:t>
                                  </w:r>
                                  <w:r w:rsidR="008345DE" w:rsidRPr="00224025">
                                    <w:rPr>
                                      <w:rFonts w:ascii="Calibri" w:hAnsi="Calibri" w:cs="Calibri"/>
                                    </w:rPr>
                                    <w:t xml:space="preserve">after </w:t>
                                  </w:r>
                                  <w:r w:rsidR="00385C73" w:rsidRPr="00224025">
                                    <w:rPr>
                                      <w:rFonts w:ascii="Calibri" w:hAnsi="Calibri" w:cs="Calibri"/>
                                    </w:rPr>
                                    <w:t>to lowest level in 2018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736E27" id="Text Box 16" o:spid="_x0000_s1032" type="#_x0000_t202" style="width:158.25pt;height:1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" fillcolor="white [3201]" stroked="f" strokeweight=".5pt">
                      <v:textbox>
                        <w:txbxContent>
                          <w:p w14:paraId="34F4CF0A" w14:textId="12A05A6C" w:rsidR="00A35CE2" w:rsidRPr="00D1442E" w:rsidRDefault="00F24643" w:rsidP="004A6D16">
                            <w:pPr>
                              <w:pStyle w:val="Heading3"/>
                              <w:numPr>
                                <w:ilvl w:val="0"/>
                                <w:numId w:val="1"/>
                              </w:numPr>
                              <w:ind w:left="270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~10%</w:t>
                            </w:r>
                            <w:r w:rsidR="00A35CE2" w:rsidRPr="00D1442E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 Decrease in</w:t>
                            </w:r>
                            <w:r w:rsidR="004A6D16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A35CE2" w:rsidRPr="00D1442E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Home</w:t>
                            </w:r>
                            <w:r w:rsidR="004A6D16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- </w:t>
                            </w:r>
                            <w:r w:rsidR="00A35CE2" w:rsidRPr="00D1442E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lessness from 2008 to 2018</w:t>
                            </w:r>
                          </w:p>
                          <w:p w14:paraId="000359D4" w14:textId="23CADBB4" w:rsidR="00D1442E" w:rsidRDefault="00E32E91" w:rsidP="004A6D1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270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Large </w:t>
                            </w:r>
                            <w:r w:rsidR="00FE3A78">
                              <w:rPr>
                                <w:rFonts w:ascii="Calibri" w:hAnsi="Calibri" w:cs="Calibri"/>
                              </w:rPr>
                              <w:t>Decrease in Home</w:t>
                            </w:r>
                            <w:r w:rsidR="005656C6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 w:rsidR="00FE3A78">
                              <w:rPr>
                                <w:rFonts w:ascii="Calibri" w:hAnsi="Calibri" w:cs="Calibri"/>
                              </w:rPr>
                              <w:t>lessness from 2015 to 2018</w:t>
                            </w:r>
                          </w:p>
                          <w:p w14:paraId="6678C32D" w14:textId="1E41F79C" w:rsidR="00DD0F52" w:rsidRDefault="00DD0F52" w:rsidP="004A6D1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270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Chronically Homeless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</w:rPr>
                              <w:t>Indivi</w:t>
                            </w:r>
                            <w:proofErr w:type="spellEnd"/>
                            <w:r w:rsidR="005656C6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duals remained largely the same</w:t>
                            </w:r>
                            <w:r w:rsidR="00A27E15">
                              <w:rPr>
                                <w:rFonts w:ascii="Calibri" w:hAnsi="Calibri" w:cs="Calibri"/>
                              </w:rPr>
                              <w:t xml:space="preserve"> from 2008-2018</w:t>
                            </w:r>
                          </w:p>
                          <w:p w14:paraId="3583D9A9" w14:textId="2C5741E8" w:rsidR="00A35CE2" w:rsidRPr="00224025" w:rsidRDefault="00973988" w:rsidP="004A6D1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270"/>
                              <w:rPr>
                                <w:rFonts w:ascii="Calibri" w:hAnsi="Calibri" w:cs="Calibri"/>
                              </w:rPr>
                            </w:pPr>
                            <w:r w:rsidRPr="00224025">
                              <w:rPr>
                                <w:rFonts w:ascii="Calibri" w:hAnsi="Calibri" w:cs="Calibri"/>
                              </w:rPr>
                              <w:t>Sheltered</w:t>
                            </w:r>
                            <w:r w:rsidR="00A938AF" w:rsidRPr="00224025">
                              <w:rPr>
                                <w:rFonts w:ascii="Calibri" w:hAnsi="Calibri" w:cs="Calibri"/>
                              </w:rPr>
                              <w:t xml:space="preserve"> total</w:t>
                            </w:r>
                            <w:r w:rsidRPr="00224025">
                              <w:rPr>
                                <w:rFonts w:ascii="Calibri" w:hAnsi="Calibri" w:cs="Calibri"/>
                              </w:rPr>
                              <w:t xml:space="preserve"> homeless rose to its highest in </w:t>
                            </w:r>
                            <w:r w:rsidR="008345DE" w:rsidRPr="00224025">
                              <w:rPr>
                                <w:rFonts w:ascii="Calibri" w:hAnsi="Calibri" w:cs="Calibri"/>
                              </w:rPr>
                              <w:t>2009, but decreased there</w:t>
                            </w:r>
                            <w:r w:rsidR="00D126D7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 w:rsidR="008345DE" w:rsidRPr="00224025">
                              <w:rPr>
                                <w:rFonts w:ascii="Calibri" w:hAnsi="Calibri" w:cs="Calibri"/>
                              </w:rPr>
                              <w:t xml:space="preserve">after </w:t>
                            </w:r>
                            <w:r w:rsidR="00385C73" w:rsidRPr="00224025">
                              <w:rPr>
                                <w:rFonts w:ascii="Calibri" w:hAnsi="Calibri" w:cs="Calibri"/>
                              </w:rPr>
                              <w:t>to lowest level in 2018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0B4502"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6ADB3C86" wp14:editId="620F5ABF">
                      <wp:extent cx="2038350" cy="390525"/>
                      <wp:effectExtent l="0" t="0" r="0" b="952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38350" cy="390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F7C62C" w14:textId="79BA9FAF" w:rsidR="000B4502" w:rsidRPr="00A24A54" w:rsidRDefault="00224025" w:rsidP="000B4502">
                                  <w:pPr>
                                    <w:pStyle w:val="Heading3"/>
                                    <w:rPr>
                                      <w:sz w:val="32"/>
                                    </w:rPr>
                                  </w:pPr>
                                  <w:r w:rsidRPr="00A24A54">
                                    <w:rPr>
                                      <w:sz w:val="32"/>
                                    </w:rPr>
                                    <w:t>Los Angeles</w:t>
                                  </w:r>
                                  <w:r w:rsidR="00370B71">
                                    <w:rPr>
                                      <w:sz w:val="32"/>
                                    </w:rPr>
                                    <w:t xml:space="preserve"> (Fig. 2)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ADB3C86" id="Text Box 14" o:spid="_x0000_s1033" type="#_x0000_t202" style="width:160.5pt;height:3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" fillcolor="white [3201]" stroked="f" strokeweight=".5pt">
                      <v:textbox>
                        <w:txbxContent>
                          <w:p w14:paraId="13F7C62C" w14:textId="79BA9FAF" w:rsidR="000B4502" w:rsidRPr="00A24A54" w:rsidRDefault="00224025" w:rsidP="000B4502">
                            <w:pPr>
                              <w:pStyle w:val="Heading3"/>
                              <w:rPr>
                                <w:sz w:val="32"/>
                              </w:rPr>
                            </w:pPr>
                            <w:r w:rsidRPr="00A24A54">
                              <w:rPr>
                                <w:sz w:val="32"/>
                              </w:rPr>
                              <w:t>Los Angeles</w:t>
                            </w:r>
                            <w:r w:rsidR="00370B71">
                              <w:rPr>
                                <w:sz w:val="32"/>
                              </w:rPr>
                              <w:t xml:space="preserve"> (Fig. 2)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0B4502"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7F3090AD" wp14:editId="1ECF1915">
                      <wp:extent cx="2076450" cy="1590675"/>
                      <wp:effectExtent l="0" t="0" r="0" b="9525"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6450" cy="1590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540B21" w14:textId="5A897160" w:rsidR="00C6681B" w:rsidRPr="00D1442E" w:rsidRDefault="001B1BC9" w:rsidP="00C6681B">
                                  <w:pPr>
                                    <w:pStyle w:val="Heading3"/>
                                    <w:numPr>
                                      <w:ilvl w:val="0"/>
                                      <w:numId w:val="1"/>
                                    </w:numPr>
                                    <w:ind w:left="270"/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Overall </w:t>
                                  </w:r>
                                  <w:r w:rsidR="00C6681B" w:rsidRPr="00D1442E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Homelessness</w:t>
                                  </w: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 decreased sharply from 2008</w:t>
                                  </w:r>
                                  <w:r w:rsidR="00BF4F73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2009 but rose continuously t</w:t>
                                  </w:r>
                                  <w:r w:rsidR="00F05AF6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o</w:t>
                                  </w:r>
                                  <w:r w:rsidR="00C6681B" w:rsidRPr="00D1442E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r w:rsidR="004B2E9B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50000</w:t>
                                  </w:r>
                                  <w:r w:rsidR="00BE28C3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, the highest,</w:t>
                                  </w:r>
                                  <w:r w:rsidR="004B2E9B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 xml:space="preserve"> in </w:t>
                                  </w:r>
                                  <w:r w:rsidR="00C6681B" w:rsidRPr="00D1442E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201</w:t>
                                  </w:r>
                                  <w:r w:rsidR="00587574">
                                    <w:rPr>
                                      <w:rFonts w:ascii="Calibri" w:hAnsi="Calibri" w:cs="Calibri"/>
                                      <w:sz w:val="22"/>
                                      <w:szCs w:val="22"/>
                                    </w:rPr>
                                    <w:t>7</w:t>
                                  </w:r>
                                </w:p>
                                <w:p w14:paraId="35E0CF11" w14:textId="0278D375" w:rsidR="00C6681B" w:rsidRPr="00224025" w:rsidRDefault="00C6681B" w:rsidP="00C6681B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ind w:left="270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224025">
                                    <w:rPr>
                                      <w:rFonts w:ascii="Calibri" w:hAnsi="Calibri" w:cs="Calibri"/>
                                    </w:rPr>
                                    <w:t xml:space="preserve">Sheltered total homeless </w:t>
                                  </w:r>
                                  <w:r w:rsidR="00A12750">
                                    <w:rPr>
                                      <w:rFonts w:ascii="Calibri" w:hAnsi="Calibri" w:cs="Calibri"/>
                                    </w:rPr>
                                    <w:t>remained largely similar from 2008-2018 despite rise in overall homeless</w:t>
                                  </w:r>
                                </w:p>
                                <w:p w14:paraId="7D95A345" w14:textId="6A65E497" w:rsidR="000B4502" w:rsidRDefault="000B4502" w:rsidP="000B4502">
                                  <w:pPr>
                                    <w:pStyle w:val="Heading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3090AD" id="Text Box 17" o:spid="_x0000_s1034" type="#_x0000_t202" style="width:163.5pt;height:12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" fillcolor="white [3201]" stroked="f" strokeweight=".5pt">
                      <v:textbox>
                        <w:txbxContent>
                          <w:p w14:paraId="24540B21" w14:textId="5A897160" w:rsidR="00C6681B" w:rsidRPr="00D1442E" w:rsidRDefault="001B1BC9" w:rsidP="00C6681B">
                            <w:pPr>
                              <w:pStyle w:val="Heading3"/>
                              <w:numPr>
                                <w:ilvl w:val="0"/>
                                <w:numId w:val="1"/>
                              </w:numPr>
                              <w:ind w:left="270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Overall </w:t>
                            </w:r>
                            <w:r w:rsidR="00C6681B" w:rsidRPr="00D1442E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Homelessness</w:t>
                            </w:r>
                            <w:r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 decreased sharply from 2008</w:t>
                            </w:r>
                            <w:r w:rsidR="00BF4F73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-</w:t>
                            </w:r>
                            <w:r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2009 but rose continuously t</w:t>
                            </w:r>
                            <w:r w:rsidR="00F05AF6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o</w:t>
                            </w:r>
                            <w:r w:rsidR="00C6681B" w:rsidRPr="00D1442E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4B2E9B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50000</w:t>
                            </w:r>
                            <w:r w:rsidR="00BE28C3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, the highest,</w:t>
                            </w:r>
                            <w:r w:rsidR="004B2E9B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 xml:space="preserve"> in </w:t>
                            </w:r>
                            <w:r w:rsidR="00C6681B" w:rsidRPr="00D1442E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201</w:t>
                            </w:r>
                            <w:r w:rsidR="00587574"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  <w:p w14:paraId="35E0CF11" w14:textId="0278D375" w:rsidR="00C6681B" w:rsidRPr="00224025" w:rsidRDefault="00C6681B" w:rsidP="00C6681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270"/>
                              <w:rPr>
                                <w:rFonts w:ascii="Calibri" w:hAnsi="Calibri" w:cs="Calibri"/>
                              </w:rPr>
                            </w:pPr>
                            <w:r w:rsidRPr="00224025">
                              <w:rPr>
                                <w:rFonts w:ascii="Calibri" w:hAnsi="Calibri" w:cs="Calibri"/>
                              </w:rPr>
                              <w:t xml:space="preserve">Sheltered total homeless </w:t>
                            </w:r>
                            <w:r w:rsidR="00A12750">
                              <w:rPr>
                                <w:rFonts w:ascii="Calibri" w:hAnsi="Calibri" w:cs="Calibri"/>
                              </w:rPr>
                              <w:t>remained largely similar from 2008-2018 despite rise in overall homeless</w:t>
                            </w:r>
                          </w:p>
                          <w:p w14:paraId="7D95A345" w14:textId="6A65E497" w:rsidR="000B4502" w:rsidRDefault="000B4502" w:rsidP="000B4502">
                            <w:pPr>
                              <w:pStyle w:val="Heading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472" w:type="dxa"/>
            <w:gridSpan w:val="2"/>
          </w:tcPr>
          <w:p w14:paraId="796EBBEC" w14:textId="06955318" w:rsidR="000B4502" w:rsidRDefault="009E606D" w:rsidP="00623F3E">
            <w:pPr>
              <w:spacing w:line="240" w:lineRule="auto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61443C2" wp14:editId="614605F9">
                      <wp:simplePos x="0" y="0"/>
                      <wp:positionH relativeFrom="column">
                        <wp:posOffset>4599329</wp:posOffset>
                      </wp:positionH>
                      <wp:positionV relativeFrom="paragraph">
                        <wp:posOffset>2850251</wp:posOffset>
                      </wp:positionV>
                      <wp:extent cx="552450" cy="310551"/>
                      <wp:effectExtent l="0" t="0" r="19050" b="13335"/>
                      <wp:wrapNone/>
                      <wp:docPr id="233" name="Text Box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2450" cy="31055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F2C262" w14:textId="76E05DD2" w:rsidR="00584913" w:rsidRDefault="00584913">
                                  <w:r>
                                    <w:t>Fig.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1443C2" id="Text Box 233" o:spid="_x0000_s1035" type="#_x0000_t202" style="position:absolute;margin-left:362.15pt;margin-top:224.45pt;width:43.5pt;height:24.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" fillcolor="white [3201]" strokeweight=".5pt">
                      <v:textbox>
                        <w:txbxContent>
                          <w:p w14:paraId="71F2C262" w14:textId="76E05DD2" w:rsidR="00584913" w:rsidRDefault="00584913">
                            <w:r>
                              <w:t>Fig. 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9298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0637C5B" wp14:editId="32FFAC6B">
                      <wp:simplePos x="0" y="0"/>
                      <wp:positionH relativeFrom="column">
                        <wp:posOffset>4573450</wp:posOffset>
                      </wp:positionH>
                      <wp:positionV relativeFrom="paragraph">
                        <wp:posOffset>486614</wp:posOffset>
                      </wp:positionV>
                      <wp:extent cx="552450" cy="293298"/>
                      <wp:effectExtent l="0" t="0" r="19050" b="12065"/>
                      <wp:wrapNone/>
                      <wp:docPr id="234" name="Text Box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2450" cy="29329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EF9762" w14:textId="795D0A60" w:rsidR="0069298A" w:rsidRDefault="0069298A">
                                  <w:r>
                                    <w:t>Fig.1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637C5B" id="Text Box 234" o:spid="_x0000_s1036" type="#_x0000_t202" style="position:absolute;margin-left:360.1pt;margin-top:38.3pt;width:43.5pt;height:23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" fillcolor="white [3201]" strokeweight=".5pt">
                      <v:textbox>
                        <w:txbxContent>
                          <w:p w14:paraId="37EF9762" w14:textId="795D0A60" w:rsidR="0069298A" w:rsidRDefault="0069298A">
                            <w:r>
                              <w:t>Fig.1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B4502"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636DD486" wp14:editId="72F87B43">
                      <wp:extent cx="5510150" cy="4781550"/>
                      <wp:effectExtent l="0" t="0" r="0" b="0"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10150" cy="4781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E0EA32B" w14:textId="5337DA55" w:rsidR="001651A7" w:rsidRPr="001651A7" w:rsidRDefault="001651A7" w:rsidP="006D7137">
                                  <w:pPr>
                                    <w:pStyle w:val="Heading3"/>
                                  </w:pPr>
                                  <w:r>
                                    <w:t xml:space="preserve">Homelessness in </w:t>
                                  </w:r>
                                  <w:r w:rsidR="006D7137">
                                    <w:t>Chicago</w:t>
                                  </w:r>
                                </w:p>
                                <w:p w14:paraId="7F93931E" w14:textId="024AB83E" w:rsidR="00C44CFC" w:rsidRDefault="00026C3E" w:rsidP="004C5552">
                                  <w:pPr>
                                    <w:pStyle w:val="Heading3"/>
                                    <w:ind w:left="-180" w:firstLine="90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E52EA98" wp14:editId="24C759BE">
                                        <wp:extent cx="5332902" cy="2149434"/>
                                        <wp:effectExtent l="0" t="0" r="1270" b="3810"/>
                                        <wp:docPr id="222" name="Picture 2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451954" cy="21974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419A707" w14:textId="23ABC584" w:rsidR="000B4502" w:rsidRDefault="00BE5230" w:rsidP="000B4502">
                                  <w:pPr>
                                    <w:pStyle w:val="Heading3"/>
                                  </w:pPr>
                                  <w:r>
                                    <w:t>Homelessness in Los Angeles</w:t>
                                  </w:r>
                                </w:p>
                                <w:p w14:paraId="22F454AB" w14:textId="0563F2E9" w:rsidR="000B4502" w:rsidRDefault="0031664E" w:rsidP="004A6D16">
                                  <w:pPr>
                                    <w:ind w:hanging="90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D0DD464" wp14:editId="6560F7C2">
                                        <wp:extent cx="5320146" cy="2111967"/>
                                        <wp:effectExtent l="0" t="0" r="0" b="3175"/>
                                        <wp:docPr id="223" name="Picture 2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364232" cy="21294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6DD486" id="Text Box 11" o:spid="_x0000_s1037" type="#_x0000_t202" style="width:433.85pt;height:3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" fillcolor="white [3201]" stroked="f" strokeweight=".5pt">
                      <v:textbox>
                        <w:txbxContent>
                          <w:p w14:paraId="5E0EA32B" w14:textId="5337DA55" w:rsidR="001651A7" w:rsidRPr="001651A7" w:rsidRDefault="001651A7" w:rsidP="006D7137">
                            <w:pPr>
                              <w:pStyle w:val="Heading3"/>
                            </w:pPr>
                            <w:r>
                              <w:t xml:space="preserve">Homelessness in </w:t>
                            </w:r>
                            <w:r w:rsidR="006D7137">
                              <w:t>Chicago</w:t>
                            </w:r>
                          </w:p>
                          <w:p w14:paraId="7F93931E" w14:textId="024AB83E" w:rsidR="00C44CFC" w:rsidRDefault="00026C3E" w:rsidP="004C5552">
                            <w:pPr>
                              <w:pStyle w:val="Heading3"/>
                              <w:ind w:left="-180" w:firstLine="9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52EA98" wp14:editId="24C759BE">
                                  <wp:extent cx="5332902" cy="2149434"/>
                                  <wp:effectExtent l="0" t="0" r="1270" b="3810"/>
                                  <wp:docPr id="222" name="Picture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51954" cy="21974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19A707" w14:textId="23ABC584" w:rsidR="000B4502" w:rsidRDefault="00BE5230" w:rsidP="000B4502">
                            <w:pPr>
                              <w:pStyle w:val="Heading3"/>
                            </w:pPr>
                            <w:r>
                              <w:t>Homelessness in Los Angeles</w:t>
                            </w:r>
                          </w:p>
                          <w:p w14:paraId="22F454AB" w14:textId="0563F2E9" w:rsidR="000B4502" w:rsidRDefault="0031664E" w:rsidP="004A6D16">
                            <w:pPr>
                              <w:ind w:hanging="9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0DD464" wp14:editId="6560F7C2">
                                  <wp:extent cx="5320146" cy="2111967"/>
                                  <wp:effectExtent l="0" t="0" r="0" b="3175"/>
                                  <wp:docPr id="223" name="Picture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64232" cy="21294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63EE02E5" w14:textId="77777777" w:rsidTr="00880818">
        <w:trPr>
          <w:trHeight w:val="252"/>
        </w:trPr>
        <w:tc>
          <w:tcPr>
            <w:tcW w:w="12185" w:type="dxa"/>
            <w:gridSpan w:val="3"/>
            <w:vAlign w:val="center"/>
          </w:tcPr>
          <w:p w14:paraId="44BEB9E3" w14:textId="46C8E03F" w:rsidR="000B4502" w:rsidRPr="004F3FF9" w:rsidRDefault="00864FA3" w:rsidP="00623F3E">
            <w:pPr>
              <w:spacing w:line="240" w:lineRule="auto"/>
              <w:ind w:right="-630"/>
              <w:rPr>
                <w:rFonts w:ascii="Calibri" w:hAnsi="Calibri" w:cs="Calibri"/>
              </w:rPr>
            </w:pPr>
            <w:r w:rsidRPr="004A2EE2">
              <w:rPr>
                <w:rFonts w:ascii="Calibri" w:hAnsi="Calibri" w:cs="Calibri"/>
                <w:b/>
                <w:sz w:val="32"/>
              </w:rPr>
              <w:t>Analysis</w:t>
            </w:r>
            <w:r w:rsidR="006D1BB4" w:rsidRPr="004F3FF9">
              <w:rPr>
                <w:rFonts w:ascii="Calibri" w:hAnsi="Calibri" w:cs="Calibri"/>
                <w:sz w:val="32"/>
              </w:rPr>
              <w:t>:</w:t>
            </w:r>
            <w:r w:rsidR="006D1BB4" w:rsidRPr="004F3FF9">
              <w:rPr>
                <w:rFonts w:ascii="Calibri" w:hAnsi="Calibri" w:cs="Calibri"/>
              </w:rPr>
              <w:t xml:space="preserve"> </w:t>
            </w:r>
            <w:r w:rsidR="004F3FF9">
              <w:rPr>
                <w:rFonts w:ascii="Calibri" w:hAnsi="Calibri" w:cs="Calibri"/>
              </w:rPr>
              <w:t xml:space="preserve">Homelessness is a </w:t>
            </w:r>
            <w:r w:rsidR="0001245A">
              <w:rPr>
                <w:rFonts w:ascii="Calibri" w:hAnsi="Calibri" w:cs="Calibri"/>
              </w:rPr>
              <w:t xml:space="preserve">worrying </w:t>
            </w:r>
            <w:r>
              <w:rPr>
                <w:rFonts w:ascii="Calibri" w:hAnsi="Calibri" w:cs="Calibri"/>
              </w:rPr>
              <w:t xml:space="preserve">problem in Los Angeles. Not only </w:t>
            </w:r>
            <w:r w:rsidR="00C119C0">
              <w:rPr>
                <w:rFonts w:ascii="Calibri" w:hAnsi="Calibri" w:cs="Calibri"/>
              </w:rPr>
              <w:t>are</w:t>
            </w:r>
            <w:r>
              <w:rPr>
                <w:rFonts w:ascii="Calibri" w:hAnsi="Calibri" w:cs="Calibri"/>
              </w:rPr>
              <w:t xml:space="preserve"> there much higher homeless people in </w:t>
            </w:r>
            <w:r w:rsidR="00A536D4">
              <w:rPr>
                <w:rFonts w:ascii="Calibri" w:hAnsi="Calibri" w:cs="Calibri"/>
              </w:rPr>
              <w:t>L</w:t>
            </w:r>
            <w:r>
              <w:rPr>
                <w:rFonts w:ascii="Calibri" w:hAnsi="Calibri" w:cs="Calibri"/>
              </w:rPr>
              <w:t xml:space="preserve">A, the data suggests a rise in </w:t>
            </w:r>
            <w:r w:rsidR="00651D75">
              <w:rPr>
                <w:rFonts w:ascii="Calibri" w:hAnsi="Calibri" w:cs="Calibri"/>
              </w:rPr>
              <w:t>overall homeless even while the sheltered total homeless remains largely the same.</w:t>
            </w:r>
            <w:r w:rsidR="004D71DF">
              <w:rPr>
                <w:rFonts w:ascii="Calibri" w:hAnsi="Calibri" w:cs="Calibri"/>
              </w:rPr>
              <w:t xml:space="preserve"> In Chicago</w:t>
            </w:r>
            <w:r w:rsidR="001822A4">
              <w:rPr>
                <w:rFonts w:ascii="Calibri" w:hAnsi="Calibri" w:cs="Calibri"/>
              </w:rPr>
              <w:t xml:space="preserve">, </w:t>
            </w:r>
            <w:r w:rsidR="004D71DF">
              <w:rPr>
                <w:rFonts w:ascii="Calibri" w:hAnsi="Calibri" w:cs="Calibri"/>
              </w:rPr>
              <w:t xml:space="preserve">while </w:t>
            </w:r>
            <w:r w:rsidR="001822A4">
              <w:rPr>
                <w:rFonts w:ascii="Calibri" w:hAnsi="Calibri" w:cs="Calibri"/>
              </w:rPr>
              <w:t>the trend suggests a lower overall homeless level in recent years, there is still concern over the decrease in sheltered total</w:t>
            </w:r>
            <w:r w:rsidR="00442754">
              <w:rPr>
                <w:rFonts w:ascii="Calibri" w:hAnsi="Calibri" w:cs="Calibri"/>
              </w:rPr>
              <w:t xml:space="preserve"> homeless.</w:t>
            </w:r>
          </w:p>
        </w:tc>
      </w:tr>
    </w:tbl>
    <w:p w14:paraId="3F2CBCBD" w14:textId="24F67A76" w:rsidR="0023378A" w:rsidRDefault="00AB14C5" w:rsidP="00623F3E">
      <w:pPr>
        <w:spacing w:line="240" w:lineRule="auto"/>
      </w:pPr>
      <w:r w:rsidRPr="000B4502">
        <w:rPr>
          <w:noProof/>
        </w:rPr>
        <mc:AlternateContent>
          <mc:Choice Requires="wps">
            <w:drawing>
              <wp:inline distT="0" distB="0" distL="0" distR="0" wp14:anchorId="61344606" wp14:editId="35EC29A1">
                <wp:extent cx="5934075" cy="419100"/>
                <wp:effectExtent l="0" t="0" r="0" b="0"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47E46" w14:textId="7D325FBE" w:rsidR="00AB14C5" w:rsidRPr="001E668F" w:rsidRDefault="00AB14C5" w:rsidP="00AB14C5">
                            <w:pPr>
                              <w:pStyle w:val="Subtitle"/>
                              <w:ind w:left="0"/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>B)</w:t>
                            </w:r>
                            <w:r w:rsidR="004F0AA2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07BF7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>Spatial Patterns in Homeless People</w:t>
                            </w:r>
                            <w:r w:rsidR="00095FBF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 in 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344606" id="Text Box 225" o:spid="_x0000_s1038" type="#_x0000_t202" style="width:467.2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" filled="f" stroked="f" strokeweight=".5pt">
                <v:textbox>
                  <w:txbxContent>
                    <w:p w14:paraId="62647E46" w14:textId="7D325FBE" w:rsidR="00AB14C5" w:rsidRPr="001E668F" w:rsidRDefault="00AB14C5" w:rsidP="00AB14C5">
                      <w:pPr>
                        <w:pStyle w:val="Subtitle"/>
                        <w:ind w:left="0"/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>B)</w:t>
                      </w:r>
                      <w:r w:rsidR="004F0AA2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 </w:t>
                      </w:r>
                      <w:r w:rsidR="00407BF7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>Spatial Patterns in Homeless People</w:t>
                      </w:r>
                      <w:r w:rsidR="00095FBF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 in USA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E9EFB9" w14:textId="1D79F264" w:rsidR="00A225EE" w:rsidRDefault="000D6F46" w:rsidP="00623F3E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DBEE08" wp14:editId="2D91AADC">
                <wp:simplePos x="0" y="0"/>
                <wp:positionH relativeFrom="column">
                  <wp:posOffset>4416725</wp:posOffset>
                </wp:positionH>
                <wp:positionV relativeFrom="paragraph">
                  <wp:posOffset>525264</wp:posOffset>
                </wp:positionV>
                <wp:extent cx="301732" cy="25879"/>
                <wp:effectExtent l="0" t="0" r="22225" b="317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732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D6AA20" id="Straight Connector 206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75pt,41.35pt" to="371.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E3C76A" wp14:editId="13416488">
                <wp:simplePos x="0" y="0"/>
                <wp:positionH relativeFrom="column">
                  <wp:posOffset>3904519</wp:posOffset>
                </wp:positionH>
                <wp:positionV relativeFrom="paragraph">
                  <wp:posOffset>340372</wp:posOffset>
                </wp:positionV>
                <wp:extent cx="741045" cy="258445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04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364DB" w14:textId="77777777" w:rsidR="000D6F46" w:rsidRPr="00654894" w:rsidRDefault="000D6F46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Washington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3C76A" id="Text Box 205" o:spid="_x0000_s1039" type="#_x0000_t202" style="position:absolute;margin-left:307.45pt;margin-top:26.8pt;width:58.35pt;height:20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" filled="f" stroked="f" strokeweight=".5pt">
                <v:textbox>
                  <w:txbxContent>
                    <w:p w14:paraId="703364DB" w14:textId="77777777" w:rsidR="000D6F46" w:rsidRPr="00654894" w:rsidRDefault="000D6F46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Washington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F579C98" wp14:editId="4EBA7C83">
                <wp:simplePos x="0" y="0"/>
                <wp:positionH relativeFrom="column">
                  <wp:posOffset>6590581</wp:posOffset>
                </wp:positionH>
                <wp:positionV relativeFrom="paragraph">
                  <wp:posOffset>835816</wp:posOffset>
                </wp:positionV>
                <wp:extent cx="224287" cy="293298"/>
                <wp:effectExtent l="0" t="0" r="23495" b="31115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2932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BD39E" id="Straight Connector 201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8.95pt,65.8pt" to="536.6pt,8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D0081C" wp14:editId="634795E3">
                <wp:simplePos x="0" y="0"/>
                <wp:positionH relativeFrom="column">
                  <wp:posOffset>6678978</wp:posOffset>
                </wp:positionH>
                <wp:positionV relativeFrom="paragraph">
                  <wp:posOffset>1121841</wp:posOffset>
                </wp:positionV>
                <wp:extent cx="612140" cy="258445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1BF12F" w14:textId="77777777" w:rsidR="000D6F46" w:rsidRPr="00654894" w:rsidRDefault="000D6F46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0081C" id="Text Box 202" o:spid="_x0000_s1040" type="#_x0000_t202" style="position:absolute;margin-left:525.9pt;margin-top:88.35pt;width:48.2pt;height:20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" filled="f" stroked="f" strokeweight=".5pt">
                <v:textbox>
                  <w:txbxContent>
                    <w:p w14:paraId="7E1BF12F" w14:textId="77777777" w:rsidR="000D6F46" w:rsidRPr="00654894" w:rsidRDefault="000D6F46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AD944E0" wp14:editId="4C4E1FAC">
                <wp:simplePos x="0" y="0"/>
                <wp:positionH relativeFrom="column">
                  <wp:posOffset>4378960</wp:posOffset>
                </wp:positionH>
                <wp:positionV relativeFrom="paragraph">
                  <wp:posOffset>1031240</wp:posOffset>
                </wp:positionV>
                <wp:extent cx="215265" cy="128905"/>
                <wp:effectExtent l="0" t="0" r="32385" b="2349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67D015" id="Straight Connector 199" o:spid="_x0000_s1026" style="position:absolute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8pt,81.2pt" to="361.75pt,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AD0907" wp14:editId="6C21ED23">
                <wp:simplePos x="0" y="0"/>
                <wp:positionH relativeFrom="column">
                  <wp:posOffset>3912870</wp:posOffset>
                </wp:positionH>
                <wp:positionV relativeFrom="paragraph">
                  <wp:posOffset>1108075</wp:posOffset>
                </wp:positionV>
                <wp:extent cx="612140" cy="258445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80E71" w14:textId="77777777" w:rsidR="000D6F46" w:rsidRPr="00654894" w:rsidRDefault="000D6F46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 w:rsidRPr="00654894"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California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0907" id="Text Box 200" o:spid="_x0000_s1041" type="#_x0000_t202" style="position:absolute;margin-left:308.1pt;margin-top:87.25pt;width:48.2pt;height:20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" filled="f" stroked="f" strokeweight=".5pt">
                <v:textbox>
                  <w:txbxContent>
                    <w:p w14:paraId="28580E71" w14:textId="77777777" w:rsidR="000D6F46" w:rsidRPr="00654894" w:rsidRDefault="000D6F46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 w:rsidRPr="00654894">
                        <w:rPr>
                          <w:rFonts w:ascii="Calibri" w:hAnsi="Calibri"/>
                          <w:sz w:val="16"/>
                          <w:szCs w:val="16"/>
                        </w:rPr>
                        <w:t>California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C0DA39" wp14:editId="6C9347E1">
                <wp:simplePos x="0" y="0"/>
                <wp:positionH relativeFrom="column">
                  <wp:posOffset>3949065</wp:posOffset>
                </wp:positionH>
                <wp:positionV relativeFrom="paragraph">
                  <wp:posOffset>747395</wp:posOffset>
                </wp:positionV>
                <wp:extent cx="612140" cy="258445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89CDA" w14:textId="77777777" w:rsidR="000D6F46" w:rsidRPr="00654894" w:rsidRDefault="000D6F46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Oregon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DA39" id="Text Box 203" o:spid="_x0000_s1042" type="#_x0000_t202" style="position:absolute;margin-left:310.95pt;margin-top:58.85pt;width:48.2pt;height:2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" filled="f" stroked="f" strokeweight=".5pt">
                <v:textbox>
                  <w:txbxContent>
                    <w:p w14:paraId="5D889CDA" w14:textId="77777777" w:rsidR="000D6F46" w:rsidRPr="00654894" w:rsidRDefault="000D6F46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Oregon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A2E0C49" wp14:editId="69397FCB">
                <wp:simplePos x="0" y="0"/>
                <wp:positionH relativeFrom="column">
                  <wp:posOffset>4392930</wp:posOffset>
                </wp:positionH>
                <wp:positionV relativeFrom="paragraph">
                  <wp:posOffset>691515</wp:posOffset>
                </wp:positionV>
                <wp:extent cx="215265" cy="128905"/>
                <wp:effectExtent l="0" t="0" r="32385" b="23495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0DE99D" id="Straight Connector 204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9pt,54.45pt" to="362.85pt,6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2F39F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AE2627A" wp14:editId="5DE86EBA">
                <wp:simplePos x="0" y="0"/>
                <wp:positionH relativeFrom="column">
                  <wp:posOffset>103517</wp:posOffset>
                </wp:positionH>
                <wp:positionV relativeFrom="paragraph">
                  <wp:posOffset>499386</wp:posOffset>
                </wp:positionV>
                <wp:extent cx="741536" cy="25844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536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A3313D" w14:textId="6598279E" w:rsidR="00A40276" w:rsidRPr="00654894" w:rsidRDefault="002F39FD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Washington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2627A" id="Text Box 197" o:spid="_x0000_s1043" type="#_x0000_t202" style="position:absolute;margin-left:8.15pt;margin-top:39.3pt;width:58.4pt;height:20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" filled="f" stroked="f" strokeweight=".5pt">
                <v:textbox>
                  <w:txbxContent>
                    <w:p w14:paraId="1AA3313D" w14:textId="6598279E" w:rsidR="00A40276" w:rsidRPr="00654894" w:rsidRDefault="002F39FD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Washington</w:t>
                      </w:r>
                    </w:p>
                  </w:txbxContent>
                </v:textbox>
              </v:shape>
            </w:pict>
          </mc:Fallback>
        </mc:AlternateContent>
      </w:r>
      <w:r w:rsidR="002F39F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FFEC2C0" wp14:editId="38ECC98F">
                <wp:simplePos x="0" y="0"/>
                <wp:positionH relativeFrom="column">
                  <wp:posOffset>715992</wp:posOffset>
                </wp:positionH>
                <wp:positionV relativeFrom="paragraph">
                  <wp:posOffset>577022</wp:posOffset>
                </wp:positionV>
                <wp:extent cx="284672" cy="25388"/>
                <wp:effectExtent l="0" t="0" r="20320" b="3238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672" cy="253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D6B54A" id="Straight Connector 198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4pt,45.45pt" to="78.8pt,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1251E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0F1FF2" wp14:editId="6EFD53AE">
                <wp:simplePos x="0" y="0"/>
                <wp:positionH relativeFrom="column">
                  <wp:posOffset>234854</wp:posOffset>
                </wp:positionH>
                <wp:positionV relativeFrom="paragraph">
                  <wp:posOffset>776497</wp:posOffset>
                </wp:positionV>
                <wp:extent cx="612475" cy="258793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71501" w14:textId="3A73D3C6" w:rsidR="001251E2" w:rsidRPr="00654894" w:rsidRDefault="001251E2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Oregon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F1FF2" id="Text Box 195" o:spid="_x0000_s1044" type="#_x0000_t202" style="position:absolute;margin-left:18.5pt;margin-top:61.15pt;width:48.25pt;height:20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" filled="f" stroked="f" strokeweight=".5pt">
                <v:textbox>
                  <w:txbxContent>
                    <w:p w14:paraId="16F71501" w14:textId="3A73D3C6" w:rsidR="001251E2" w:rsidRPr="00654894" w:rsidRDefault="001251E2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Oregon</w:t>
                      </w:r>
                    </w:p>
                  </w:txbxContent>
                </v:textbox>
              </v:shape>
            </w:pict>
          </mc:Fallback>
        </mc:AlternateContent>
      </w:r>
      <w:r w:rsidR="001251E2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0B6514" wp14:editId="07802729">
                <wp:simplePos x="0" y="0"/>
                <wp:positionH relativeFrom="column">
                  <wp:posOffset>678587</wp:posOffset>
                </wp:positionH>
                <wp:positionV relativeFrom="paragraph">
                  <wp:posOffset>720509</wp:posOffset>
                </wp:positionV>
                <wp:extent cx="215660" cy="129384"/>
                <wp:effectExtent l="0" t="0" r="32385" b="23495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1293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AE513" id="Straight Connector 196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45pt,56.75pt" to="70.45pt,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2456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F99943" wp14:editId="5A6B0791">
                <wp:simplePos x="0" y="0"/>
                <wp:positionH relativeFrom="column">
                  <wp:posOffset>2550256</wp:posOffset>
                </wp:positionH>
                <wp:positionV relativeFrom="paragraph">
                  <wp:posOffset>1082016</wp:posOffset>
                </wp:positionV>
                <wp:extent cx="612475" cy="258793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23BFA" w14:textId="7E03A72B" w:rsidR="00224567" w:rsidRPr="00654894" w:rsidRDefault="00224567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9943" id="Text Box 194" o:spid="_x0000_s1045" type="#_x0000_t202" style="position:absolute;margin-left:200.8pt;margin-top:85.2pt;width:48.25pt;height:20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" filled="f" stroked="f" strokeweight=".5pt">
                <v:textbox>
                  <w:txbxContent>
                    <w:p w14:paraId="20823BFA" w14:textId="7E03A72B" w:rsidR="00224567" w:rsidRPr="00654894" w:rsidRDefault="00224567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 w:rsidR="0022456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971927" wp14:editId="570E1DF1">
                <wp:simplePos x="0" y="0"/>
                <wp:positionH relativeFrom="column">
                  <wp:posOffset>2553420</wp:posOffset>
                </wp:positionH>
                <wp:positionV relativeFrom="paragraph">
                  <wp:posOffset>792191</wp:posOffset>
                </wp:positionV>
                <wp:extent cx="129396" cy="302416"/>
                <wp:effectExtent l="0" t="0" r="23495" b="2159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396" cy="302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0CC0F" id="Straight Connector 193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05pt,62.4pt" to="211.25pt,8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65489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05E006" wp14:editId="539F7F57">
                <wp:simplePos x="0" y="0"/>
                <wp:positionH relativeFrom="column">
                  <wp:posOffset>664234</wp:posOffset>
                </wp:positionH>
                <wp:positionV relativeFrom="paragraph">
                  <wp:posOffset>1060103</wp:posOffset>
                </wp:positionV>
                <wp:extent cx="215660" cy="129384"/>
                <wp:effectExtent l="0" t="0" r="32385" b="23495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1293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EAD8AB" id="Straight Connector 191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3pt,83.45pt" to="69.3pt,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65489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387DA2" wp14:editId="28E50FD0">
                <wp:simplePos x="0" y="0"/>
                <wp:positionH relativeFrom="column">
                  <wp:posOffset>198336</wp:posOffset>
                </wp:positionH>
                <wp:positionV relativeFrom="paragraph">
                  <wp:posOffset>1137177</wp:posOffset>
                </wp:positionV>
                <wp:extent cx="612475" cy="258793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F4C7B" w14:textId="4063F46B" w:rsidR="00654894" w:rsidRPr="00654894" w:rsidRDefault="0065489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 w:rsidRPr="00654894"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California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7DA2" id="Text Box 192" o:spid="_x0000_s1046" type="#_x0000_t202" style="position:absolute;margin-left:15.6pt;margin-top:89.55pt;width:48.25pt;height:20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" filled="f" stroked="f" strokeweight=".5pt">
                <v:textbox>
                  <w:txbxContent>
                    <w:p w14:paraId="3EBF4C7B" w14:textId="4063F46B" w:rsidR="00654894" w:rsidRPr="00654894" w:rsidRDefault="0065489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 w:rsidRPr="00654894">
                        <w:rPr>
                          <w:rFonts w:ascii="Calibri" w:hAnsi="Calibri"/>
                          <w:sz w:val="16"/>
                          <w:szCs w:val="16"/>
                        </w:rPr>
                        <w:t>California</w:t>
                      </w:r>
                    </w:p>
                  </w:txbxContent>
                </v:textbox>
              </v:shape>
            </w:pict>
          </mc:Fallback>
        </mc:AlternateContent>
      </w:r>
      <w:r w:rsidR="00A81E0E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993E588" wp14:editId="769C64EB">
                <wp:simplePos x="0" y="0"/>
                <wp:positionH relativeFrom="margin">
                  <wp:align>right</wp:align>
                </wp:positionH>
                <wp:positionV relativeFrom="paragraph">
                  <wp:posOffset>1916430</wp:posOffset>
                </wp:positionV>
                <wp:extent cx="7753350" cy="110363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1103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140E4" w14:textId="7A7724C0" w:rsidR="00D0577A" w:rsidRPr="0084377D" w:rsidRDefault="00826FD4" w:rsidP="0049164C">
                            <w:pPr>
                              <w:spacing w:line="24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The most recent Homeless</w:t>
                            </w:r>
                            <w:r w:rsidR="00D85EB8">
                              <w:rPr>
                                <w:rFonts w:ascii="Calibri" w:hAnsi="Calibri" w:cs="Calibri"/>
                              </w:rPr>
                              <w:t xml:space="preserve"> Count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in 2018 is first analyzed.</w:t>
                            </w:r>
                            <w:r w:rsidR="00B47AE1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D95B43">
                              <w:rPr>
                                <w:rFonts w:ascii="Calibri" w:hAnsi="Calibri" w:cs="Calibri"/>
                              </w:rPr>
                              <w:t>To</w:t>
                            </w:r>
                            <w:r w:rsidR="00140537">
                              <w:rPr>
                                <w:rFonts w:ascii="Calibri" w:hAnsi="Calibri" w:cs="Calibri"/>
                              </w:rPr>
                              <w:t xml:space="preserve"> determine</w:t>
                            </w:r>
                            <w:r w:rsidR="00D95B43">
                              <w:rPr>
                                <w:rFonts w:ascii="Calibri" w:hAnsi="Calibri" w:cs="Calibri"/>
                              </w:rPr>
                              <w:t xml:space="preserve"> spatial patterns, </w:t>
                            </w:r>
                            <w:r w:rsidR="00BB0C9B">
                              <w:rPr>
                                <w:rFonts w:ascii="Calibri" w:hAnsi="Calibri" w:cs="Calibri"/>
                              </w:rPr>
                              <w:t xml:space="preserve">choropleths are plotted </w:t>
                            </w:r>
                            <w:r w:rsidR="00FE6749">
                              <w:rPr>
                                <w:rFonts w:ascii="Calibri" w:hAnsi="Calibri" w:cs="Calibri"/>
                              </w:rPr>
                              <w:t xml:space="preserve">using </w:t>
                            </w:r>
                            <w:r w:rsidR="00FE6749" w:rsidRPr="003E2B35">
                              <w:rPr>
                                <w:rFonts w:ascii="Calibri" w:hAnsi="Calibri" w:cs="Calibri"/>
                                <w:i/>
                              </w:rPr>
                              <w:t>plot.ly</w:t>
                            </w:r>
                            <w:r w:rsidR="00FE6749">
                              <w:rPr>
                                <w:rFonts w:ascii="Calibri" w:hAnsi="Calibri" w:cs="Calibri"/>
                              </w:rPr>
                              <w:t xml:space="preserve"> library</w:t>
                            </w:r>
                            <w:r w:rsidR="00BB0C9B">
                              <w:rPr>
                                <w:rFonts w:ascii="Calibri" w:hAnsi="Calibri" w:cs="Calibri"/>
                              </w:rPr>
                              <w:t xml:space="preserve"> in Fig. </w:t>
                            </w:r>
                            <w:r w:rsidR="00E90375">
                              <w:rPr>
                                <w:rFonts w:ascii="Calibri" w:hAnsi="Calibri" w:cs="Calibri"/>
                              </w:rPr>
                              <w:t>3</w:t>
                            </w:r>
                            <w:r w:rsidR="00763AE5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BB0C9B">
                              <w:rPr>
                                <w:rFonts w:ascii="Calibri" w:hAnsi="Calibri" w:cs="Calibri"/>
                              </w:rPr>
                              <w:t>&amp;</w:t>
                            </w:r>
                            <w:r w:rsidR="00763AE5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BB0C9B">
                              <w:rPr>
                                <w:rFonts w:ascii="Calibri" w:hAnsi="Calibri" w:cs="Calibri"/>
                              </w:rPr>
                              <w:t xml:space="preserve">4. </w:t>
                            </w:r>
                            <w:r w:rsidR="00FC754B">
                              <w:rPr>
                                <w:rFonts w:ascii="Calibri" w:hAnsi="Calibri" w:cs="Calibri"/>
                              </w:rPr>
                              <w:t xml:space="preserve">Fig. 3 </w:t>
                            </w:r>
                            <w:r w:rsidR="00E44049">
                              <w:rPr>
                                <w:rFonts w:ascii="Calibri" w:hAnsi="Calibri" w:cs="Calibri"/>
                              </w:rPr>
                              <w:t>displays</w:t>
                            </w:r>
                            <w:r w:rsidR="00FC754B">
                              <w:rPr>
                                <w:rFonts w:ascii="Calibri" w:hAnsi="Calibri" w:cs="Calibri"/>
                              </w:rPr>
                              <w:t xml:space="preserve"> the absolute Homeless Count, while Fig. 4</w:t>
                            </w:r>
                            <w:r w:rsidR="002678B6">
                              <w:rPr>
                                <w:rFonts w:ascii="Calibri" w:hAnsi="Calibri" w:cs="Calibri"/>
                              </w:rPr>
                              <w:t xml:space="preserve"> accounts for</w:t>
                            </w:r>
                            <w:r w:rsidR="00235183">
                              <w:rPr>
                                <w:rFonts w:ascii="Calibri" w:hAnsi="Calibri" w:cs="Calibri"/>
                              </w:rPr>
                              <w:t xml:space="preserve"> relative</w:t>
                            </w:r>
                            <w:r w:rsidR="007A5F6D">
                              <w:rPr>
                                <w:rFonts w:ascii="Calibri" w:hAnsi="Calibri" w:cs="Calibri"/>
                              </w:rPr>
                              <w:t xml:space="preserve"> population size</w:t>
                            </w:r>
                            <w:r w:rsidR="004019DE">
                              <w:rPr>
                                <w:rFonts w:ascii="Calibri" w:hAnsi="Calibri" w:cs="Calibri"/>
                              </w:rPr>
                              <w:t xml:space="preserve">, taking state population data from </w:t>
                            </w:r>
                            <w:hyperlink r:id="rId14" w:history="1">
                              <w:r w:rsidR="00A81E0E" w:rsidRPr="00DD49D5">
                                <w:rPr>
                                  <w:rStyle w:val="Hyperlink"/>
                                  <w:rFonts w:ascii="Calibri" w:hAnsi="Calibri"/>
                                  <w:i/>
                                  <w:sz w:val="20"/>
                                </w:rPr>
                                <w:t>https://www.census.gov/data/datasets/time-series/demo/popest/2010s-state-total.html</w:t>
                              </w:r>
                            </w:hyperlink>
                            <w:r w:rsidR="007A5F6D">
                              <w:rPr>
                                <w:rFonts w:ascii="Calibri" w:hAnsi="Calibri" w:cs="Calibri"/>
                              </w:rPr>
                              <w:t>. The c</w:t>
                            </w:r>
                            <w:r w:rsidR="00634479">
                              <w:rPr>
                                <w:rFonts w:ascii="Calibri" w:hAnsi="Calibri" w:cs="Calibri"/>
                              </w:rPr>
                              <w:t xml:space="preserve">horopleths </w:t>
                            </w:r>
                            <w:r w:rsidR="00BE3B88">
                              <w:rPr>
                                <w:rFonts w:ascii="Calibri" w:hAnsi="Calibri" w:cs="Calibri"/>
                              </w:rPr>
                              <w:t>suggest</w:t>
                            </w:r>
                            <w:r w:rsidR="00634479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7C515C" w:rsidRPr="006910B1">
                              <w:rPr>
                                <w:rFonts w:ascii="Calibri" w:hAnsi="Calibri" w:cs="Calibri"/>
                                <w:b/>
                              </w:rPr>
                              <w:t>significant problems of homelessness in</w:t>
                            </w:r>
                            <w:r w:rsidR="007D467D" w:rsidRPr="006910B1">
                              <w:rPr>
                                <w:rFonts w:ascii="Calibri" w:hAnsi="Calibri" w:cs="Calibri"/>
                                <w:b/>
                              </w:rPr>
                              <w:t xml:space="preserve"> c</w:t>
                            </w:r>
                            <w:r w:rsidR="007C515C" w:rsidRPr="006910B1">
                              <w:rPr>
                                <w:rFonts w:ascii="Calibri" w:hAnsi="Calibri" w:cs="Calibri"/>
                                <w:b/>
                              </w:rPr>
                              <w:t xml:space="preserve">oastal </w:t>
                            </w:r>
                            <w:r w:rsidR="00AA0446" w:rsidRPr="006910B1">
                              <w:rPr>
                                <w:rFonts w:ascii="Calibri" w:hAnsi="Calibri" w:cs="Calibri"/>
                                <w:b/>
                              </w:rPr>
                              <w:t>s</w:t>
                            </w:r>
                            <w:r w:rsidR="007C515C" w:rsidRPr="006910B1">
                              <w:rPr>
                                <w:rFonts w:ascii="Calibri" w:hAnsi="Calibri" w:cs="Calibri"/>
                                <w:b/>
                              </w:rPr>
                              <w:t>tates</w:t>
                            </w:r>
                            <w:r w:rsidR="00360614">
                              <w:rPr>
                                <w:rFonts w:ascii="Calibri" w:hAnsi="Calibri" w:cs="Calibri"/>
                              </w:rPr>
                              <w:t xml:space="preserve">, </w:t>
                            </w:r>
                            <w:r w:rsidR="00181BB4">
                              <w:rPr>
                                <w:rFonts w:ascii="Calibri" w:hAnsi="Calibri" w:cs="Calibri"/>
                              </w:rPr>
                              <w:t xml:space="preserve">especially </w:t>
                            </w:r>
                            <w:r w:rsidR="001C2CC2">
                              <w:rPr>
                                <w:rFonts w:ascii="Calibri" w:hAnsi="Calibri" w:cs="Calibri"/>
                              </w:rPr>
                              <w:t xml:space="preserve">in </w:t>
                            </w:r>
                            <w:r w:rsidR="00154D78">
                              <w:rPr>
                                <w:rFonts w:ascii="Calibri" w:hAnsi="Calibri" w:cs="Calibri"/>
                              </w:rPr>
                              <w:t>California</w:t>
                            </w:r>
                            <w:r w:rsidR="00FD22B5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1347B0">
                              <w:rPr>
                                <w:rFonts w:ascii="Calibri" w:hAnsi="Calibri" w:cs="Calibri"/>
                              </w:rPr>
                              <w:t>(</w:t>
                            </w:r>
                            <w:r w:rsidR="00AE46ED">
                              <w:rPr>
                                <w:rFonts w:ascii="Calibri" w:hAnsi="Calibri" w:cs="Calibri"/>
                              </w:rPr>
                              <w:t xml:space="preserve">130K </w:t>
                            </w:r>
                            <w:r w:rsidR="001347B0">
                              <w:rPr>
                                <w:rFonts w:ascii="Calibri" w:hAnsi="Calibri" w:cs="Calibri"/>
                              </w:rPr>
                              <w:t>homeless)</w:t>
                            </w:r>
                            <w:r w:rsidR="00154D78">
                              <w:rPr>
                                <w:rFonts w:ascii="Calibri" w:hAnsi="Calibri" w:cs="Calibri"/>
                              </w:rPr>
                              <w:t xml:space="preserve"> &amp; New York</w:t>
                            </w:r>
                            <w:r w:rsidR="00BD54F1">
                              <w:rPr>
                                <w:rFonts w:ascii="Calibri" w:hAnsi="Calibri" w:cs="Calibri"/>
                              </w:rPr>
                              <w:t xml:space="preserve"> (0.47% homeless)</w:t>
                            </w:r>
                            <w:r w:rsidR="00154D78">
                              <w:rPr>
                                <w:rFonts w:ascii="Calibri" w:hAnsi="Calibri" w:cs="Calibri"/>
                              </w:rPr>
                              <w:t>.</w:t>
                            </w:r>
                            <w:r w:rsidR="00EB7BE1">
                              <w:rPr>
                                <w:rFonts w:ascii="Calibri" w:hAnsi="Calibri" w:cs="Calibri"/>
                              </w:rPr>
                              <w:t xml:space="preserve"> Given the visual trends identified in the choropleth</w:t>
                            </w:r>
                            <w:r w:rsidR="00C92BE0">
                              <w:rPr>
                                <w:rFonts w:ascii="Calibri" w:hAnsi="Calibri" w:cs="Calibri"/>
                              </w:rPr>
                              <w:t>s</w:t>
                            </w:r>
                            <w:r w:rsidR="00EB7BE1">
                              <w:rPr>
                                <w:rFonts w:ascii="Calibri" w:hAnsi="Calibri" w:cs="Calibri"/>
                              </w:rPr>
                              <w:t xml:space="preserve">, </w:t>
                            </w:r>
                            <w:r w:rsidR="0049164C">
                              <w:rPr>
                                <w:rFonts w:ascii="Calibri" w:hAnsi="Calibri" w:cs="Calibri"/>
                              </w:rPr>
                              <w:t xml:space="preserve">further analysis is done by dividing the US map </w:t>
                            </w:r>
                            <w:r w:rsidR="00C92BE0">
                              <w:rPr>
                                <w:rFonts w:ascii="Calibri" w:hAnsi="Calibri" w:cs="Calibri"/>
                              </w:rPr>
                              <w:t>into</w:t>
                            </w:r>
                            <w:r w:rsidR="0049164C">
                              <w:rPr>
                                <w:rFonts w:ascii="Calibri" w:hAnsi="Calibri" w:cs="Calibri"/>
                              </w:rPr>
                              <w:t xml:space="preserve"> regions and divisions, as in Fig. </w:t>
                            </w:r>
                            <w:r w:rsidR="008524AF">
                              <w:rPr>
                                <w:rFonts w:ascii="Calibri" w:hAnsi="Calibri" w:cs="Calibri"/>
                              </w:rPr>
                              <w:t>5 and Fig. 6.</w:t>
                            </w:r>
                            <w:r w:rsidR="00E4516F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6161AA">
                              <w:rPr>
                                <w:rFonts w:ascii="Calibri" w:hAnsi="Calibri" w:cs="Calibri"/>
                              </w:rPr>
                              <w:t xml:space="preserve">Homelessness is </w:t>
                            </w:r>
                            <w:r w:rsidR="006161AA" w:rsidRPr="007A3B7B">
                              <w:rPr>
                                <w:rFonts w:ascii="Calibri" w:hAnsi="Calibri" w:cs="Calibri"/>
                                <w:b/>
                              </w:rPr>
                              <w:t>particularly a problem in the Northeast and West Regions</w:t>
                            </w:r>
                            <w:r w:rsidR="006161AA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  <w:r w:rsidR="00097D63">
                              <w:rPr>
                                <w:rFonts w:ascii="Calibri" w:hAnsi="Calibri" w:cs="Calibri"/>
                              </w:rPr>
                              <w:t>Furthermore,</w:t>
                            </w:r>
                            <w:r w:rsidR="00F96415">
                              <w:rPr>
                                <w:rFonts w:ascii="Calibri" w:hAnsi="Calibri" w:cs="Calibri"/>
                              </w:rPr>
                              <w:t xml:space="preserve"> the</w:t>
                            </w:r>
                            <w:r w:rsidR="00097D63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F96415" w:rsidRPr="00867491">
                              <w:rPr>
                                <w:rFonts w:ascii="Calibri" w:hAnsi="Calibri" w:cs="Calibri"/>
                                <w:b/>
                              </w:rPr>
                              <w:t>Pacific and South Atlantic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3E588" id="Text Box 2" o:spid="_x0000_s1047" type="#_x0000_t202" style="position:absolute;margin-left:559.3pt;margin-top:150.9pt;width:610.5pt;height:86.9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" stroked="f">
                <v:textbox>
                  <w:txbxContent>
                    <w:p w14:paraId="628140E4" w14:textId="7A7724C0" w:rsidR="00D0577A" w:rsidRPr="0084377D" w:rsidRDefault="00826FD4" w:rsidP="0049164C">
                      <w:pPr>
                        <w:spacing w:line="24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The most recent Homeless</w:t>
                      </w:r>
                      <w:r w:rsidR="00D85EB8">
                        <w:rPr>
                          <w:rFonts w:ascii="Calibri" w:hAnsi="Calibri" w:cs="Calibri"/>
                        </w:rPr>
                        <w:t xml:space="preserve"> Count</w:t>
                      </w:r>
                      <w:r>
                        <w:rPr>
                          <w:rFonts w:ascii="Calibri" w:hAnsi="Calibri" w:cs="Calibri"/>
                        </w:rPr>
                        <w:t xml:space="preserve"> in 2018 is first analyzed.</w:t>
                      </w:r>
                      <w:r w:rsidR="00B47AE1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D95B43">
                        <w:rPr>
                          <w:rFonts w:ascii="Calibri" w:hAnsi="Calibri" w:cs="Calibri"/>
                        </w:rPr>
                        <w:t>To</w:t>
                      </w:r>
                      <w:r w:rsidR="00140537">
                        <w:rPr>
                          <w:rFonts w:ascii="Calibri" w:hAnsi="Calibri" w:cs="Calibri"/>
                        </w:rPr>
                        <w:t xml:space="preserve"> determine</w:t>
                      </w:r>
                      <w:r w:rsidR="00D95B43">
                        <w:rPr>
                          <w:rFonts w:ascii="Calibri" w:hAnsi="Calibri" w:cs="Calibri"/>
                        </w:rPr>
                        <w:t xml:space="preserve"> spatial patterns, </w:t>
                      </w:r>
                      <w:r w:rsidR="00BB0C9B">
                        <w:rPr>
                          <w:rFonts w:ascii="Calibri" w:hAnsi="Calibri" w:cs="Calibri"/>
                        </w:rPr>
                        <w:t xml:space="preserve">choropleths are plotted </w:t>
                      </w:r>
                      <w:r w:rsidR="00FE6749">
                        <w:rPr>
                          <w:rFonts w:ascii="Calibri" w:hAnsi="Calibri" w:cs="Calibri"/>
                        </w:rPr>
                        <w:t xml:space="preserve">using </w:t>
                      </w:r>
                      <w:r w:rsidR="00FE6749" w:rsidRPr="003E2B35">
                        <w:rPr>
                          <w:rFonts w:ascii="Calibri" w:hAnsi="Calibri" w:cs="Calibri"/>
                          <w:i/>
                        </w:rPr>
                        <w:t>plot.ly</w:t>
                      </w:r>
                      <w:r w:rsidR="00FE6749">
                        <w:rPr>
                          <w:rFonts w:ascii="Calibri" w:hAnsi="Calibri" w:cs="Calibri"/>
                        </w:rPr>
                        <w:t xml:space="preserve"> library</w:t>
                      </w:r>
                      <w:r w:rsidR="00BB0C9B">
                        <w:rPr>
                          <w:rFonts w:ascii="Calibri" w:hAnsi="Calibri" w:cs="Calibri"/>
                        </w:rPr>
                        <w:t xml:space="preserve"> in Fig. </w:t>
                      </w:r>
                      <w:r w:rsidR="00E90375">
                        <w:rPr>
                          <w:rFonts w:ascii="Calibri" w:hAnsi="Calibri" w:cs="Calibri"/>
                        </w:rPr>
                        <w:t>3</w:t>
                      </w:r>
                      <w:r w:rsidR="00763AE5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BB0C9B">
                        <w:rPr>
                          <w:rFonts w:ascii="Calibri" w:hAnsi="Calibri" w:cs="Calibri"/>
                        </w:rPr>
                        <w:t>&amp;</w:t>
                      </w:r>
                      <w:r w:rsidR="00763AE5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BB0C9B">
                        <w:rPr>
                          <w:rFonts w:ascii="Calibri" w:hAnsi="Calibri" w:cs="Calibri"/>
                        </w:rPr>
                        <w:t xml:space="preserve">4. </w:t>
                      </w:r>
                      <w:r w:rsidR="00FC754B">
                        <w:rPr>
                          <w:rFonts w:ascii="Calibri" w:hAnsi="Calibri" w:cs="Calibri"/>
                        </w:rPr>
                        <w:t xml:space="preserve">Fig. 3 </w:t>
                      </w:r>
                      <w:r w:rsidR="00E44049">
                        <w:rPr>
                          <w:rFonts w:ascii="Calibri" w:hAnsi="Calibri" w:cs="Calibri"/>
                        </w:rPr>
                        <w:t>displays</w:t>
                      </w:r>
                      <w:r w:rsidR="00FC754B">
                        <w:rPr>
                          <w:rFonts w:ascii="Calibri" w:hAnsi="Calibri" w:cs="Calibri"/>
                        </w:rPr>
                        <w:t xml:space="preserve"> the absolute Homeless Count, while Fig. 4</w:t>
                      </w:r>
                      <w:r w:rsidR="002678B6">
                        <w:rPr>
                          <w:rFonts w:ascii="Calibri" w:hAnsi="Calibri" w:cs="Calibri"/>
                        </w:rPr>
                        <w:t xml:space="preserve"> accounts for</w:t>
                      </w:r>
                      <w:r w:rsidR="00235183">
                        <w:rPr>
                          <w:rFonts w:ascii="Calibri" w:hAnsi="Calibri" w:cs="Calibri"/>
                        </w:rPr>
                        <w:t xml:space="preserve"> relative</w:t>
                      </w:r>
                      <w:r w:rsidR="007A5F6D">
                        <w:rPr>
                          <w:rFonts w:ascii="Calibri" w:hAnsi="Calibri" w:cs="Calibri"/>
                        </w:rPr>
                        <w:t xml:space="preserve"> population size</w:t>
                      </w:r>
                      <w:r w:rsidR="004019DE">
                        <w:rPr>
                          <w:rFonts w:ascii="Calibri" w:hAnsi="Calibri" w:cs="Calibri"/>
                        </w:rPr>
                        <w:t xml:space="preserve">, taking state population data from </w:t>
                      </w:r>
                      <w:hyperlink r:id="rId15" w:history="1">
                        <w:r w:rsidR="00A81E0E" w:rsidRPr="00DD49D5">
                          <w:rPr>
                            <w:rStyle w:val="Hyperlink"/>
                            <w:rFonts w:ascii="Calibri" w:hAnsi="Calibri"/>
                            <w:i/>
                            <w:sz w:val="20"/>
                          </w:rPr>
                          <w:t>https://www.census.gov/data/datasets/time-series/demo/popest/2010s-state-total.html</w:t>
                        </w:r>
                      </w:hyperlink>
                      <w:r w:rsidR="007A5F6D">
                        <w:rPr>
                          <w:rFonts w:ascii="Calibri" w:hAnsi="Calibri" w:cs="Calibri"/>
                        </w:rPr>
                        <w:t>. The c</w:t>
                      </w:r>
                      <w:r w:rsidR="00634479">
                        <w:rPr>
                          <w:rFonts w:ascii="Calibri" w:hAnsi="Calibri" w:cs="Calibri"/>
                        </w:rPr>
                        <w:t xml:space="preserve">horopleths </w:t>
                      </w:r>
                      <w:r w:rsidR="00BE3B88">
                        <w:rPr>
                          <w:rFonts w:ascii="Calibri" w:hAnsi="Calibri" w:cs="Calibri"/>
                        </w:rPr>
                        <w:t>suggest</w:t>
                      </w:r>
                      <w:r w:rsidR="00634479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7C515C" w:rsidRPr="006910B1">
                        <w:rPr>
                          <w:rFonts w:ascii="Calibri" w:hAnsi="Calibri" w:cs="Calibri"/>
                          <w:b/>
                        </w:rPr>
                        <w:t>significant problems of homelessness in</w:t>
                      </w:r>
                      <w:r w:rsidR="007D467D" w:rsidRPr="006910B1">
                        <w:rPr>
                          <w:rFonts w:ascii="Calibri" w:hAnsi="Calibri" w:cs="Calibri"/>
                          <w:b/>
                        </w:rPr>
                        <w:t xml:space="preserve"> c</w:t>
                      </w:r>
                      <w:r w:rsidR="007C515C" w:rsidRPr="006910B1">
                        <w:rPr>
                          <w:rFonts w:ascii="Calibri" w:hAnsi="Calibri" w:cs="Calibri"/>
                          <w:b/>
                        </w:rPr>
                        <w:t xml:space="preserve">oastal </w:t>
                      </w:r>
                      <w:r w:rsidR="00AA0446" w:rsidRPr="006910B1">
                        <w:rPr>
                          <w:rFonts w:ascii="Calibri" w:hAnsi="Calibri" w:cs="Calibri"/>
                          <w:b/>
                        </w:rPr>
                        <w:t>s</w:t>
                      </w:r>
                      <w:r w:rsidR="007C515C" w:rsidRPr="006910B1">
                        <w:rPr>
                          <w:rFonts w:ascii="Calibri" w:hAnsi="Calibri" w:cs="Calibri"/>
                          <w:b/>
                        </w:rPr>
                        <w:t>tates</w:t>
                      </w:r>
                      <w:r w:rsidR="00360614">
                        <w:rPr>
                          <w:rFonts w:ascii="Calibri" w:hAnsi="Calibri" w:cs="Calibri"/>
                        </w:rPr>
                        <w:t xml:space="preserve">, </w:t>
                      </w:r>
                      <w:r w:rsidR="00181BB4">
                        <w:rPr>
                          <w:rFonts w:ascii="Calibri" w:hAnsi="Calibri" w:cs="Calibri"/>
                        </w:rPr>
                        <w:t xml:space="preserve">especially </w:t>
                      </w:r>
                      <w:r w:rsidR="001C2CC2">
                        <w:rPr>
                          <w:rFonts w:ascii="Calibri" w:hAnsi="Calibri" w:cs="Calibri"/>
                        </w:rPr>
                        <w:t xml:space="preserve">in </w:t>
                      </w:r>
                      <w:r w:rsidR="00154D78">
                        <w:rPr>
                          <w:rFonts w:ascii="Calibri" w:hAnsi="Calibri" w:cs="Calibri"/>
                        </w:rPr>
                        <w:t>California</w:t>
                      </w:r>
                      <w:r w:rsidR="00FD22B5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1347B0">
                        <w:rPr>
                          <w:rFonts w:ascii="Calibri" w:hAnsi="Calibri" w:cs="Calibri"/>
                        </w:rPr>
                        <w:t>(</w:t>
                      </w:r>
                      <w:r w:rsidR="00AE46ED">
                        <w:rPr>
                          <w:rFonts w:ascii="Calibri" w:hAnsi="Calibri" w:cs="Calibri"/>
                        </w:rPr>
                        <w:t xml:space="preserve">130K </w:t>
                      </w:r>
                      <w:r w:rsidR="001347B0">
                        <w:rPr>
                          <w:rFonts w:ascii="Calibri" w:hAnsi="Calibri" w:cs="Calibri"/>
                        </w:rPr>
                        <w:t>homeless)</w:t>
                      </w:r>
                      <w:r w:rsidR="00154D78">
                        <w:rPr>
                          <w:rFonts w:ascii="Calibri" w:hAnsi="Calibri" w:cs="Calibri"/>
                        </w:rPr>
                        <w:t xml:space="preserve"> &amp; New York</w:t>
                      </w:r>
                      <w:r w:rsidR="00BD54F1">
                        <w:rPr>
                          <w:rFonts w:ascii="Calibri" w:hAnsi="Calibri" w:cs="Calibri"/>
                        </w:rPr>
                        <w:t xml:space="preserve"> (0.47% homeless)</w:t>
                      </w:r>
                      <w:r w:rsidR="00154D78">
                        <w:rPr>
                          <w:rFonts w:ascii="Calibri" w:hAnsi="Calibri" w:cs="Calibri"/>
                        </w:rPr>
                        <w:t>.</w:t>
                      </w:r>
                      <w:r w:rsidR="00EB7BE1">
                        <w:rPr>
                          <w:rFonts w:ascii="Calibri" w:hAnsi="Calibri" w:cs="Calibri"/>
                        </w:rPr>
                        <w:t xml:space="preserve"> Given the visual trends identified in the choropleth</w:t>
                      </w:r>
                      <w:r w:rsidR="00C92BE0">
                        <w:rPr>
                          <w:rFonts w:ascii="Calibri" w:hAnsi="Calibri" w:cs="Calibri"/>
                        </w:rPr>
                        <w:t>s</w:t>
                      </w:r>
                      <w:r w:rsidR="00EB7BE1">
                        <w:rPr>
                          <w:rFonts w:ascii="Calibri" w:hAnsi="Calibri" w:cs="Calibri"/>
                        </w:rPr>
                        <w:t xml:space="preserve">, </w:t>
                      </w:r>
                      <w:r w:rsidR="0049164C">
                        <w:rPr>
                          <w:rFonts w:ascii="Calibri" w:hAnsi="Calibri" w:cs="Calibri"/>
                        </w:rPr>
                        <w:t xml:space="preserve">further analysis is done by dividing the US map </w:t>
                      </w:r>
                      <w:r w:rsidR="00C92BE0">
                        <w:rPr>
                          <w:rFonts w:ascii="Calibri" w:hAnsi="Calibri" w:cs="Calibri"/>
                        </w:rPr>
                        <w:t>into</w:t>
                      </w:r>
                      <w:r w:rsidR="0049164C">
                        <w:rPr>
                          <w:rFonts w:ascii="Calibri" w:hAnsi="Calibri" w:cs="Calibri"/>
                        </w:rPr>
                        <w:t xml:space="preserve"> regions and divisions, as in Fig. </w:t>
                      </w:r>
                      <w:r w:rsidR="008524AF">
                        <w:rPr>
                          <w:rFonts w:ascii="Calibri" w:hAnsi="Calibri" w:cs="Calibri"/>
                        </w:rPr>
                        <w:t>5 and Fig. 6.</w:t>
                      </w:r>
                      <w:r w:rsidR="00E4516F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6161AA">
                        <w:rPr>
                          <w:rFonts w:ascii="Calibri" w:hAnsi="Calibri" w:cs="Calibri"/>
                        </w:rPr>
                        <w:t xml:space="preserve">Homelessness is </w:t>
                      </w:r>
                      <w:r w:rsidR="006161AA" w:rsidRPr="007A3B7B">
                        <w:rPr>
                          <w:rFonts w:ascii="Calibri" w:hAnsi="Calibri" w:cs="Calibri"/>
                          <w:b/>
                        </w:rPr>
                        <w:t>particularly a problem in the Northeast and West Regions</w:t>
                      </w:r>
                      <w:r w:rsidR="006161AA">
                        <w:rPr>
                          <w:rFonts w:ascii="Calibri" w:hAnsi="Calibri" w:cs="Calibri"/>
                        </w:rPr>
                        <w:t xml:space="preserve">. </w:t>
                      </w:r>
                      <w:r w:rsidR="00097D63">
                        <w:rPr>
                          <w:rFonts w:ascii="Calibri" w:hAnsi="Calibri" w:cs="Calibri"/>
                        </w:rPr>
                        <w:t>Furthermore,</w:t>
                      </w:r>
                      <w:r w:rsidR="00F96415">
                        <w:rPr>
                          <w:rFonts w:ascii="Calibri" w:hAnsi="Calibri" w:cs="Calibri"/>
                        </w:rPr>
                        <w:t xml:space="preserve"> the</w:t>
                      </w:r>
                      <w:r w:rsidR="00097D63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F96415" w:rsidRPr="00867491">
                        <w:rPr>
                          <w:rFonts w:ascii="Calibri" w:hAnsi="Calibri" w:cs="Calibri"/>
                          <w:b/>
                        </w:rPr>
                        <w:t>Pacific and South Atlantic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81E0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7A5F9D" wp14:editId="68D87AB6">
                <wp:simplePos x="0" y="0"/>
                <wp:positionH relativeFrom="column">
                  <wp:posOffset>2546410</wp:posOffset>
                </wp:positionH>
                <wp:positionV relativeFrom="paragraph">
                  <wp:posOffset>180759</wp:posOffset>
                </wp:positionV>
                <wp:extent cx="552450" cy="276225"/>
                <wp:effectExtent l="0" t="0" r="19050" b="2857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D4E87A" w14:textId="5B0A99D3" w:rsidR="000B2E83" w:rsidRDefault="000B2E83">
                            <w:r>
                              <w:t>Fig.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A5F9D" id="Text Box 229" o:spid="_x0000_s1048" type="#_x0000_t202" style="position:absolute;margin-left:200.5pt;margin-top:14.25pt;width:43.5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" fillcolor="white [3201]" strokeweight=".5pt">
                <v:textbox>
                  <w:txbxContent>
                    <w:p w14:paraId="47D4E87A" w14:textId="5B0A99D3" w:rsidR="000B2E83" w:rsidRDefault="000B2E83">
                      <w:r>
                        <w:t>Fig. 3</w:t>
                      </w:r>
                    </w:p>
                  </w:txbxContent>
                </v:textbox>
              </v:shape>
            </w:pict>
          </mc:Fallback>
        </mc:AlternateContent>
      </w:r>
      <w:r w:rsidR="000B2E8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F84FDE" wp14:editId="53E89552">
                <wp:simplePos x="0" y="0"/>
                <wp:positionH relativeFrom="column">
                  <wp:posOffset>6686550</wp:posOffset>
                </wp:positionH>
                <wp:positionV relativeFrom="paragraph">
                  <wp:posOffset>196215</wp:posOffset>
                </wp:positionV>
                <wp:extent cx="552450" cy="276225"/>
                <wp:effectExtent l="0" t="0" r="19050" b="2857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831391" w14:textId="5C706BF0" w:rsidR="000B2E83" w:rsidRDefault="000B2E83">
                            <w:r>
                              <w:t>Fig.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4FDE" id="Text Box 230" o:spid="_x0000_s1049" type="#_x0000_t202" style="position:absolute;margin-left:526.5pt;margin-top:15.45pt;width:43.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" fillcolor="white [3201]" strokeweight=".5pt">
                <v:textbox>
                  <w:txbxContent>
                    <w:p w14:paraId="4B831391" w14:textId="5C706BF0" w:rsidR="000B2E83" w:rsidRDefault="000B2E83">
                      <w:r>
                        <w:t>Fig. 4</w:t>
                      </w:r>
                    </w:p>
                  </w:txbxContent>
                </v:textbox>
              </v:shape>
            </w:pict>
          </mc:Fallback>
        </mc:AlternateContent>
      </w:r>
      <w:r w:rsidR="00D0577A">
        <w:rPr>
          <w:noProof/>
        </w:rPr>
        <w:drawing>
          <wp:inline distT="0" distB="0" distL="0" distR="0" wp14:anchorId="452F23CC" wp14:editId="12ED528A">
            <wp:extent cx="3941605" cy="1846052"/>
            <wp:effectExtent l="0" t="0" r="190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" t="3679" r="1869" b="20426"/>
                    <a:stretch/>
                  </pic:blipFill>
                  <pic:spPr bwMode="auto">
                    <a:xfrm>
                      <a:off x="0" y="0"/>
                      <a:ext cx="3941605" cy="184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77A">
        <w:rPr>
          <w:noProof/>
        </w:rPr>
        <w:drawing>
          <wp:inline distT="0" distB="0" distL="0" distR="0" wp14:anchorId="332CC2F2" wp14:editId="741623A1">
            <wp:extent cx="3826581" cy="1862767"/>
            <wp:effectExtent l="0" t="0" r="2540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0" t="5199" r="2040" b="18009"/>
                    <a:stretch/>
                  </pic:blipFill>
                  <pic:spPr bwMode="auto">
                    <a:xfrm>
                      <a:off x="0" y="0"/>
                      <a:ext cx="3845802" cy="187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900EE" w14:textId="11B6CBDF" w:rsidR="00A225EE" w:rsidRDefault="003B6154" w:rsidP="00623F3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835880" wp14:editId="0E529F48">
                <wp:simplePos x="0" y="0"/>
                <wp:positionH relativeFrom="margin">
                  <wp:align>right</wp:align>
                </wp:positionH>
                <wp:positionV relativeFrom="paragraph">
                  <wp:posOffset>1</wp:posOffset>
                </wp:positionV>
                <wp:extent cx="206818" cy="258792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818" cy="258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D15D8" w14:textId="2D750D51" w:rsidR="008C0026" w:rsidRPr="008C0026" w:rsidRDefault="003B6154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35880" id="Text Box 262" o:spid="_x0000_s1050" type="#_x0000_t202" style="position:absolute;margin-left:-34.9pt;margin-top:0;width:16.3pt;height:20.4pt;z-index:251764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" filled="f" stroked="f" strokeweight=".5pt">
                <v:textbox>
                  <w:txbxContent>
                    <w:p w14:paraId="751D15D8" w14:textId="2D750D51" w:rsidR="008C0026" w:rsidRPr="008C0026" w:rsidRDefault="003B6154">
                      <w:pPr>
                        <w:rPr>
                          <w:rFonts w:ascii="Calibri" w:hAnsi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6659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14B3605" wp14:editId="4476F17F">
                <wp:simplePos x="0" y="0"/>
                <wp:positionH relativeFrom="column">
                  <wp:posOffset>206375</wp:posOffset>
                </wp:positionH>
                <wp:positionV relativeFrom="paragraph">
                  <wp:posOffset>4194810</wp:posOffset>
                </wp:positionV>
                <wp:extent cx="596265" cy="258445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CF041B" w14:textId="77777777" w:rsidR="00566659" w:rsidRPr="00654894" w:rsidRDefault="00566659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California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B3605" id="Text Box 219" o:spid="_x0000_s1051" type="#_x0000_t202" style="position:absolute;margin-left:16.25pt;margin-top:330.3pt;width:46.95pt;height:20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" filled="f" stroked="f" strokeweight=".5pt">
                <v:textbox>
                  <w:txbxContent>
                    <w:p w14:paraId="57CF041B" w14:textId="77777777" w:rsidR="00566659" w:rsidRPr="00654894" w:rsidRDefault="00566659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California</w:t>
                      </w:r>
                    </w:p>
                  </w:txbxContent>
                </v:textbox>
              </v:shape>
            </w:pict>
          </mc:Fallback>
        </mc:AlternateContent>
      </w:r>
      <w:r w:rsidR="0056665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8C6F729" wp14:editId="221B7C2A">
                <wp:simplePos x="0" y="0"/>
                <wp:positionH relativeFrom="column">
                  <wp:posOffset>557447</wp:posOffset>
                </wp:positionH>
                <wp:positionV relativeFrom="paragraph">
                  <wp:posOffset>4040284</wp:posOffset>
                </wp:positionV>
                <wp:extent cx="198783" cy="182880"/>
                <wp:effectExtent l="0" t="0" r="29845" b="26670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83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C59459" id="Straight Connector 218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9pt,318.15pt" to="59.55pt,3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566659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62CB006" wp14:editId="137727BC">
                <wp:simplePos x="0" y="0"/>
                <wp:positionH relativeFrom="column">
                  <wp:posOffset>4126120</wp:posOffset>
                </wp:positionH>
                <wp:positionV relativeFrom="paragraph">
                  <wp:posOffset>4170404</wp:posOffset>
                </wp:positionV>
                <wp:extent cx="596265" cy="25844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41B08" w14:textId="1C297EBA" w:rsidR="0008274E" w:rsidRPr="00654894" w:rsidRDefault="0008274E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California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CB006" id="Text Box 216" o:spid="_x0000_s1052" type="#_x0000_t202" style="position:absolute;margin-left:324.9pt;margin-top:328.4pt;width:46.95pt;height:20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" filled="f" stroked="f" strokeweight=".5pt">
                <v:textbox>
                  <w:txbxContent>
                    <w:p w14:paraId="6A441B08" w14:textId="1C297EBA" w:rsidR="0008274E" w:rsidRPr="00654894" w:rsidRDefault="0008274E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California</w:t>
                      </w:r>
                    </w:p>
                  </w:txbxContent>
                </v:textbox>
              </v:shap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5C9422" wp14:editId="5D3C0DEB">
                <wp:simplePos x="0" y="0"/>
                <wp:positionH relativeFrom="column">
                  <wp:posOffset>4476583</wp:posOffset>
                </wp:positionH>
                <wp:positionV relativeFrom="paragraph">
                  <wp:posOffset>4015409</wp:posOffset>
                </wp:positionV>
                <wp:extent cx="198783" cy="182880"/>
                <wp:effectExtent l="0" t="0" r="29845" b="26670"/>
                <wp:wrapNone/>
                <wp:docPr id="215" name="Straight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83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0A1D59" id="Straight Connector 215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5pt,316.15pt" to="368.15pt,3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793C5E4" wp14:editId="63EEDA2B">
                <wp:simplePos x="0" y="0"/>
                <wp:positionH relativeFrom="column">
                  <wp:posOffset>2816860</wp:posOffset>
                </wp:positionH>
                <wp:positionV relativeFrom="paragraph">
                  <wp:posOffset>3959860</wp:posOffset>
                </wp:positionV>
                <wp:extent cx="596265" cy="258445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F8316" w14:textId="77777777" w:rsidR="0008274E" w:rsidRPr="00654894" w:rsidRDefault="0008274E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3C5E4" id="Text Box 214" o:spid="_x0000_s1053" type="#_x0000_t202" style="position:absolute;margin-left:221.8pt;margin-top:311.8pt;width:46.95pt;height:20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" filled="f" stroked="f" strokeweight=".5pt">
                <v:textbox>
                  <w:txbxContent>
                    <w:p w14:paraId="53EF8316" w14:textId="77777777" w:rsidR="0008274E" w:rsidRPr="00654894" w:rsidRDefault="0008274E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671249" wp14:editId="5D348FBE">
                <wp:simplePos x="0" y="0"/>
                <wp:positionH relativeFrom="column">
                  <wp:posOffset>2753471</wp:posOffset>
                </wp:positionH>
                <wp:positionV relativeFrom="paragraph">
                  <wp:posOffset>3721238</wp:posOffset>
                </wp:positionV>
                <wp:extent cx="198783" cy="271311"/>
                <wp:effectExtent l="0" t="0" r="29845" b="33655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783" cy="2713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A30BFB" id="Straight Connector 213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293pt" to="232.45pt,3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" strokecolor="#4472c4 [3204]" strokeweight=".5pt">
                <v:stroke joinstyle="miter"/>
              </v:lin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A696324" wp14:editId="447B49FC">
                <wp:simplePos x="0" y="0"/>
                <wp:positionH relativeFrom="column">
                  <wp:posOffset>6702839</wp:posOffset>
                </wp:positionH>
                <wp:positionV relativeFrom="paragraph">
                  <wp:posOffset>3911517</wp:posOffset>
                </wp:positionV>
                <wp:extent cx="596348" cy="258445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48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EC753" w14:textId="1CA9ECBB" w:rsidR="0008274E" w:rsidRPr="00654894" w:rsidRDefault="0008274E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6324" id="Text Box 212" o:spid="_x0000_s1054" type="#_x0000_t202" style="position:absolute;margin-left:527.8pt;margin-top:308pt;width:46.95pt;height:20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" filled="f" stroked="f" strokeweight=".5pt">
                <v:textbox>
                  <w:txbxContent>
                    <w:p w14:paraId="00EEC753" w14:textId="1CA9ECBB" w:rsidR="0008274E" w:rsidRPr="00654894" w:rsidRDefault="0008274E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873499C" wp14:editId="48D219D8">
                <wp:simplePos x="0" y="0"/>
                <wp:positionH relativeFrom="column">
                  <wp:posOffset>6639338</wp:posOffset>
                </wp:positionH>
                <wp:positionV relativeFrom="paragraph">
                  <wp:posOffset>3672536</wp:posOffset>
                </wp:positionV>
                <wp:extent cx="198783" cy="271311"/>
                <wp:effectExtent l="0" t="0" r="29845" b="33655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783" cy="2713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73227" id="Straight Connector 211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2.8pt,289.2pt" to="538.45pt,3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72B6DC" wp14:editId="3F365061">
                <wp:simplePos x="0" y="0"/>
                <wp:positionH relativeFrom="column">
                  <wp:posOffset>5290820</wp:posOffset>
                </wp:positionH>
                <wp:positionV relativeFrom="paragraph">
                  <wp:posOffset>3173730</wp:posOffset>
                </wp:positionV>
                <wp:extent cx="776605" cy="258445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0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7E036" w14:textId="77777777" w:rsidR="0008274E" w:rsidRPr="00654894" w:rsidRDefault="0008274E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North Dakota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2B6DC" id="Text Box 210" o:spid="_x0000_s1055" type="#_x0000_t202" style="position:absolute;margin-left:416.6pt;margin-top:249.9pt;width:61.15pt;height:20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" filled="f" stroked="f" strokeweight=".5pt">
                <v:textbox>
                  <w:txbxContent>
                    <w:p w14:paraId="7BF7E036" w14:textId="77777777" w:rsidR="0008274E" w:rsidRPr="00654894" w:rsidRDefault="0008274E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North Dakota</w:t>
                      </w:r>
                    </w:p>
                  </w:txbxContent>
                </v:textbox>
              </v:shape>
            </w:pict>
          </mc:Fallback>
        </mc:AlternateContent>
      </w:r>
      <w:r w:rsidR="0008274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79C3243" wp14:editId="21B67C12">
                <wp:simplePos x="0" y="0"/>
                <wp:positionH relativeFrom="column">
                  <wp:posOffset>5577662</wp:posOffset>
                </wp:positionH>
                <wp:positionV relativeFrom="paragraph">
                  <wp:posOffset>3342055</wp:posOffset>
                </wp:positionV>
                <wp:extent cx="25879" cy="190272"/>
                <wp:effectExtent l="0" t="0" r="31750" b="19685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79" cy="1902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E956A" id="Straight Connector 209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9.2pt,263.15pt" to="441.25pt,27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7509FD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885B40" wp14:editId="70C2886A">
                <wp:simplePos x="0" y="0"/>
                <wp:positionH relativeFrom="column">
                  <wp:posOffset>1401420</wp:posOffset>
                </wp:positionH>
                <wp:positionV relativeFrom="paragraph">
                  <wp:posOffset>3175025</wp:posOffset>
                </wp:positionV>
                <wp:extent cx="776976" cy="258445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976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5C3B15" w14:textId="54489245" w:rsidR="007509FD" w:rsidRPr="00654894" w:rsidRDefault="007509FD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North Dakota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85B40" id="Text Box 208" o:spid="_x0000_s1056" type="#_x0000_t202" style="position:absolute;margin-left:110.35pt;margin-top:250pt;width:61.2pt;height:20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" filled="f" stroked="f" strokeweight=".5pt">
                <v:textbox>
                  <w:txbxContent>
                    <w:p w14:paraId="055C3B15" w14:textId="54489245" w:rsidR="007509FD" w:rsidRPr="00654894" w:rsidRDefault="007509FD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North Dakota</w:t>
                      </w:r>
                    </w:p>
                  </w:txbxContent>
                </v:textbox>
              </v:shape>
            </w:pict>
          </mc:Fallback>
        </mc:AlternateContent>
      </w:r>
      <w:r w:rsidR="007509F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605467" wp14:editId="71F84E74">
                <wp:simplePos x="0" y="0"/>
                <wp:positionH relativeFrom="column">
                  <wp:posOffset>1687379</wp:posOffset>
                </wp:positionH>
                <wp:positionV relativeFrom="paragraph">
                  <wp:posOffset>3343371</wp:posOffset>
                </wp:positionV>
                <wp:extent cx="25879" cy="190272"/>
                <wp:effectExtent l="0" t="0" r="31750" b="19685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79" cy="1902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C1633" id="Straight Connector 207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85pt,263.25pt" to="134.9pt,2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B27FB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A97D65" wp14:editId="5DE6B365">
                <wp:simplePos x="0" y="0"/>
                <wp:positionH relativeFrom="column">
                  <wp:posOffset>6236862</wp:posOffset>
                </wp:positionH>
                <wp:positionV relativeFrom="paragraph">
                  <wp:posOffset>9273169</wp:posOffset>
                </wp:positionV>
                <wp:extent cx="1362974" cy="638354"/>
                <wp:effectExtent l="0" t="0" r="27940" b="28575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974" cy="638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9B4478" w14:textId="120FF6D6" w:rsidR="00C14EFB" w:rsidRDefault="00C14EFB" w:rsidP="00C14EFB">
                            <w:r>
                              <w:t>Fig. 9</w:t>
                            </w:r>
                            <w:r w:rsidR="00832C5B">
                              <w:t>:</w:t>
                            </w:r>
                            <w:r>
                              <w:t xml:space="preserve"> Change in Beds</w:t>
                            </w:r>
                            <w:r w:rsidR="00B27FB5">
                              <w:t xml:space="preserve"> across entire USA</w:t>
                            </w:r>
                            <w:r>
                              <w:t>, 2013-2018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7D65" id="Text Box 175" o:spid="_x0000_s1057" type="#_x0000_t202" style="position:absolute;margin-left:491.1pt;margin-top:730.15pt;width:107.3pt;height:50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" fillcolor="white [3201]" strokeweight=".5pt">
                <v:textbox>
                  <w:txbxContent>
                    <w:p w14:paraId="559B4478" w14:textId="120FF6D6" w:rsidR="00C14EFB" w:rsidRDefault="00C14EFB" w:rsidP="00C14EFB">
                      <w:r>
                        <w:t xml:space="preserve">Fig. </w:t>
                      </w:r>
                      <w:r>
                        <w:t>9</w:t>
                      </w:r>
                      <w:r w:rsidR="00832C5B">
                        <w:t>:</w:t>
                      </w:r>
                      <w:r>
                        <w:t xml:space="preserve"> Change in Beds</w:t>
                      </w:r>
                      <w:r w:rsidR="00B27FB5">
                        <w:t xml:space="preserve"> across entire USA</w:t>
                      </w:r>
                      <w:r>
                        <w:t>, 2013-2018</w:t>
                      </w:r>
                    </w:p>
                  </w:txbxContent>
                </v:textbox>
              </v:shape>
            </w:pict>
          </mc:Fallback>
        </mc:AlternateContent>
      </w:r>
      <w:r w:rsidR="0041389F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58324B7" wp14:editId="767D223F">
                <wp:simplePos x="0" y="0"/>
                <wp:positionH relativeFrom="margin">
                  <wp:align>left</wp:align>
                </wp:positionH>
                <wp:positionV relativeFrom="paragraph">
                  <wp:posOffset>8626636</wp:posOffset>
                </wp:positionV>
                <wp:extent cx="4369435" cy="1413510"/>
                <wp:effectExtent l="0" t="0" r="0" b="0"/>
                <wp:wrapSquare wrapText="bothSides"/>
                <wp:docPr id="1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9981" cy="14141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2A7114" w14:textId="73B01806" w:rsidR="001A0829" w:rsidRPr="001E668F" w:rsidRDefault="001A0829" w:rsidP="00623F3E">
                            <w:pPr>
                              <w:pStyle w:val="Subtitle"/>
                              <w:spacing w:line="240" w:lineRule="auto"/>
                              <w:ind w:left="0"/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>C) Patterns in Bed Inventory Data</w:t>
                            </w:r>
                          </w:p>
                          <w:p w14:paraId="60AB8023" w14:textId="2DFDC287" w:rsidR="001A0829" w:rsidRPr="00CD0123" w:rsidRDefault="00D63473" w:rsidP="00623F3E">
                            <w:pPr>
                              <w:tabs>
                                <w:tab w:val="left" w:pos="270"/>
                              </w:tabs>
                              <w:spacing w:line="24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Fig. 9 graphs the </w:t>
                            </w:r>
                            <w:r w:rsidR="00FA00D6">
                              <w:rPr>
                                <w:rFonts w:ascii="Calibri" w:hAnsi="Calibri" w:cs="Calibri"/>
                              </w:rPr>
                              <w:t xml:space="preserve">number of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Emergency Shelter beds, Safe Haven Beds, Transitional Housing Beds </w:t>
                            </w:r>
                            <w:r w:rsidR="00EE3485">
                              <w:rPr>
                                <w:rFonts w:ascii="Calibri" w:hAnsi="Calibri" w:cs="Calibri"/>
                              </w:rPr>
                              <w:t xml:space="preserve">and their totals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from 2013 to 2018. Notably, </w:t>
                            </w:r>
                            <w:r w:rsidR="001471CF" w:rsidRPr="001D01CB">
                              <w:rPr>
                                <w:rFonts w:ascii="Calibri" w:hAnsi="Calibri" w:cs="Calibri"/>
                                <w:b/>
                              </w:rPr>
                              <w:t>year-round safe haven beds</w:t>
                            </w:r>
                            <w:r w:rsidR="001471CF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3114B">
                              <w:rPr>
                                <w:rFonts w:ascii="Calibri" w:hAnsi="Calibri" w:cs="Calibri"/>
                              </w:rPr>
                              <w:t>are</w:t>
                            </w:r>
                            <w:r w:rsidR="0010553A">
                              <w:rPr>
                                <w:rFonts w:ascii="Calibri" w:hAnsi="Calibri" w:cs="Calibri"/>
                              </w:rPr>
                              <w:t xml:space="preserve"> a</w:t>
                            </w:r>
                            <w:r w:rsidR="006F08D3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6F08D3" w:rsidRPr="00B82603">
                              <w:rPr>
                                <w:rFonts w:ascii="Calibri" w:hAnsi="Calibri" w:cs="Calibri"/>
                                <w:b/>
                              </w:rPr>
                              <w:t>small</w:t>
                            </w:r>
                            <w:r w:rsidR="0010553A" w:rsidRPr="00B82603">
                              <w:rPr>
                                <w:rFonts w:ascii="Calibri" w:hAnsi="Calibri" w:cs="Calibri"/>
                                <w:b/>
                              </w:rPr>
                              <w:t xml:space="preserve"> proportion</w:t>
                            </w:r>
                            <w:r w:rsidR="0010553A">
                              <w:rPr>
                                <w:rFonts w:ascii="Calibri" w:hAnsi="Calibri" w:cs="Calibri"/>
                              </w:rPr>
                              <w:t xml:space="preserve"> of total beds, and </w:t>
                            </w:r>
                            <w:r w:rsidR="00990030">
                              <w:rPr>
                                <w:rFonts w:ascii="Calibri" w:hAnsi="Calibri" w:cs="Calibri"/>
                              </w:rPr>
                              <w:t xml:space="preserve">the decrease in transitional housing beds exceed the increase in emergency shelter beds, leading </w:t>
                            </w:r>
                            <w:r w:rsidR="00210FCB">
                              <w:rPr>
                                <w:rFonts w:ascii="Calibri" w:hAnsi="Calibri" w:cs="Calibri"/>
                              </w:rPr>
                              <w:t>to a</w:t>
                            </w:r>
                            <w:r w:rsidR="00990030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990030" w:rsidRPr="00BD4CED">
                              <w:rPr>
                                <w:rFonts w:ascii="Calibri" w:hAnsi="Calibri" w:cs="Calibri"/>
                                <w:b/>
                              </w:rPr>
                              <w:t>decrease in total beds</w:t>
                            </w:r>
                            <w:r w:rsidR="00990030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FD6EA0">
                              <w:rPr>
                                <w:rFonts w:ascii="Calibri" w:hAnsi="Calibri" w:cs="Calibri"/>
                              </w:rPr>
                              <w:t>(</w:t>
                            </w:r>
                            <w:r w:rsidR="00990030">
                              <w:rPr>
                                <w:rFonts w:ascii="Calibri" w:hAnsi="Calibri" w:cs="Calibri"/>
                              </w:rPr>
                              <w:t>2013</w:t>
                            </w:r>
                            <w:r w:rsidR="00FD6EA0">
                              <w:rPr>
                                <w:rFonts w:ascii="Calibri" w:hAnsi="Calibri" w:cs="Calibri"/>
                              </w:rPr>
                              <w:t>-</w:t>
                            </w:r>
                            <w:r w:rsidR="00990030">
                              <w:rPr>
                                <w:rFonts w:ascii="Calibri" w:hAnsi="Calibri" w:cs="Calibri"/>
                              </w:rPr>
                              <w:t>2018</w:t>
                            </w:r>
                            <w:r w:rsidR="00FD6EA0">
                              <w:rPr>
                                <w:rFonts w:ascii="Calibri" w:hAnsi="Calibri" w:cs="Calibri"/>
                              </w:rPr>
                              <w:t>)</w:t>
                            </w:r>
                            <w:r w:rsidR="00990030">
                              <w:rPr>
                                <w:rFonts w:ascii="Calibri" w:hAnsi="Calibri" w:cs="Calibri"/>
                              </w:rPr>
                              <w:t>.</w:t>
                            </w:r>
                          </w:p>
                          <w:p w14:paraId="73390AC3" w14:textId="77777777" w:rsidR="001A0829" w:rsidRDefault="001A0829" w:rsidP="00623F3E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24B7" id="_x0000_s1058" type="#_x0000_t202" style="position:absolute;margin-left:0;margin-top:679.25pt;width:344.05pt;height:111.3pt;z-index:251691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" filled="f" stroked="f">
                <v:textbox>
                  <w:txbxContent>
                    <w:p w14:paraId="032A7114" w14:textId="73B01806" w:rsidR="001A0829" w:rsidRPr="001E668F" w:rsidRDefault="001A0829" w:rsidP="00623F3E">
                      <w:pPr>
                        <w:pStyle w:val="Subtitle"/>
                        <w:spacing w:line="240" w:lineRule="auto"/>
                        <w:ind w:left="0"/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>C) Patterns in Bed Inventory Data</w:t>
                      </w:r>
                    </w:p>
                    <w:p w14:paraId="60AB8023" w14:textId="2DFDC287" w:rsidR="001A0829" w:rsidRPr="00CD0123" w:rsidRDefault="00D63473" w:rsidP="00623F3E">
                      <w:pPr>
                        <w:tabs>
                          <w:tab w:val="left" w:pos="270"/>
                        </w:tabs>
                        <w:spacing w:line="24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Fig. 9 graphs the </w:t>
                      </w:r>
                      <w:r w:rsidR="00FA00D6">
                        <w:rPr>
                          <w:rFonts w:ascii="Calibri" w:hAnsi="Calibri" w:cs="Calibri"/>
                        </w:rPr>
                        <w:t xml:space="preserve">number of </w:t>
                      </w:r>
                      <w:r>
                        <w:rPr>
                          <w:rFonts w:ascii="Calibri" w:hAnsi="Calibri" w:cs="Calibri"/>
                        </w:rPr>
                        <w:t xml:space="preserve">Emergency Shelter beds, Safe Haven Beds, Transitional Housing Beds </w:t>
                      </w:r>
                      <w:r w:rsidR="00EE3485">
                        <w:rPr>
                          <w:rFonts w:ascii="Calibri" w:hAnsi="Calibri" w:cs="Calibri"/>
                        </w:rPr>
                        <w:t xml:space="preserve">and their totals </w:t>
                      </w:r>
                      <w:r>
                        <w:rPr>
                          <w:rFonts w:ascii="Calibri" w:hAnsi="Calibri" w:cs="Calibri"/>
                        </w:rPr>
                        <w:t xml:space="preserve">from 2013 to 2018. Notably, </w:t>
                      </w:r>
                      <w:r w:rsidR="001471CF" w:rsidRPr="001D01CB">
                        <w:rPr>
                          <w:rFonts w:ascii="Calibri" w:hAnsi="Calibri" w:cs="Calibri"/>
                          <w:b/>
                        </w:rPr>
                        <w:t>year-round safe haven beds</w:t>
                      </w:r>
                      <w:r w:rsidR="001471CF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3114B">
                        <w:rPr>
                          <w:rFonts w:ascii="Calibri" w:hAnsi="Calibri" w:cs="Calibri"/>
                        </w:rPr>
                        <w:t>are</w:t>
                      </w:r>
                      <w:r w:rsidR="0010553A">
                        <w:rPr>
                          <w:rFonts w:ascii="Calibri" w:hAnsi="Calibri" w:cs="Calibri"/>
                        </w:rPr>
                        <w:t xml:space="preserve"> a</w:t>
                      </w:r>
                      <w:r w:rsidR="006F08D3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6F08D3" w:rsidRPr="00B82603">
                        <w:rPr>
                          <w:rFonts w:ascii="Calibri" w:hAnsi="Calibri" w:cs="Calibri"/>
                          <w:b/>
                        </w:rPr>
                        <w:t>small</w:t>
                      </w:r>
                      <w:r w:rsidR="0010553A" w:rsidRPr="00B82603">
                        <w:rPr>
                          <w:rFonts w:ascii="Calibri" w:hAnsi="Calibri" w:cs="Calibri"/>
                          <w:b/>
                        </w:rPr>
                        <w:t xml:space="preserve"> proportion</w:t>
                      </w:r>
                      <w:r w:rsidR="0010553A">
                        <w:rPr>
                          <w:rFonts w:ascii="Calibri" w:hAnsi="Calibri" w:cs="Calibri"/>
                        </w:rPr>
                        <w:t xml:space="preserve"> of total beds, and </w:t>
                      </w:r>
                      <w:r w:rsidR="00990030">
                        <w:rPr>
                          <w:rFonts w:ascii="Calibri" w:hAnsi="Calibri" w:cs="Calibri"/>
                        </w:rPr>
                        <w:t xml:space="preserve">the decrease in transitional housing beds exceed the increase in emergency shelter beds, leading </w:t>
                      </w:r>
                      <w:r w:rsidR="00210FCB">
                        <w:rPr>
                          <w:rFonts w:ascii="Calibri" w:hAnsi="Calibri" w:cs="Calibri"/>
                        </w:rPr>
                        <w:t>to a</w:t>
                      </w:r>
                      <w:r w:rsidR="00990030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990030" w:rsidRPr="00BD4CED">
                        <w:rPr>
                          <w:rFonts w:ascii="Calibri" w:hAnsi="Calibri" w:cs="Calibri"/>
                          <w:b/>
                        </w:rPr>
                        <w:t>decrease in total beds</w:t>
                      </w:r>
                      <w:r w:rsidR="00990030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FD6EA0">
                        <w:rPr>
                          <w:rFonts w:ascii="Calibri" w:hAnsi="Calibri" w:cs="Calibri"/>
                        </w:rPr>
                        <w:t>(</w:t>
                      </w:r>
                      <w:r w:rsidR="00990030">
                        <w:rPr>
                          <w:rFonts w:ascii="Calibri" w:hAnsi="Calibri" w:cs="Calibri"/>
                        </w:rPr>
                        <w:t>2013</w:t>
                      </w:r>
                      <w:r w:rsidR="00FD6EA0">
                        <w:rPr>
                          <w:rFonts w:ascii="Calibri" w:hAnsi="Calibri" w:cs="Calibri"/>
                        </w:rPr>
                        <w:t>-</w:t>
                      </w:r>
                      <w:r w:rsidR="00990030">
                        <w:rPr>
                          <w:rFonts w:ascii="Calibri" w:hAnsi="Calibri" w:cs="Calibri"/>
                        </w:rPr>
                        <w:t>2018</w:t>
                      </w:r>
                      <w:r w:rsidR="00FD6EA0">
                        <w:rPr>
                          <w:rFonts w:ascii="Calibri" w:hAnsi="Calibri" w:cs="Calibri"/>
                        </w:rPr>
                        <w:t>)</w:t>
                      </w:r>
                      <w:r w:rsidR="00990030">
                        <w:rPr>
                          <w:rFonts w:ascii="Calibri" w:hAnsi="Calibri" w:cs="Calibri"/>
                        </w:rPr>
                        <w:t>.</w:t>
                      </w:r>
                    </w:p>
                    <w:p w14:paraId="73390AC3" w14:textId="77777777" w:rsidR="001A0829" w:rsidRDefault="001A0829" w:rsidP="00623F3E">
                      <w:pPr>
                        <w:spacing w:line="240" w:lineRule="auto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A0829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62697B5" wp14:editId="3997D50E">
                <wp:simplePos x="0" y="0"/>
                <wp:positionH relativeFrom="margin">
                  <wp:posOffset>4274288</wp:posOffset>
                </wp:positionH>
                <wp:positionV relativeFrom="paragraph">
                  <wp:posOffset>8612372</wp:posOffset>
                </wp:positionV>
                <wp:extent cx="3466214" cy="1438275"/>
                <wp:effectExtent l="0" t="0" r="0" b="0"/>
                <wp:wrapSquare wrapText="bothSides"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6214" cy="143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BF172" w14:textId="365192A2" w:rsidR="00BD1B4E" w:rsidRDefault="00BD1B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DCF639" wp14:editId="60DB5846">
                                  <wp:extent cx="3305606" cy="1371600"/>
                                  <wp:effectExtent l="0" t="0" r="9525" b="0"/>
                                  <wp:docPr id="189" name="Picture 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8593" cy="13894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697B5" id="_x0000_s1059" type="#_x0000_t202" style="position:absolute;margin-left:336.55pt;margin-top:678.15pt;width:272.95pt;height:113.2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" filled="f" stroked="f">
                <v:textbox>
                  <w:txbxContent>
                    <w:p w14:paraId="393BF172" w14:textId="365192A2" w:rsidR="00BD1B4E" w:rsidRDefault="00BD1B4E">
                      <w:r>
                        <w:rPr>
                          <w:noProof/>
                        </w:rPr>
                        <w:drawing>
                          <wp:inline distT="0" distB="0" distL="0" distR="0" wp14:anchorId="2ADCF639" wp14:editId="60DB5846">
                            <wp:extent cx="3305606" cy="1371600"/>
                            <wp:effectExtent l="0" t="0" r="9525" b="0"/>
                            <wp:docPr id="189" name="Picture 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8593" cy="13894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2A92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7C6A368" wp14:editId="10D551D5">
                <wp:simplePos x="0" y="0"/>
                <wp:positionH relativeFrom="margin">
                  <wp:posOffset>19050</wp:posOffset>
                </wp:positionH>
                <wp:positionV relativeFrom="paragraph">
                  <wp:posOffset>5025228</wp:posOffset>
                </wp:positionV>
                <wp:extent cx="7753350" cy="3625215"/>
                <wp:effectExtent l="0" t="0" r="0" b="0"/>
                <wp:wrapSquare wrapText="bothSides"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3625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69684" w14:textId="2A73042F" w:rsidR="000E1772" w:rsidRDefault="00D85BD4" w:rsidP="00623F3E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lang w:eastAsia="zh-CN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Further research is conducted on </w:t>
                            </w:r>
                            <w:r w:rsidR="004456BF" w:rsidRPr="00820AA6">
                              <w:rPr>
                                <w:rFonts w:ascii="Calibri" w:hAnsi="Calibri" w:cs="Calibri"/>
                                <w:b/>
                              </w:rPr>
                              <w:t>temporal patterns</w:t>
                            </w:r>
                            <w:r w:rsidR="004456BF">
                              <w:rPr>
                                <w:rFonts w:ascii="Calibri" w:hAnsi="Calibri" w:cs="Calibri"/>
                              </w:rPr>
                              <w:t xml:space="preserve"> in homelessness across</w:t>
                            </w:r>
                            <w:r w:rsidR="007F31DB">
                              <w:rPr>
                                <w:rFonts w:ascii="Calibri" w:hAnsi="Calibri" w:cs="Calibri"/>
                              </w:rPr>
                              <w:t xml:space="preserve"> USA</w:t>
                            </w:r>
                            <w:r w:rsidR="004456BF">
                              <w:rPr>
                                <w:rFonts w:ascii="Calibri" w:hAnsi="Calibri" w:cs="Calibri"/>
                              </w:rPr>
                              <w:t xml:space="preserve">. Use of the </w:t>
                            </w:r>
                            <w:r w:rsidR="00607DFE" w:rsidRPr="005D248C">
                              <w:rPr>
                                <w:rFonts w:ascii="Calibri" w:hAnsi="Calibri" w:cs="Calibri"/>
                                <w:i/>
                              </w:rPr>
                              <w:t>plot.ly</w:t>
                            </w:r>
                            <w:r w:rsidR="005D248C" w:rsidRPr="005D248C">
                              <w:rPr>
                                <w:rFonts w:ascii="Calibri" w:hAnsi="Calibri" w:cs="Calibri"/>
                                <w:i/>
                              </w:rPr>
                              <w:t xml:space="preserve"> library</w:t>
                            </w:r>
                            <w:r w:rsidR="007E5211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4456BF">
                              <w:rPr>
                                <w:rFonts w:ascii="Calibri" w:hAnsi="Calibri" w:cs="Calibri"/>
                              </w:rPr>
                              <w:t>choropleths in Fig.</w:t>
                            </w:r>
                            <w:r w:rsidR="004456BF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7</w:t>
                            </w:r>
                            <w:r w:rsidR="004A3605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and 8 above allows us to </w:t>
                            </w:r>
                            <w:r w:rsidR="004A3605" w:rsidRPr="00D60A55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view both the temporal and spatial pattern</w:t>
                            </w:r>
                            <w:r w:rsidR="006E22BA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s</w:t>
                            </w:r>
                            <w:r w:rsidR="009B5EC8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of % change in homelessness</w:t>
                            </w:r>
                            <w:r w:rsidR="004A3605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 w:rsidR="000855AA">
                              <w:rPr>
                                <w:rFonts w:ascii="Calibri" w:hAnsi="Calibri" w:cs="Calibri"/>
                                <w:lang w:eastAsia="zh-CN"/>
                              </w:rPr>
                              <w:t>in the same 2D space</w:t>
                            </w:r>
                            <w:r w:rsidR="00502421">
                              <w:rPr>
                                <w:rFonts w:ascii="Calibri" w:hAnsi="Calibri" w:cs="Calibri"/>
                                <w:lang w:eastAsia="zh-CN"/>
                              </w:rPr>
                              <w:t>, while t</w:t>
                            </w:r>
                            <w:r w:rsidR="009125B4">
                              <w:rPr>
                                <w:rFonts w:ascii="Calibri" w:hAnsi="Calibri" w:cs="Calibri"/>
                                <w:lang w:eastAsia="zh-CN"/>
                              </w:rPr>
                              <w:t>he</w:t>
                            </w:r>
                            <w:r w:rsidR="006B6EFF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RGB spectrum </w:t>
                            </w:r>
                            <w:r w:rsidR="009125B4">
                              <w:rPr>
                                <w:rFonts w:ascii="Calibri" w:hAnsi="Calibri" w:cs="Calibri"/>
                                <w:lang w:eastAsia="zh-CN"/>
                              </w:rPr>
                              <w:t>scale clearly contrasts</w:t>
                            </w:r>
                            <w:r w:rsidR="00A47D6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the % change</w:t>
                            </w:r>
                            <w:r w:rsidR="009125B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between the states. </w:t>
                            </w:r>
                            <w:r w:rsidR="00FC6D92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Analyzing the temporal patterns provides </w:t>
                            </w:r>
                            <w:r w:rsidR="00DB3078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insights on the states that </w:t>
                            </w:r>
                            <w:r w:rsidR="005E3C07">
                              <w:rPr>
                                <w:rFonts w:ascii="Calibri" w:hAnsi="Calibri" w:cs="Calibri"/>
                                <w:lang w:eastAsia="zh-CN"/>
                              </w:rPr>
                              <w:t>have especially worrying increase in homelessness</w:t>
                            </w:r>
                            <w:r w:rsidR="00DB3078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lately</w:t>
                            </w:r>
                            <w:r w:rsidR="00C0241B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, while </w:t>
                            </w:r>
                            <w:r w:rsidR="00D01E21">
                              <w:rPr>
                                <w:rFonts w:ascii="Calibri" w:hAnsi="Calibri" w:cs="Calibri"/>
                                <w:lang w:eastAsia="zh-CN"/>
                              </w:rPr>
                              <w:t>also</w:t>
                            </w:r>
                            <w:r w:rsidR="00036846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highlighting</w:t>
                            </w:r>
                            <w:r w:rsidR="007706A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exemplary</w:t>
                            </w:r>
                            <w:r w:rsidR="00731F02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 w:rsidR="00C0241B">
                              <w:rPr>
                                <w:rFonts w:ascii="Calibri" w:hAnsi="Calibri" w:cs="Calibri"/>
                                <w:lang w:eastAsia="zh-CN"/>
                              </w:rPr>
                              <w:t>states</w:t>
                            </w:r>
                            <w:r w:rsidR="00DB3078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 w:rsidR="00440DA4">
                              <w:rPr>
                                <w:rFonts w:ascii="Calibri" w:hAnsi="Calibri" w:cs="Calibri"/>
                                <w:lang w:eastAsia="zh-CN"/>
                              </w:rPr>
                              <w:t>with large decreases in</w:t>
                            </w:r>
                            <w:r w:rsidR="00610CB2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homelessness </w:t>
                            </w:r>
                            <w:r w:rsidR="00440DA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that we could analyze further to investigate how the </w:t>
                            </w:r>
                            <w:r w:rsidR="00806F5F">
                              <w:rPr>
                                <w:rFonts w:ascii="Calibri" w:hAnsi="Calibri" w:cs="Calibri"/>
                                <w:lang w:eastAsia="zh-CN"/>
                              </w:rPr>
                              <w:t>improvement was achieved.</w:t>
                            </w:r>
                            <w:r w:rsidR="007563E7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 w:rsidR="00CA0BD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Comparison of Fig. 8 with Fig. </w:t>
                            </w:r>
                            <w:r w:rsidR="0047039C">
                              <w:rPr>
                                <w:rFonts w:ascii="Calibri" w:hAnsi="Calibri" w:cs="Calibri"/>
                                <w:lang w:eastAsia="zh-CN"/>
                              </w:rPr>
                              <w:t>4</w:t>
                            </w:r>
                            <w:r w:rsidR="00CA0BD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then </w:t>
                            </w:r>
                            <w:r w:rsidR="0028512E">
                              <w:rPr>
                                <w:rFonts w:ascii="Calibri" w:hAnsi="Calibri" w:cs="Calibri"/>
                                <w:lang w:eastAsia="zh-CN"/>
                              </w:rPr>
                              <w:t>allows us to focus on which states in particular require intervention efforts urgently.</w:t>
                            </w:r>
                          </w:p>
                          <w:p w14:paraId="78604436" w14:textId="15907118" w:rsidR="00204AA0" w:rsidRDefault="008B2EA6" w:rsidP="00623F3E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lang w:eastAsia="zh-CN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eastAsia="zh-CN"/>
                              </w:rPr>
                              <w:t>A</w:t>
                            </w:r>
                            <w:r w:rsidR="00204AA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gain, the </w:t>
                            </w:r>
                            <w:r w:rsidR="00204AA0" w:rsidRPr="004117F7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Western coastal and Northeastern states</w:t>
                            </w:r>
                            <w:r w:rsidR="00204AA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present the most worrisome trends. However, the </w:t>
                            </w:r>
                            <w:r w:rsidR="00204AA0" w:rsidRPr="004117F7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Southeast states</w:t>
                            </w:r>
                            <w:r w:rsidR="00204AA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and </w:t>
                            </w:r>
                            <w:r w:rsidR="00204AA0" w:rsidRPr="00AB1EAF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Northern states</w:t>
                            </w:r>
                            <w:r w:rsidR="00204AA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show general downward trends in homelessness.</w:t>
                            </w:r>
                          </w:p>
                          <w:p w14:paraId="4777B0A5" w14:textId="39A00CC0" w:rsidR="00D215F7" w:rsidRDefault="006F2BD5" w:rsidP="00623F3E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lang w:eastAsia="zh-CN"/>
                              </w:rPr>
                            </w:pPr>
                            <w:r w:rsidRPr="00B16BF3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North Dakota</w:t>
                            </w:r>
                            <w:r w:rsidR="003C3C21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is</w:t>
                            </w:r>
                            <w:r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 w:rsidR="000E2F13">
                              <w:rPr>
                                <w:rFonts w:ascii="Calibri" w:hAnsi="Calibri" w:cs="Calibri"/>
                                <w:lang w:eastAsia="zh-CN"/>
                              </w:rPr>
                              <w:t>especially</w:t>
                            </w:r>
                            <w:r w:rsidR="000455DF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insightful</w:t>
                            </w:r>
                            <w:r w:rsidR="000E2F13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lang w:eastAsia="zh-CN"/>
                              </w:rPr>
                              <w:t>as it</w:t>
                            </w:r>
                            <w:r w:rsidR="001B5B1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showed the</w:t>
                            </w:r>
                            <w:r w:rsidR="00C7274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</w:t>
                            </w:r>
                            <w:r w:rsidR="00C72744" w:rsidRPr="00354884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largest</w:t>
                            </w:r>
                            <w:r w:rsidR="001B5B10" w:rsidRPr="00354884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 xml:space="preserve"> decrease</w:t>
                            </w:r>
                            <w:r w:rsidR="001B5B1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in homelessness</w:t>
                            </w:r>
                            <w:r w:rsidR="00D10D00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i</w:t>
                            </w:r>
                            <w:r w:rsidR="00D215F7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n </w:t>
                            </w:r>
                            <w:r w:rsidR="00A014A6">
                              <w:rPr>
                                <w:rFonts w:ascii="Calibri" w:hAnsi="Calibri" w:cs="Calibri"/>
                                <w:lang w:eastAsia="zh-CN"/>
                              </w:rPr>
                              <w:t>both</w:t>
                            </w:r>
                            <w:r w:rsidR="00D215F7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2017-2018 and 2013-2018, resulting in one of the lowest homelessness percentages in 2018, at 0.07%.</w:t>
                            </w:r>
                            <w:r w:rsidR="004102B8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Recognizing</w:t>
                            </w:r>
                            <w:r w:rsidR="00936822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this</w:t>
                            </w:r>
                            <w:r w:rsidR="004102B8">
                              <w:rPr>
                                <w:rFonts w:ascii="Calibri" w:hAnsi="Calibri" w:cs="Calibri"/>
                                <w:lang w:eastAsia="zh-CN"/>
                              </w:rPr>
                              <w:t>, analysis into North Dakota’s recent homelessness policies was conducted.</w:t>
                            </w:r>
                            <w:r w:rsidR="00A05F86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A</w:t>
                            </w:r>
                            <w:r w:rsidR="00C74FDB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“Housing the Homeless” report, published</w:t>
                            </w:r>
                            <w:r w:rsidR="00E15CA6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in 2018</w:t>
                            </w:r>
                            <w:r w:rsidR="00C74FDB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by the North Dakota Interagency Council on Homelessnes</w:t>
                            </w:r>
                            <w:r w:rsidR="00C74FDB" w:rsidRPr="002C76D4">
                              <w:rPr>
                                <w:rFonts w:ascii="Calibri" w:hAnsi="Calibri" w:cs="Calibri"/>
                                <w:lang w:eastAsia="zh-CN"/>
                              </w:rPr>
                              <w:t>s</w:t>
                            </w:r>
                            <w:r w:rsidR="008342D2" w:rsidRPr="002C76D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(</w:t>
                            </w:r>
                            <w:hyperlink r:id="rId20" w:history="1">
                              <w:r w:rsidR="008342D2" w:rsidRPr="002C76D4">
                                <w:rPr>
                                  <w:rStyle w:val="Hyperlink"/>
                                  <w:rFonts w:ascii="Calibri" w:hAnsi="Calibri" w:cs="Calibri"/>
                                  <w:i/>
                                </w:rPr>
                                <w:t>https://www.ndhfa.org/Publications/Reports/Partner%20Publications/HomelessPlan2018.pdf</w:t>
                              </w:r>
                            </w:hyperlink>
                            <w:r w:rsidR="008342D2" w:rsidRPr="002C76D4">
                              <w:rPr>
                                <w:rFonts w:ascii="Calibri" w:hAnsi="Calibri" w:cs="Calibri"/>
                                <w:lang w:eastAsia="zh-CN"/>
                              </w:rPr>
                              <w:t>)</w:t>
                            </w:r>
                            <w:r w:rsidR="00C74FDB" w:rsidRPr="002C76D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, </w:t>
                            </w:r>
                            <w:r w:rsidR="001E5A49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explicitly states </w:t>
                            </w:r>
                            <w:r w:rsidR="003D047B">
                              <w:rPr>
                                <w:rFonts w:ascii="Calibri" w:hAnsi="Calibri" w:cs="Calibri"/>
                                <w:lang w:eastAsia="zh-CN"/>
                              </w:rPr>
                              <w:t>3 strategies</w:t>
                            </w:r>
                            <w:r w:rsidR="008B6687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that have been implemented</w:t>
                            </w:r>
                            <w:r w:rsidR="003D047B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: </w:t>
                            </w:r>
                            <w:r w:rsidR="00FF34B4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1) Develop permanent supportive housing</w:t>
                            </w:r>
                            <w:r w:rsidR="00FF34B4" w:rsidRPr="00A8366F">
                              <w:rPr>
                                <w:rFonts w:ascii="Calibri" w:hAnsi="Calibri" w:cs="Calibri"/>
                                <w:i/>
                                <w:lang w:eastAsia="zh-CN"/>
                              </w:rPr>
                              <w:t xml:space="preserve">, </w:t>
                            </w:r>
                            <w:r w:rsidR="00FF34B4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2) Improve the ability to pay rent</w:t>
                            </w:r>
                            <w:r w:rsidR="00FF34B4" w:rsidRPr="00A8366F">
                              <w:rPr>
                                <w:rFonts w:ascii="Calibri" w:hAnsi="Calibri" w:cs="Calibri"/>
                                <w:i/>
                                <w:lang w:eastAsia="zh-CN"/>
                              </w:rPr>
                              <w:t xml:space="preserve">, and </w:t>
                            </w:r>
                            <w:r w:rsidR="00FF34B4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3)</w:t>
                            </w:r>
                            <w:r w:rsidR="006A3D0E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 xml:space="preserve"> Expand supportive services to wrap around housing</w:t>
                            </w:r>
                            <w:r w:rsidR="006A3D0E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. </w:t>
                            </w:r>
                            <w:r w:rsidR="005518ED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Given </w:t>
                            </w:r>
                            <w:r w:rsidR="0006327A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the </w:t>
                            </w:r>
                            <w:r w:rsidR="005518ED">
                              <w:rPr>
                                <w:rFonts w:ascii="Calibri" w:hAnsi="Calibri" w:cs="Calibri"/>
                                <w:lang w:eastAsia="zh-CN"/>
                              </w:rPr>
                              <w:t>strong evidence</w:t>
                            </w:r>
                            <w:r w:rsidR="00317B4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of decrease in homelessness</w:t>
                            </w:r>
                            <w:r w:rsidR="00773C7D">
                              <w:rPr>
                                <w:rFonts w:ascii="Calibri" w:hAnsi="Calibri" w:cs="Calibri"/>
                                <w:lang w:eastAsia="zh-CN"/>
                              </w:rPr>
                              <w:t>,</w:t>
                            </w:r>
                            <w:r w:rsidR="005518ED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these </w:t>
                            </w:r>
                            <w:r w:rsidR="003B5CCF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strategies have </w:t>
                            </w:r>
                            <w:r w:rsidR="00330B1D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high chance of </w:t>
                            </w:r>
                            <w:r w:rsidR="003B5CCF">
                              <w:rPr>
                                <w:rFonts w:ascii="Calibri" w:hAnsi="Calibri" w:cs="Calibri"/>
                                <w:lang w:eastAsia="zh-CN"/>
                              </w:rPr>
                              <w:t>work</w:t>
                            </w:r>
                            <w:r w:rsidR="004255C0">
                              <w:rPr>
                                <w:rFonts w:ascii="Calibri" w:hAnsi="Calibri" w:cs="Calibri"/>
                                <w:lang w:eastAsia="zh-CN"/>
                              </w:rPr>
                              <w:t>ing</w:t>
                            </w:r>
                            <w:r w:rsidR="003B5CCF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, </w:t>
                            </w:r>
                            <w:r w:rsidR="00D95916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and hence </w:t>
                            </w:r>
                            <w:r w:rsidR="003B5CCF">
                              <w:rPr>
                                <w:rFonts w:ascii="Calibri" w:hAnsi="Calibri" w:cs="Calibri"/>
                                <w:lang w:eastAsia="zh-CN"/>
                              </w:rPr>
                              <w:t>the validity of</w:t>
                            </w:r>
                            <w:r w:rsidR="00EC477A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these measures</w:t>
                            </w:r>
                            <w:r w:rsidR="003B5CCF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should further be investigated in other states.</w:t>
                            </w:r>
                          </w:p>
                          <w:p w14:paraId="210D67B8" w14:textId="65921539" w:rsidR="00F035BA" w:rsidRPr="004456BF" w:rsidRDefault="00E3440F" w:rsidP="00623F3E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lang w:eastAsia="zh-CN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Notably, even though </w:t>
                            </w:r>
                            <w:r w:rsidRPr="00A04F95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California</w:t>
                            </w:r>
                            <w:r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has the highest homeless population in the United States, </w:t>
                            </w:r>
                            <w:r w:rsidR="00627148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and it experienced a </w:t>
                            </w:r>
                            <w:r w:rsidR="0046218D">
                              <w:rPr>
                                <w:rFonts w:ascii="Calibri" w:hAnsi="Calibri" w:cs="Calibri"/>
                                <w:lang w:eastAsia="zh-CN"/>
                              </w:rPr>
                              <w:t>9.6% increase in total homelessness</w:t>
                            </w:r>
                            <w:r w:rsidR="00A90951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from 2013-2018, there is a -1.2% decrease from 2017-2018. In contrast, despite </w:t>
                            </w:r>
                            <w:r w:rsidR="00A90951" w:rsidRPr="00A04F95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New York</w:t>
                            </w:r>
                            <w:r w:rsidR="00A90951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having the highest percentage of homelessness at 0.47%</w:t>
                            </w:r>
                            <w:r w:rsidR="00A53DF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, it continues to suffer from a 18.7% increase in homelessness (2013-2018) and </w:t>
                            </w:r>
                            <w:r w:rsidR="00D91011">
                              <w:rPr>
                                <w:rFonts w:ascii="Calibri" w:hAnsi="Calibri" w:cs="Calibri"/>
                                <w:lang w:eastAsia="zh-CN"/>
                              </w:rPr>
                              <w:t>2.7% increase (2017-2018)</w:t>
                            </w:r>
                            <w:r w:rsidR="00DC596D">
                              <w:rPr>
                                <w:rFonts w:ascii="Calibri" w:hAnsi="Calibri" w:cs="Calibri"/>
                                <w:lang w:eastAsia="zh-CN"/>
                              </w:rPr>
                              <w:t>.</w:t>
                            </w:r>
                            <w:r w:rsidR="00F82A1E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The data evidently suggests that on a national level, attention needs to be focused on </w:t>
                            </w:r>
                            <w:r w:rsidR="00F82A1E" w:rsidRPr="004117F7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NY</w:t>
                            </w:r>
                            <w:r w:rsidR="00F82A1E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to mitigate homelessness.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A368" id="_x0000_s1060" type="#_x0000_t202" style="position:absolute;margin-left:1.5pt;margin-top:395.7pt;width:610.5pt;height:285.4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" stroked="f">
                <v:textbox>
                  <w:txbxContent>
                    <w:p w14:paraId="62569684" w14:textId="2A73042F" w:rsidR="000E1772" w:rsidRDefault="00D85BD4" w:rsidP="00623F3E">
                      <w:pPr>
                        <w:spacing w:line="240" w:lineRule="auto"/>
                        <w:rPr>
                          <w:rFonts w:ascii="Calibri" w:hAnsi="Calibri" w:cs="Calibri"/>
                          <w:lang w:eastAsia="zh-CN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Further research is conducted on </w:t>
                      </w:r>
                      <w:r w:rsidR="004456BF" w:rsidRPr="00820AA6">
                        <w:rPr>
                          <w:rFonts w:ascii="Calibri" w:hAnsi="Calibri" w:cs="Calibri"/>
                          <w:b/>
                        </w:rPr>
                        <w:t>temporal patterns</w:t>
                      </w:r>
                      <w:r w:rsidR="004456BF">
                        <w:rPr>
                          <w:rFonts w:ascii="Calibri" w:hAnsi="Calibri" w:cs="Calibri"/>
                        </w:rPr>
                        <w:t xml:space="preserve"> in homelessness across</w:t>
                      </w:r>
                      <w:r w:rsidR="007F31DB">
                        <w:rPr>
                          <w:rFonts w:ascii="Calibri" w:hAnsi="Calibri" w:cs="Calibri"/>
                        </w:rPr>
                        <w:t xml:space="preserve"> USA</w:t>
                      </w:r>
                      <w:r w:rsidR="004456BF">
                        <w:rPr>
                          <w:rFonts w:ascii="Calibri" w:hAnsi="Calibri" w:cs="Calibri"/>
                        </w:rPr>
                        <w:t xml:space="preserve">. Use of the </w:t>
                      </w:r>
                      <w:r w:rsidR="00607DFE" w:rsidRPr="005D248C">
                        <w:rPr>
                          <w:rFonts w:ascii="Calibri" w:hAnsi="Calibri" w:cs="Calibri"/>
                          <w:i/>
                        </w:rPr>
                        <w:t>plot.ly</w:t>
                      </w:r>
                      <w:r w:rsidR="005D248C" w:rsidRPr="005D248C">
                        <w:rPr>
                          <w:rFonts w:ascii="Calibri" w:hAnsi="Calibri" w:cs="Calibri"/>
                          <w:i/>
                        </w:rPr>
                        <w:t xml:space="preserve"> library</w:t>
                      </w:r>
                      <w:r w:rsidR="007E5211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4456BF">
                        <w:rPr>
                          <w:rFonts w:ascii="Calibri" w:hAnsi="Calibri" w:cs="Calibri"/>
                        </w:rPr>
                        <w:t>choropleths in Fig.</w:t>
                      </w:r>
                      <w:r w:rsidR="004456BF">
                        <w:rPr>
                          <w:rFonts w:ascii="Calibri" w:hAnsi="Calibri" w:cs="Calibri"/>
                          <w:lang w:eastAsia="zh-CN"/>
                        </w:rPr>
                        <w:t xml:space="preserve"> 7</w:t>
                      </w:r>
                      <w:r w:rsidR="004A3605">
                        <w:rPr>
                          <w:rFonts w:ascii="Calibri" w:hAnsi="Calibri" w:cs="Calibri"/>
                          <w:lang w:eastAsia="zh-CN"/>
                        </w:rPr>
                        <w:t xml:space="preserve"> and 8 above allows us to </w:t>
                      </w:r>
                      <w:r w:rsidR="004A3605" w:rsidRPr="00D60A55">
                        <w:rPr>
                          <w:rFonts w:ascii="Calibri" w:hAnsi="Calibri" w:cs="Calibri"/>
                          <w:b/>
                          <w:lang w:eastAsia="zh-CN"/>
                        </w:rPr>
                        <w:t>view both the temporal and spatial pattern</w:t>
                      </w:r>
                      <w:r w:rsidR="006E22BA">
                        <w:rPr>
                          <w:rFonts w:ascii="Calibri" w:hAnsi="Calibri" w:cs="Calibri"/>
                          <w:b/>
                          <w:lang w:eastAsia="zh-CN"/>
                        </w:rPr>
                        <w:t>s</w:t>
                      </w:r>
                      <w:r w:rsidR="009B5EC8">
                        <w:rPr>
                          <w:rFonts w:ascii="Calibri" w:hAnsi="Calibri" w:cs="Calibri"/>
                          <w:lang w:eastAsia="zh-CN"/>
                        </w:rPr>
                        <w:t xml:space="preserve"> of % change in homelessness</w:t>
                      </w:r>
                      <w:r w:rsidR="004A3605"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 w:rsidR="000855AA">
                        <w:rPr>
                          <w:rFonts w:ascii="Calibri" w:hAnsi="Calibri" w:cs="Calibri"/>
                          <w:lang w:eastAsia="zh-CN"/>
                        </w:rPr>
                        <w:t>in the same 2D space</w:t>
                      </w:r>
                      <w:r w:rsidR="00502421">
                        <w:rPr>
                          <w:rFonts w:ascii="Calibri" w:hAnsi="Calibri" w:cs="Calibri"/>
                          <w:lang w:eastAsia="zh-CN"/>
                        </w:rPr>
                        <w:t>, while t</w:t>
                      </w:r>
                      <w:r w:rsidR="009125B4">
                        <w:rPr>
                          <w:rFonts w:ascii="Calibri" w:hAnsi="Calibri" w:cs="Calibri"/>
                          <w:lang w:eastAsia="zh-CN"/>
                        </w:rPr>
                        <w:t>he</w:t>
                      </w:r>
                      <w:r w:rsidR="006B6EFF">
                        <w:rPr>
                          <w:rFonts w:ascii="Calibri" w:hAnsi="Calibri" w:cs="Calibri"/>
                          <w:lang w:eastAsia="zh-CN"/>
                        </w:rPr>
                        <w:t xml:space="preserve"> RGB spectrum </w:t>
                      </w:r>
                      <w:r w:rsidR="009125B4">
                        <w:rPr>
                          <w:rFonts w:ascii="Calibri" w:hAnsi="Calibri" w:cs="Calibri"/>
                          <w:lang w:eastAsia="zh-CN"/>
                        </w:rPr>
                        <w:t>scale clearly contrasts</w:t>
                      </w:r>
                      <w:r w:rsidR="00A47D64">
                        <w:rPr>
                          <w:rFonts w:ascii="Calibri" w:hAnsi="Calibri" w:cs="Calibri"/>
                          <w:lang w:eastAsia="zh-CN"/>
                        </w:rPr>
                        <w:t xml:space="preserve"> the % change</w:t>
                      </w:r>
                      <w:r w:rsidR="009125B4">
                        <w:rPr>
                          <w:rFonts w:ascii="Calibri" w:hAnsi="Calibri" w:cs="Calibri"/>
                          <w:lang w:eastAsia="zh-CN"/>
                        </w:rPr>
                        <w:t xml:space="preserve"> between the states. </w:t>
                      </w:r>
                      <w:r w:rsidR="00FC6D92">
                        <w:rPr>
                          <w:rFonts w:ascii="Calibri" w:hAnsi="Calibri" w:cs="Calibri"/>
                          <w:lang w:eastAsia="zh-CN"/>
                        </w:rPr>
                        <w:t xml:space="preserve">Analyzing the temporal patterns provides </w:t>
                      </w:r>
                      <w:r w:rsidR="00DB3078">
                        <w:rPr>
                          <w:rFonts w:ascii="Calibri" w:hAnsi="Calibri" w:cs="Calibri"/>
                          <w:lang w:eastAsia="zh-CN"/>
                        </w:rPr>
                        <w:t xml:space="preserve">insights on the states that </w:t>
                      </w:r>
                      <w:r w:rsidR="005E3C07">
                        <w:rPr>
                          <w:rFonts w:ascii="Calibri" w:hAnsi="Calibri" w:cs="Calibri"/>
                          <w:lang w:eastAsia="zh-CN"/>
                        </w:rPr>
                        <w:t>have especially worrying increase in homelessness</w:t>
                      </w:r>
                      <w:r w:rsidR="00DB3078">
                        <w:rPr>
                          <w:rFonts w:ascii="Calibri" w:hAnsi="Calibri" w:cs="Calibri"/>
                          <w:lang w:eastAsia="zh-CN"/>
                        </w:rPr>
                        <w:t xml:space="preserve"> lately</w:t>
                      </w:r>
                      <w:r w:rsidR="00C0241B">
                        <w:rPr>
                          <w:rFonts w:ascii="Calibri" w:hAnsi="Calibri" w:cs="Calibri"/>
                          <w:lang w:eastAsia="zh-CN"/>
                        </w:rPr>
                        <w:t xml:space="preserve">, while </w:t>
                      </w:r>
                      <w:r w:rsidR="00D01E21">
                        <w:rPr>
                          <w:rFonts w:ascii="Calibri" w:hAnsi="Calibri" w:cs="Calibri"/>
                          <w:lang w:eastAsia="zh-CN"/>
                        </w:rPr>
                        <w:t>also</w:t>
                      </w:r>
                      <w:r w:rsidR="00036846">
                        <w:rPr>
                          <w:rFonts w:ascii="Calibri" w:hAnsi="Calibri" w:cs="Calibri"/>
                          <w:lang w:eastAsia="zh-CN"/>
                        </w:rPr>
                        <w:t xml:space="preserve"> highlighting</w:t>
                      </w:r>
                      <w:r w:rsidR="007706A4">
                        <w:rPr>
                          <w:rFonts w:ascii="Calibri" w:hAnsi="Calibri" w:cs="Calibri"/>
                          <w:lang w:eastAsia="zh-CN"/>
                        </w:rPr>
                        <w:t xml:space="preserve"> exemplary</w:t>
                      </w:r>
                      <w:r w:rsidR="00731F02"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 w:rsidR="00C0241B">
                        <w:rPr>
                          <w:rFonts w:ascii="Calibri" w:hAnsi="Calibri" w:cs="Calibri"/>
                          <w:lang w:eastAsia="zh-CN"/>
                        </w:rPr>
                        <w:t>states</w:t>
                      </w:r>
                      <w:r w:rsidR="00DB3078"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 w:rsidR="00440DA4">
                        <w:rPr>
                          <w:rFonts w:ascii="Calibri" w:hAnsi="Calibri" w:cs="Calibri"/>
                          <w:lang w:eastAsia="zh-CN"/>
                        </w:rPr>
                        <w:t>with large decreases in</w:t>
                      </w:r>
                      <w:r w:rsidR="00610CB2">
                        <w:rPr>
                          <w:rFonts w:ascii="Calibri" w:hAnsi="Calibri" w:cs="Calibri"/>
                          <w:lang w:eastAsia="zh-CN"/>
                        </w:rPr>
                        <w:t xml:space="preserve"> homelessness </w:t>
                      </w:r>
                      <w:r w:rsidR="00440DA4">
                        <w:rPr>
                          <w:rFonts w:ascii="Calibri" w:hAnsi="Calibri" w:cs="Calibri"/>
                          <w:lang w:eastAsia="zh-CN"/>
                        </w:rPr>
                        <w:t xml:space="preserve">that we could analyze further to investigate how the </w:t>
                      </w:r>
                      <w:r w:rsidR="00806F5F">
                        <w:rPr>
                          <w:rFonts w:ascii="Calibri" w:hAnsi="Calibri" w:cs="Calibri"/>
                          <w:lang w:eastAsia="zh-CN"/>
                        </w:rPr>
                        <w:t>improvement was achieved.</w:t>
                      </w:r>
                      <w:r w:rsidR="007563E7"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 w:rsidR="00CA0BD0">
                        <w:rPr>
                          <w:rFonts w:ascii="Calibri" w:hAnsi="Calibri" w:cs="Calibri"/>
                          <w:lang w:eastAsia="zh-CN"/>
                        </w:rPr>
                        <w:t xml:space="preserve">Comparison of Fig. 8 with Fig. </w:t>
                      </w:r>
                      <w:r w:rsidR="0047039C">
                        <w:rPr>
                          <w:rFonts w:ascii="Calibri" w:hAnsi="Calibri" w:cs="Calibri"/>
                          <w:lang w:eastAsia="zh-CN"/>
                        </w:rPr>
                        <w:t>4</w:t>
                      </w:r>
                      <w:r w:rsidR="00CA0BD0">
                        <w:rPr>
                          <w:rFonts w:ascii="Calibri" w:hAnsi="Calibri" w:cs="Calibri"/>
                          <w:lang w:eastAsia="zh-CN"/>
                        </w:rPr>
                        <w:t xml:space="preserve"> then </w:t>
                      </w:r>
                      <w:r w:rsidR="0028512E">
                        <w:rPr>
                          <w:rFonts w:ascii="Calibri" w:hAnsi="Calibri" w:cs="Calibri"/>
                          <w:lang w:eastAsia="zh-CN"/>
                        </w:rPr>
                        <w:t>allows us to focus on which states in particular require intervention efforts urgently.</w:t>
                      </w:r>
                    </w:p>
                    <w:p w14:paraId="78604436" w14:textId="15907118" w:rsidR="00204AA0" w:rsidRDefault="008B2EA6" w:rsidP="00623F3E">
                      <w:pPr>
                        <w:spacing w:line="240" w:lineRule="auto"/>
                        <w:rPr>
                          <w:rFonts w:ascii="Calibri" w:hAnsi="Calibri" w:cs="Calibri"/>
                          <w:lang w:eastAsia="zh-CN"/>
                        </w:rPr>
                      </w:pPr>
                      <w:r>
                        <w:rPr>
                          <w:rFonts w:ascii="Calibri" w:hAnsi="Calibri" w:cs="Calibri"/>
                          <w:lang w:eastAsia="zh-CN"/>
                        </w:rPr>
                        <w:t>A</w:t>
                      </w:r>
                      <w:r w:rsidR="00204AA0">
                        <w:rPr>
                          <w:rFonts w:ascii="Calibri" w:hAnsi="Calibri" w:cs="Calibri"/>
                          <w:lang w:eastAsia="zh-CN"/>
                        </w:rPr>
                        <w:t xml:space="preserve">gain, the </w:t>
                      </w:r>
                      <w:r w:rsidR="00204AA0" w:rsidRPr="004117F7">
                        <w:rPr>
                          <w:rFonts w:ascii="Calibri" w:hAnsi="Calibri" w:cs="Calibri"/>
                          <w:b/>
                          <w:lang w:eastAsia="zh-CN"/>
                        </w:rPr>
                        <w:t>Western coastal and Northeastern states</w:t>
                      </w:r>
                      <w:r w:rsidR="00204AA0">
                        <w:rPr>
                          <w:rFonts w:ascii="Calibri" w:hAnsi="Calibri" w:cs="Calibri"/>
                          <w:lang w:eastAsia="zh-CN"/>
                        </w:rPr>
                        <w:t xml:space="preserve"> present the most worrisome trends. However, the </w:t>
                      </w:r>
                      <w:r w:rsidR="00204AA0" w:rsidRPr="004117F7">
                        <w:rPr>
                          <w:rFonts w:ascii="Calibri" w:hAnsi="Calibri" w:cs="Calibri"/>
                          <w:b/>
                          <w:lang w:eastAsia="zh-CN"/>
                        </w:rPr>
                        <w:t>Southeast states</w:t>
                      </w:r>
                      <w:r w:rsidR="00204AA0">
                        <w:rPr>
                          <w:rFonts w:ascii="Calibri" w:hAnsi="Calibri" w:cs="Calibri"/>
                          <w:lang w:eastAsia="zh-CN"/>
                        </w:rPr>
                        <w:t xml:space="preserve"> and </w:t>
                      </w:r>
                      <w:r w:rsidR="00204AA0" w:rsidRPr="00AB1EAF">
                        <w:rPr>
                          <w:rFonts w:ascii="Calibri" w:hAnsi="Calibri" w:cs="Calibri"/>
                          <w:b/>
                          <w:lang w:eastAsia="zh-CN"/>
                        </w:rPr>
                        <w:t>Northern states</w:t>
                      </w:r>
                      <w:r w:rsidR="00204AA0">
                        <w:rPr>
                          <w:rFonts w:ascii="Calibri" w:hAnsi="Calibri" w:cs="Calibri"/>
                          <w:lang w:eastAsia="zh-CN"/>
                        </w:rPr>
                        <w:t xml:space="preserve"> show general downward trends in homelessness.</w:t>
                      </w:r>
                    </w:p>
                    <w:p w14:paraId="4777B0A5" w14:textId="39A00CC0" w:rsidR="00D215F7" w:rsidRDefault="006F2BD5" w:rsidP="00623F3E">
                      <w:pPr>
                        <w:spacing w:line="240" w:lineRule="auto"/>
                        <w:rPr>
                          <w:rFonts w:ascii="Calibri" w:hAnsi="Calibri" w:cs="Calibri"/>
                          <w:lang w:eastAsia="zh-CN"/>
                        </w:rPr>
                      </w:pPr>
                      <w:r w:rsidRPr="00B16BF3">
                        <w:rPr>
                          <w:rFonts w:ascii="Calibri" w:hAnsi="Calibri" w:cs="Calibri"/>
                          <w:b/>
                          <w:lang w:eastAsia="zh-CN"/>
                        </w:rPr>
                        <w:t>North Dakota</w:t>
                      </w:r>
                      <w:r w:rsidR="003C3C21">
                        <w:rPr>
                          <w:rFonts w:ascii="Calibri" w:hAnsi="Calibri" w:cs="Calibri"/>
                          <w:lang w:eastAsia="zh-CN"/>
                        </w:rPr>
                        <w:t xml:space="preserve"> is</w:t>
                      </w:r>
                      <w:r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 w:rsidR="000E2F13">
                        <w:rPr>
                          <w:rFonts w:ascii="Calibri" w:hAnsi="Calibri" w:cs="Calibri"/>
                          <w:lang w:eastAsia="zh-CN"/>
                        </w:rPr>
                        <w:t>especially</w:t>
                      </w:r>
                      <w:r w:rsidR="000455DF">
                        <w:rPr>
                          <w:rFonts w:ascii="Calibri" w:hAnsi="Calibri" w:cs="Calibri"/>
                          <w:lang w:eastAsia="zh-CN"/>
                        </w:rPr>
                        <w:t xml:space="preserve"> insightful</w:t>
                      </w:r>
                      <w:r w:rsidR="000E2F13"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lang w:eastAsia="zh-CN"/>
                        </w:rPr>
                        <w:t>as it</w:t>
                      </w:r>
                      <w:r w:rsidR="001B5B10">
                        <w:rPr>
                          <w:rFonts w:ascii="Calibri" w:hAnsi="Calibri" w:cs="Calibri"/>
                          <w:lang w:eastAsia="zh-CN"/>
                        </w:rPr>
                        <w:t xml:space="preserve"> showed the</w:t>
                      </w:r>
                      <w:r w:rsidR="00C72744">
                        <w:rPr>
                          <w:rFonts w:ascii="Calibri" w:hAnsi="Calibri" w:cs="Calibri"/>
                          <w:lang w:eastAsia="zh-CN"/>
                        </w:rPr>
                        <w:t xml:space="preserve"> </w:t>
                      </w:r>
                      <w:r w:rsidR="00C72744" w:rsidRPr="00354884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largest</w:t>
                      </w:r>
                      <w:r w:rsidR="001B5B10" w:rsidRPr="00354884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 xml:space="preserve"> decrease</w:t>
                      </w:r>
                      <w:r w:rsidR="001B5B10">
                        <w:rPr>
                          <w:rFonts w:ascii="Calibri" w:hAnsi="Calibri" w:cs="Calibri"/>
                          <w:lang w:eastAsia="zh-CN"/>
                        </w:rPr>
                        <w:t xml:space="preserve"> in homelessness</w:t>
                      </w:r>
                      <w:r w:rsidR="00D10D00">
                        <w:rPr>
                          <w:rFonts w:ascii="Calibri" w:hAnsi="Calibri" w:cs="Calibri"/>
                          <w:lang w:eastAsia="zh-CN"/>
                        </w:rPr>
                        <w:t xml:space="preserve"> i</w:t>
                      </w:r>
                      <w:r w:rsidR="00D215F7">
                        <w:rPr>
                          <w:rFonts w:ascii="Calibri" w:hAnsi="Calibri" w:cs="Calibri"/>
                          <w:lang w:eastAsia="zh-CN"/>
                        </w:rPr>
                        <w:t xml:space="preserve">n </w:t>
                      </w:r>
                      <w:r w:rsidR="00A014A6">
                        <w:rPr>
                          <w:rFonts w:ascii="Calibri" w:hAnsi="Calibri" w:cs="Calibri"/>
                          <w:lang w:eastAsia="zh-CN"/>
                        </w:rPr>
                        <w:t>both</w:t>
                      </w:r>
                      <w:r w:rsidR="00D215F7">
                        <w:rPr>
                          <w:rFonts w:ascii="Calibri" w:hAnsi="Calibri" w:cs="Calibri"/>
                          <w:lang w:eastAsia="zh-CN"/>
                        </w:rPr>
                        <w:t xml:space="preserve"> 2017-2018 and 2013-2018, resulting in one of the lowest homelessness percentages in 2018, at 0.07%.</w:t>
                      </w:r>
                      <w:r w:rsidR="004102B8">
                        <w:rPr>
                          <w:rFonts w:ascii="Calibri" w:hAnsi="Calibri" w:cs="Calibri"/>
                          <w:lang w:eastAsia="zh-CN"/>
                        </w:rPr>
                        <w:t xml:space="preserve"> Recognizing</w:t>
                      </w:r>
                      <w:r w:rsidR="00936822">
                        <w:rPr>
                          <w:rFonts w:ascii="Calibri" w:hAnsi="Calibri" w:cs="Calibri"/>
                          <w:lang w:eastAsia="zh-CN"/>
                        </w:rPr>
                        <w:t xml:space="preserve"> this</w:t>
                      </w:r>
                      <w:r w:rsidR="004102B8">
                        <w:rPr>
                          <w:rFonts w:ascii="Calibri" w:hAnsi="Calibri" w:cs="Calibri"/>
                          <w:lang w:eastAsia="zh-CN"/>
                        </w:rPr>
                        <w:t>, analysis into North Dakota’s recent homelessness policies was conducted.</w:t>
                      </w:r>
                      <w:r w:rsidR="00A05F86">
                        <w:rPr>
                          <w:rFonts w:ascii="Calibri" w:hAnsi="Calibri" w:cs="Calibri"/>
                          <w:lang w:eastAsia="zh-CN"/>
                        </w:rPr>
                        <w:t xml:space="preserve"> A</w:t>
                      </w:r>
                      <w:r w:rsidR="00C74FDB">
                        <w:rPr>
                          <w:rFonts w:ascii="Calibri" w:hAnsi="Calibri" w:cs="Calibri"/>
                          <w:lang w:eastAsia="zh-CN"/>
                        </w:rPr>
                        <w:t xml:space="preserve"> “Housing the Homeless” report, published</w:t>
                      </w:r>
                      <w:r w:rsidR="00E15CA6">
                        <w:rPr>
                          <w:rFonts w:ascii="Calibri" w:hAnsi="Calibri" w:cs="Calibri"/>
                          <w:lang w:eastAsia="zh-CN"/>
                        </w:rPr>
                        <w:t xml:space="preserve"> in 2018</w:t>
                      </w:r>
                      <w:r w:rsidR="00C74FDB">
                        <w:rPr>
                          <w:rFonts w:ascii="Calibri" w:hAnsi="Calibri" w:cs="Calibri"/>
                          <w:lang w:eastAsia="zh-CN"/>
                        </w:rPr>
                        <w:t xml:space="preserve"> by the North Dakota Interagency Council on Homelessnes</w:t>
                      </w:r>
                      <w:r w:rsidR="00C74FDB" w:rsidRPr="002C76D4">
                        <w:rPr>
                          <w:rFonts w:ascii="Calibri" w:hAnsi="Calibri" w:cs="Calibri"/>
                          <w:lang w:eastAsia="zh-CN"/>
                        </w:rPr>
                        <w:t>s</w:t>
                      </w:r>
                      <w:r w:rsidR="008342D2" w:rsidRPr="002C76D4">
                        <w:rPr>
                          <w:rFonts w:ascii="Calibri" w:hAnsi="Calibri" w:cs="Calibri"/>
                          <w:lang w:eastAsia="zh-CN"/>
                        </w:rPr>
                        <w:t xml:space="preserve"> (</w:t>
                      </w:r>
                      <w:hyperlink r:id="rId21" w:history="1">
                        <w:r w:rsidR="008342D2" w:rsidRPr="002C76D4">
                          <w:rPr>
                            <w:rStyle w:val="Hyperlink"/>
                            <w:rFonts w:ascii="Calibri" w:hAnsi="Calibri" w:cs="Calibri"/>
                            <w:i/>
                          </w:rPr>
                          <w:t>https://www.ndhfa.org/Publications/Reports/Partner%20Publications/HomelessPlan2018.pdf</w:t>
                        </w:r>
                      </w:hyperlink>
                      <w:r w:rsidR="008342D2" w:rsidRPr="002C76D4">
                        <w:rPr>
                          <w:rFonts w:ascii="Calibri" w:hAnsi="Calibri" w:cs="Calibri"/>
                          <w:lang w:eastAsia="zh-CN"/>
                        </w:rPr>
                        <w:t>)</w:t>
                      </w:r>
                      <w:r w:rsidR="00C74FDB" w:rsidRPr="002C76D4">
                        <w:rPr>
                          <w:rFonts w:ascii="Calibri" w:hAnsi="Calibri" w:cs="Calibri"/>
                          <w:lang w:eastAsia="zh-CN"/>
                        </w:rPr>
                        <w:t xml:space="preserve">, </w:t>
                      </w:r>
                      <w:r w:rsidR="001E5A49">
                        <w:rPr>
                          <w:rFonts w:ascii="Calibri" w:hAnsi="Calibri" w:cs="Calibri"/>
                          <w:lang w:eastAsia="zh-CN"/>
                        </w:rPr>
                        <w:t xml:space="preserve">explicitly states </w:t>
                      </w:r>
                      <w:r w:rsidR="003D047B">
                        <w:rPr>
                          <w:rFonts w:ascii="Calibri" w:hAnsi="Calibri" w:cs="Calibri"/>
                          <w:lang w:eastAsia="zh-CN"/>
                        </w:rPr>
                        <w:t>3 strategies</w:t>
                      </w:r>
                      <w:r w:rsidR="008B6687">
                        <w:rPr>
                          <w:rFonts w:ascii="Calibri" w:hAnsi="Calibri" w:cs="Calibri"/>
                          <w:lang w:eastAsia="zh-CN"/>
                        </w:rPr>
                        <w:t xml:space="preserve"> that have been implemented</w:t>
                      </w:r>
                      <w:r w:rsidR="003D047B">
                        <w:rPr>
                          <w:rFonts w:ascii="Calibri" w:hAnsi="Calibri" w:cs="Calibri"/>
                          <w:lang w:eastAsia="zh-CN"/>
                        </w:rPr>
                        <w:t xml:space="preserve">: </w:t>
                      </w:r>
                      <w:r w:rsidR="00FF34B4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1) Develop permanent supportive housing</w:t>
                      </w:r>
                      <w:r w:rsidR="00FF34B4" w:rsidRPr="00A8366F">
                        <w:rPr>
                          <w:rFonts w:ascii="Calibri" w:hAnsi="Calibri" w:cs="Calibri"/>
                          <w:i/>
                          <w:lang w:eastAsia="zh-CN"/>
                        </w:rPr>
                        <w:t xml:space="preserve">, </w:t>
                      </w:r>
                      <w:r w:rsidR="00FF34B4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2) Improve the ability to pay rent</w:t>
                      </w:r>
                      <w:r w:rsidR="00FF34B4" w:rsidRPr="00A8366F">
                        <w:rPr>
                          <w:rFonts w:ascii="Calibri" w:hAnsi="Calibri" w:cs="Calibri"/>
                          <w:i/>
                          <w:lang w:eastAsia="zh-CN"/>
                        </w:rPr>
                        <w:t xml:space="preserve">, and </w:t>
                      </w:r>
                      <w:r w:rsidR="00FF34B4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3)</w:t>
                      </w:r>
                      <w:r w:rsidR="006A3D0E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 xml:space="preserve"> Expand supportive services to wrap around housing</w:t>
                      </w:r>
                      <w:r w:rsidR="006A3D0E">
                        <w:rPr>
                          <w:rFonts w:ascii="Calibri" w:hAnsi="Calibri" w:cs="Calibri"/>
                          <w:lang w:eastAsia="zh-CN"/>
                        </w:rPr>
                        <w:t xml:space="preserve">. </w:t>
                      </w:r>
                      <w:r w:rsidR="005518ED">
                        <w:rPr>
                          <w:rFonts w:ascii="Calibri" w:hAnsi="Calibri" w:cs="Calibri"/>
                          <w:lang w:eastAsia="zh-CN"/>
                        </w:rPr>
                        <w:t xml:space="preserve">Given </w:t>
                      </w:r>
                      <w:r w:rsidR="0006327A">
                        <w:rPr>
                          <w:rFonts w:ascii="Calibri" w:hAnsi="Calibri" w:cs="Calibri"/>
                          <w:lang w:eastAsia="zh-CN"/>
                        </w:rPr>
                        <w:t xml:space="preserve">the </w:t>
                      </w:r>
                      <w:r w:rsidR="005518ED">
                        <w:rPr>
                          <w:rFonts w:ascii="Calibri" w:hAnsi="Calibri" w:cs="Calibri"/>
                          <w:lang w:eastAsia="zh-CN"/>
                        </w:rPr>
                        <w:t>strong evidence</w:t>
                      </w:r>
                      <w:r w:rsidR="00317B44">
                        <w:rPr>
                          <w:rFonts w:ascii="Calibri" w:hAnsi="Calibri" w:cs="Calibri"/>
                          <w:lang w:eastAsia="zh-CN"/>
                        </w:rPr>
                        <w:t xml:space="preserve"> of decrease in homelessness</w:t>
                      </w:r>
                      <w:r w:rsidR="00773C7D">
                        <w:rPr>
                          <w:rFonts w:ascii="Calibri" w:hAnsi="Calibri" w:cs="Calibri"/>
                          <w:lang w:eastAsia="zh-CN"/>
                        </w:rPr>
                        <w:t>,</w:t>
                      </w:r>
                      <w:r w:rsidR="005518ED">
                        <w:rPr>
                          <w:rFonts w:ascii="Calibri" w:hAnsi="Calibri" w:cs="Calibri"/>
                          <w:lang w:eastAsia="zh-CN"/>
                        </w:rPr>
                        <w:t xml:space="preserve"> these </w:t>
                      </w:r>
                      <w:r w:rsidR="003B5CCF">
                        <w:rPr>
                          <w:rFonts w:ascii="Calibri" w:hAnsi="Calibri" w:cs="Calibri"/>
                          <w:lang w:eastAsia="zh-CN"/>
                        </w:rPr>
                        <w:t xml:space="preserve">strategies have </w:t>
                      </w:r>
                      <w:r w:rsidR="00330B1D">
                        <w:rPr>
                          <w:rFonts w:ascii="Calibri" w:hAnsi="Calibri" w:cs="Calibri"/>
                          <w:lang w:eastAsia="zh-CN"/>
                        </w:rPr>
                        <w:t xml:space="preserve">high chance of </w:t>
                      </w:r>
                      <w:r w:rsidR="003B5CCF">
                        <w:rPr>
                          <w:rFonts w:ascii="Calibri" w:hAnsi="Calibri" w:cs="Calibri"/>
                          <w:lang w:eastAsia="zh-CN"/>
                        </w:rPr>
                        <w:t>work</w:t>
                      </w:r>
                      <w:r w:rsidR="004255C0">
                        <w:rPr>
                          <w:rFonts w:ascii="Calibri" w:hAnsi="Calibri" w:cs="Calibri"/>
                          <w:lang w:eastAsia="zh-CN"/>
                        </w:rPr>
                        <w:t>ing</w:t>
                      </w:r>
                      <w:r w:rsidR="003B5CCF">
                        <w:rPr>
                          <w:rFonts w:ascii="Calibri" w:hAnsi="Calibri" w:cs="Calibri"/>
                          <w:lang w:eastAsia="zh-CN"/>
                        </w:rPr>
                        <w:t xml:space="preserve">, </w:t>
                      </w:r>
                      <w:r w:rsidR="00D95916">
                        <w:rPr>
                          <w:rFonts w:ascii="Calibri" w:hAnsi="Calibri" w:cs="Calibri"/>
                          <w:lang w:eastAsia="zh-CN"/>
                        </w:rPr>
                        <w:t xml:space="preserve">and hence </w:t>
                      </w:r>
                      <w:r w:rsidR="003B5CCF">
                        <w:rPr>
                          <w:rFonts w:ascii="Calibri" w:hAnsi="Calibri" w:cs="Calibri"/>
                          <w:lang w:eastAsia="zh-CN"/>
                        </w:rPr>
                        <w:t>the validity of</w:t>
                      </w:r>
                      <w:r w:rsidR="00EC477A">
                        <w:rPr>
                          <w:rFonts w:ascii="Calibri" w:hAnsi="Calibri" w:cs="Calibri"/>
                          <w:lang w:eastAsia="zh-CN"/>
                        </w:rPr>
                        <w:t xml:space="preserve"> these measures</w:t>
                      </w:r>
                      <w:r w:rsidR="003B5CCF">
                        <w:rPr>
                          <w:rFonts w:ascii="Calibri" w:hAnsi="Calibri" w:cs="Calibri"/>
                          <w:lang w:eastAsia="zh-CN"/>
                        </w:rPr>
                        <w:t xml:space="preserve"> should further be investigated in other states.</w:t>
                      </w:r>
                    </w:p>
                    <w:p w14:paraId="210D67B8" w14:textId="65921539" w:rsidR="00F035BA" w:rsidRPr="004456BF" w:rsidRDefault="00E3440F" w:rsidP="00623F3E">
                      <w:pPr>
                        <w:spacing w:line="240" w:lineRule="auto"/>
                        <w:rPr>
                          <w:rFonts w:ascii="Calibri" w:hAnsi="Calibri" w:cs="Calibri"/>
                          <w:lang w:eastAsia="zh-CN"/>
                        </w:rPr>
                      </w:pPr>
                      <w:r>
                        <w:rPr>
                          <w:rFonts w:ascii="Calibri" w:hAnsi="Calibri" w:cs="Calibri"/>
                          <w:lang w:eastAsia="zh-CN"/>
                        </w:rPr>
                        <w:t xml:space="preserve">Notably, even though </w:t>
                      </w:r>
                      <w:r w:rsidRPr="00A04F95">
                        <w:rPr>
                          <w:rFonts w:ascii="Calibri" w:hAnsi="Calibri" w:cs="Calibri"/>
                          <w:b/>
                          <w:lang w:eastAsia="zh-CN"/>
                        </w:rPr>
                        <w:t>California</w:t>
                      </w:r>
                      <w:r>
                        <w:rPr>
                          <w:rFonts w:ascii="Calibri" w:hAnsi="Calibri" w:cs="Calibri"/>
                          <w:lang w:eastAsia="zh-CN"/>
                        </w:rPr>
                        <w:t xml:space="preserve"> has the highest homeless population in the United States, </w:t>
                      </w:r>
                      <w:r w:rsidR="00627148">
                        <w:rPr>
                          <w:rFonts w:ascii="Calibri" w:hAnsi="Calibri" w:cs="Calibri"/>
                          <w:lang w:eastAsia="zh-CN"/>
                        </w:rPr>
                        <w:t xml:space="preserve">and it experienced a </w:t>
                      </w:r>
                      <w:r w:rsidR="0046218D">
                        <w:rPr>
                          <w:rFonts w:ascii="Calibri" w:hAnsi="Calibri" w:cs="Calibri"/>
                          <w:lang w:eastAsia="zh-CN"/>
                        </w:rPr>
                        <w:t>9.6% increase in total homelessness</w:t>
                      </w:r>
                      <w:r w:rsidR="00A90951">
                        <w:rPr>
                          <w:rFonts w:ascii="Calibri" w:hAnsi="Calibri" w:cs="Calibri"/>
                          <w:lang w:eastAsia="zh-CN"/>
                        </w:rPr>
                        <w:t xml:space="preserve"> from 2013-2018, there is a -1.2% decrease from 2017-2018. In contrast, despite </w:t>
                      </w:r>
                      <w:r w:rsidR="00A90951" w:rsidRPr="00A04F95">
                        <w:rPr>
                          <w:rFonts w:ascii="Calibri" w:hAnsi="Calibri" w:cs="Calibri"/>
                          <w:b/>
                          <w:lang w:eastAsia="zh-CN"/>
                        </w:rPr>
                        <w:t>New York</w:t>
                      </w:r>
                      <w:r w:rsidR="00A90951">
                        <w:rPr>
                          <w:rFonts w:ascii="Calibri" w:hAnsi="Calibri" w:cs="Calibri"/>
                          <w:lang w:eastAsia="zh-CN"/>
                        </w:rPr>
                        <w:t xml:space="preserve"> having the highest percentage of homelessness at 0.47%</w:t>
                      </w:r>
                      <w:r w:rsidR="00A53DF4">
                        <w:rPr>
                          <w:rFonts w:ascii="Calibri" w:hAnsi="Calibri" w:cs="Calibri"/>
                          <w:lang w:eastAsia="zh-CN"/>
                        </w:rPr>
                        <w:t xml:space="preserve">, it continues to suffer from a 18.7% increase in homelessness (2013-2018) and </w:t>
                      </w:r>
                      <w:r w:rsidR="00D91011">
                        <w:rPr>
                          <w:rFonts w:ascii="Calibri" w:hAnsi="Calibri" w:cs="Calibri"/>
                          <w:lang w:eastAsia="zh-CN"/>
                        </w:rPr>
                        <w:t>2.7% increase (2017-2018)</w:t>
                      </w:r>
                      <w:r w:rsidR="00DC596D">
                        <w:rPr>
                          <w:rFonts w:ascii="Calibri" w:hAnsi="Calibri" w:cs="Calibri"/>
                          <w:lang w:eastAsia="zh-CN"/>
                        </w:rPr>
                        <w:t>.</w:t>
                      </w:r>
                      <w:r w:rsidR="00F82A1E">
                        <w:rPr>
                          <w:rFonts w:ascii="Calibri" w:hAnsi="Calibri" w:cs="Calibri"/>
                          <w:lang w:eastAsia="zh-CN"/>
                        </w:rPr>
                        <w:t xml:space="preserve"> The data evidently suggests that on a national level, attention needs to be focused on </w:t>
                      </w:r>
                      <w:r w:rsidR="00F82A1E" w:rsidRPr="004117F7">
                        <w:rPr>
                          <w:rFonts w:ascii="Calibri" w:hAnsi="Calibri" w:cs="Calibri"/>
                          <w:b/>
                          <w:lang w:eastAsia="zh-CN"/>
                        </w:rPr>
                        <w:t>NY</w:t>
                      </w:r>
                      <w:r w:rsidR="00F82A1E">
                        <w:rPr>
                          <w:rFonts w:ascii="Calibri" w:hAnsi="Calibri" w:cs="Calibri"/>
                          <w:lang w:eastAsia="zh-CN"/>
                        </w:rPr>
                        <w:t xml:space="preserve"> to mitigate homelessness.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140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4FB187" wp14:editId="62B10064">
                <wp:simplePos x="0" y="0"/>
                <wp:positionH relativeFrom="column">
                  <wp:posOffset>6515100</wp:posOffset>
                </wp:positionH>
                <wp:positionV relativeFrom="paragraph">
                  <wp:posOffset>2990850</wp:posOffset>
                </wp:positionV>
                <wp:extent cx="561975" cy="285750"/>
                <wp:effectExtent l="0" t="0" r="28575" b="1905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13A8EB" w14:textId="035B73D6" w:rsidR="0020140A" w:rsidRDefault="0020140A">
                            <w:r>
                              <w:t>Fig.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B187" id="Text Box 239" o:spid="_x0000_s1061" type="#_x0000_t202" style="position:absolute;margin-left:513pt;margin-top:235.5pt;width:44.2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" fillcolor="white [3201]" strokeweight=".5pt">
                <v:textbox>
                  <w:txbxContent>
                    <w:p w14:paraId="0313A8EB" w14:textId="035B73D6" w:rsidR="0020140A" w:rsidRDefault="0020140A">
                      <w:r>
                        <w:t>Fig. 8</w:t>
                      </w:r>
                    </w:p>
                  </w:txbxContent>
                </v:textbox>
              </v:shape>
            </w:pict>
          </mc:Fallback>
        </mc:AlternateContent>
      </w:r>
      <w:r w:rsidR="0020140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2DC633" wp14:editId="3B68D605">
                <wp:simplePos x="0" y="0"/>
                <wp:positionH relativeFrom="column">
                  <wp:posOffset>2419350</wp:posOffset>
                </wp:positionH>
                <wp:positionV relativeFrom="paragraph">
                  <wp:posOffset>2990850</wp:posOffset>
                </wp:positionV>
                <wp:extent cx="561975" cy="285750"/>
                <wp:effectExtent l="0" t="0" r="28575" b="1905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8DF633" w14:textId="09DBFE9E" w:rsidR="0020140A" w:rsidRDefault="0020140A">
                            <w:r>
                              <w:t>Fig.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C633" id="Text Box 238" o:spid="_x0000_s1062" type="#_x0000_t202" style="position:absolute;margin-left:190.5pt;margin-top:235.5pt;width:44.25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" fillcolor="white [3201]" strokeweight=".5pt">
                <v:textbox>
                  <w:txbxContent>
                    <w:p w14:paraId="108DF633" w14:textId="09DBFE9E" w:rsidR="0020140A" w:rsidRDefault="0020140A">
                      <w:r>
                        <w:t>Fig. 7</w:t>
                      </w:r>
                    </w:p>
                  </w:txbxContent>
                </v:textbox>
              </v:shape>
            </w:pict>
          </mc:Fallback>
        </mc:AlternateContent>
      </w:r>
      <w:r w:rsidR="009900C0">
        <w:rPr>
          <w:noProof/>
        </w:rPr>
        <w:drawing>
          <wp:inline distT="0" distB="0" distL="0" distR="0" wp14:anchorId="22B5F6DA" wp14:editId="3FE7418D">
            <wp:extent cx="3927354" cy="214312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5378" r="1712" b="14335"/>
                    <a:stretch/>
                  </pic:blipFill>
                  <pic:spPr bwMode="auto">
                    <a:xfrm>
                      <a:off x="0" y="0"/>
                      <a:ext cx="3965249" cy="216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0C0">
        <w:rPr>
          <w:noProof/>
        </w:rPr>
        <w:drawing>
          <wp:inline distT="0" distB="0" distL="0" distR="0" wp14:anchorId="2CE23F54" wp14:editId="25CA9FDB">
            <wp:extent cx="3829050" cy="2127249"/>
            <wp:effectExtent l="0" t="0" r="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1" t="6271" r="2992" b="13379"/>
                    <a:stretch/>
                  </pic:blipFill>
                  <pic:spPr bwMode="auto">
                    <a:xfrm>
                      <a:off x="0" y="0"/>
                      <a:ext cx="3876336" cy="215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516F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56A83E9" wp14:editId="69636208">
                <wp:simplePos x="0" y="0"/>
                <wp:positionH relativeFrom="margin">
                  <wp:posOffset>9525</wp:posOffset>
                </wp:positionH>
                <wp:positionV relativeFrom="paragraph">
                  <wp:posOffset>2178050</wp:posOffset>
                </wp:positionV>
                <wp:extent cx="7753350" cy="600075"/>
                <wp:effectExtent l="0" t="0" r="0" b="9525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3FD22" w14:textId="181048D4" w:rsidR="00E4516F" w:rsidRPr="0084377D" w:rsidRDefault="00380A81" w:rsidP="0049164C">
                            <w:pPr>
                              <w:spacing w:line="24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</w:rPr>
                              <w:t xml:space="preserve">divisions, which contain the </w:t>
                            </w:r>
                            <w:r w:rsidR="00F96415" w:rsidRPr="006C340A">
                              <w:rPr>
                                <w:rFonts w:ascii="Calibri" w:hAnsi="Calibri" w:cs="Calibri"/>
                                <w:b/>
                              </w:rPr>
                              <w:t>c</w:t>
                            </w:r>
                            <w:r w:rsidR="00F96415" w:rsidRPr="007A3B7B">
                              <w:rPr>
                                <w:rFonts w:ascii="Calibri" w:hAnsi="Calibri" w:cs="Calibri"/>
                                <w:b/>
                              </w:rPr>
                              <w:t xml:space="preserve">oastal </w:t>
                            </w:r>
                            <w:r w:rsidR="00F96415">
                              <w:rPr>
                                <w:rFonts w:ascii="Calibri" w:hAnsi="Calibri" w:cs="Calibri"/>
                                <w:b/>
                              </w:rPr>
                              <w:t>s</w:t>
                            </w:r>
                            <w:r w:rsidR="00F96415" w:rsidRPr="007A3B7B">
                              <w:rPr>
                                <w:rFonts w:ascii="Calibri" w:hAnsi="Calibri" w:cs="Calibri"/>
                                <w:b/>
                              </w:rPr>
                              <w:t>tates</w:t>
                            </w:r>
                            <w:r w:rsidR="00F96415">
                              <w:rPr>
                                <w:rFonts w:ascii="Calibri" w:hAnsi="Calibri" w:cs="Calibri"/>
                              </w:rPr>
                              <w:t xml:space="preserve">, </w:t>
                            </w:r>
                            <w:r w:rsidR="004B6AAB" w:rsidRPr="009656D6">
                              <w:rPr>
                                <w:rFonts w:ascii="Calibri" w:hAnsi="Calibri" w:cs="Calibri"/>
                                <w:b/>
                              </w:rPr>
                              <w:t>make up more than 50%</w:t>
                            </w:r>
                            <w:r w:rsidR="004B6AAB">
                              <w:rPr>
                                <w:rFonts w:ascii="Calibri" w:hAnsi="Calibri" w:cs="Calibri"/>
                              </w:rPr>
                              <w:t xml:space="preserve"> of the total homeless in USA. </w:t>
                            </w:r>
                            <w:r w:rsidR="00F42862">
                              <w:rPr>
                                <w:rFonts w:ascii="Calibri" w:hAnsi="Calibri" w:cs="Calibri"/>
                              </w:rPr>
                              <w:t>Geographically speaking, the majority of efforts to ta</w:t>
                            </w:r>
                            <w:r w:rsidR="00FE2DBA">
                              <w:rPr>
                                <w:rFonts w:ascii="Calibri" w:hAnsi="Calibri" w:cs="Calibri"/>
                              </w:rPr>
                              <w:t>ckle</w:t>
                            </w:r>
                            <w:r w:rsidR="00F42862">
                              <w:rPr>
                                <w:rFonts w:ascii="Calibri" w:hAnsi="Calibri" w:cs="Calibri"/>
                              </w:rPr>
                              <w:t xml:space="preserve"> homelessness should </w:t>
                            </w:r>
                            <w:r w:rsidR="00DE5BFE">
                              <w:rPr>
                                <w:rFonts w:ascii="Calibri" w:hAnsi="Calibri" w:cs="Calibri"/>
                              </w:rPr>
                              <w:t xml:space="preserve">hence be targeted towards the coastal states, in particular California, Oregon, </w:t>
                            </w:r>
                            <w:r w:rsidR="000C5C42">
                              <w:rPr>
                                <w:rFonts w:ascii="Calibri" w:hAnsi="Calibri" w:cs="Calibri"/>
                              </w:rPr>
                              <w:t>Washington</w:t>
                            </w:r>
                            <w:r w:rsidR="00242E33">
                              <w:rPr>
                                <w:rFonts w:ascii="Calibri" w:hAnsi="Calibri" w:cs="Calibri"/>
                              </w:rPr>
                              <w:t xml:space="preserve"> and New York</w:t>
                            </w:r>
                            <w:r w:rsidR="00AC753F">
                              <w:rPr>
                                <w:rFonts w:ascii="Calibri" w:hAnsi="Calibri" w:cs="Calibri"/>
                              </w:rPr>
                              <w:t>, which demonstrate high homeless % and absolute count</w:t>
                            </w:r>
                            <w:r w:rsidR="000B2CA5">
                              <w:rPr>
                                <w:rFonts w:ascii="Calibri" w:hAnsi="Calibri" w:cs="Calibri"/>
                              </w:rPr>
                              <w:t xml:space="preserve"> of homelessness</w:t>
                            </w:r>
                            <w:r w:rsidR="00AC753F">
                              <w:rPr>
                                <w:rFonts w:ascii="Calibri" w:hAnsi="Calibri" w:cs="Calibri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A83E9" id="_x0000_s1063" type="#_x0000_t202" style="position:absolute;margin-left:.75pt;margin-top:171.5pt;width:610.5pt;height:47.2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" stroked="f">
                <v:textbox>
                  <w:txbxContent>
                    <w:p w14:paraId="7EA3FD22" w14:textId="181048D4" w:rsidR="00E4516F" w:rsidRPr="0084377D" w:rsidRDefault="00380A81" w:rsidP="0049164C">
                      <w:pPr>
                        <w:spacing w:line="24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  <w:b/>
                        </w:rPr>
                        <w:t xml:space="preserve">divisions, which contain the </w:t>
                      </w:r>
                      <w:r w:rsidR="00F96415" w:rsidRPr="006C340A">
                        <w:rPr>
                          <w:rFonts w:ascii="Calibri" w:hAnsi="Calibri" w:cs="Calibri"/>
                          <w:b/>
                        </w:rPr>
                        <w:t>c</w:t>
                      </w:r>
                      <w:r w:rsidR="00F96415" w:rsidRPr="007A3B7B">
                        <w:rPr>
                          <w:rFonts w:ascii="Calibri" w:hAnsi="Calibri" w:cs="Calibri"/>
                          <w:b/>
                        </w:rPr>
                        <w:t xml:space="preserve">oastal </w:t>
                      </w:r>
                      <w:r w:rsidR="00F96415">
                        <w:rPr>
                          <w:rFonts w:ascii="Calibri" w:hAnsi="Calibri" w:cs="Calibri"/>
                          <w:b/>
                        </w:rPr>
                        <w:t>s</w:t>
                      </w:r>
                      <w:r w:rsidR="00F96415" w:rsidRPr="007A3B7B">
                        <w:rPr>
                          <w:rFonts w:ascii="Calibri" w:hAnsi="Calibri" w:cs="Calibri"/>
                          <w:b/>
                        </w:rPr>
                        <w:t>tates</w:t>
                      </w:r>
                      <w:r w:rsidR="00F96415">
                        <w:rPr>
                          <w:rFonts w:ascii="Calibri" w:hAnsi="Calibri" w:cs="Calibri"/>
                        </w:rPr>
                        <w:t xml:space="preserve">, </w:t>
                      </w:r>
                      <w:r w:rsidR="004B6AAB" w:rsidRPr="009656D6">
                        <w:rPr>
                          <w:rFonts w:ascii="Calibri" w:hAnsi="Calibri" w:cs="Calibri"/>
                          <w:b/>
                        </w:rPr>
                        <w:t>make up more than 50%</w:t>
                      </w:r>
                      <w:r w:rsidR="004B6AAB">
                        <w:rPr>
                          <w:rFonts w:ascii="Calibri" w:hAnsi="Calibri" w:cs="Calibri"/>
                        </w:rPr>
                        <w:t xml:space="preserve"> of the total homeless in USA. </w:t>
                      </w:r>
                      <w:r w:rsidR="00F42862">
                        <w:rPr>
                          <w:rFonts w:ascii="Calibri" w:hAnsi="Calibri" w:cs="Calibri"/>
                        </w:rPr>
                        <w:t>Geographically speaking, the majority of efforts to ta</w:t>
                      </w:r>
                      <w:r w:rsidR="00FE2DBA">
                        <w:rPr>
                          <w:rFonts w:ascii="Calibri" w:hAnsi="Calibri" w:cs="Calibri"/>
                        </w:rPr>
                        <w:t>ckle</w:t>
                      </w:r>
                      <w:r w:rsidR="00F42862">
                        <w:rPr>
                          <w:rFonts w:ascii="Calibri" w:hAnsi="Calibri" w:cs="Calibri"/>
                        </w:rPr>
                        <w:t xml:space="preserve"> homelessness should </w:t>
                      </w:r>
                      <w:r w:rsidR="00DE5BFE">
                        <w:rPr>
                          <w:rFonts w:ascii="Calibri" w:hAnsi="Calibri" w:cs="Calibri"/>
                        </w:rPr>
                        <w:t xml:space="preserve">hence be targeted towards the coastal states, in particular California, Oregon, </w:t>
                      </w:r>
                      <w:r w:rsidR="000C5C42">
                        <w:rPr>
                          <w:rFonts w:ascii="Calibri" w:hAnsi="Calibri" w:cs="Calibri"/>
                        </w:rPr>
                        <w:t>Washington</w:t>
                      </w:r>
                      <w:r w:rsidR="00242E33">
                        <w:rPr>
                          <w:rFonts w:ascii="Calibri" w:hAnsi="Calibri" w:cs="Calibri"/>
                        </w:rPr>
                        <w:t xml:space="preserve"> and New York</w:t>
                      </w:r>
                      <w:r w:rsidR="00AC753F">
                        <w:rPr>
                          <w:rFonts w:ascii="Calibri" w:hAnsi="Calibri" w:cs="Calibri"/>
                        </w:rPr>
                        <w:t>, which demonstrate high homeless % and absolute count</w:t>
                      </w:r>
                      <w:r w:rsidR="000B2CA5">
                        <w:rPr>
                          <w:rFonts w:ascii="Calibri" w:hAnsi="Calibri" w:cs="Calibri"/>
                        </w:rPr>
                        <w:t xml:space="preserve"> of homelessness</w:t>
                      </w:r>
                      <w:r w:rsidR="00AC753F">
                        <w:rPr>
                          <w:rFonts w:ascii="Calibri" w:hAnsi="Calibri" w:cs="Calibri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C19C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E6080B" wp14:editId="24B4C611">
                <wp:simplePos x="0" y="0"/>
                <wp:positionH relativeFrom="column">
                  <wp:posOffset>1123950</wp:posOffset>
                </wp:positionH>
                <wp:positionV relativeFrom="paragraph">
                  <wp:posOffset>1729105</wp:posOffset>
                </wp:positionV>
                <wp:extent cx="1419225" cy="438150"/>
                <wp:effectExtent l="0" t="0" r="28575" b="1905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E66B7C" w14:textId="0BF116EC" w:rsidR="0006342A" w:rsidRDefault="0006342A">
                            <w:r>
                              <w:t>Fig. 5</w:t>
                            </w:r>
                            <w:r w:rsidR="00AC5894">
                              <w:t>:</w:t>
                            </w:r>
                            <w:r w:rsidR="00BC19CA">
                              <w:t xml:space="preserve"> 2018 Home-less sum by 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080B" id="Text Box 224" o:spid="_x0000_s1064" type="#_x0000_t202" style="position:absolute;margin-left:88.5pt;margin-top:136.15pt;width:111.75pt;height:34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" fillcolor="white [3201]" strokeweight=".5pt">
                <v:textbox>
                  <w:txbxContent>
                    <w:p w14:paraId="24E66B7C" w14:textId="0BF116EC" w:rsidR="0006342A" w:rsidRDefault="0006342A">
                      <w:r>
                        <w:t>Fig. 5</w:t>
                      </w:r>
                      <w:r w:rsidR="00AC5894">
                        <w:t>:</w:t>
                      </w:r>
                      <w:r w:rsidR="00BC19CA">
                        <w:t xml:space="preserve"> 2018 Home-less sum by Region</w:t>
                      </w:r>
                    </w:p>
                  </w:txbxContent>
                </v:textbox>
              </v:shape>
            </w:pict>
          </mc:Fallback>
        </mc:AlternateContent>
      </w:r>
      <w:r w:rsidR="0006342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E511ED" wp14:editId="461F4900">
                <wp:simplePos x="0" y="0"/>
                <wp:positionH relativeFrom="column">
                  <wp:posOffset>5743575</wp:posOffset>
                </wp:positionH>
                <wp:positionV relativeFrom="paragraph">
                  <wp:posOffset>1428750</wp:posOffset>
                </wp:positionV>
                <wp:extent cx="1609725" cy="581025"/>
                <wp:effectExtent l="0" t="0" r="28575" b="28575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9EA440" w14:textId="52F0C4BE" w:rsidR="0006342A" w:rsidRDefault="0006342A">
                            <w:r>
                              <w:t>Fig. 6</w:t>
                            </w:r>
                            <w:r w:rsidR="00CA73D2">
                              <w:t>:</w:t>
                            </w:r>
                            <w:r>
                              <w:t xml:space="preserve"> </w:t>
                            </w:r>
                            <w:r w:rsidR="00467B5C">
                              <w:t xml:space="preserve">2018 </w:t>
                            </w:r>
                            <w:r>
                              <w:t>% of Homeless in Divisions of United States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11ED" id="Text Box 226" o:spid="_x0000_s1065" type="#_x0000_t202" style="position:absolute;margin-left:452.25pt;margin-top:112.5pt;width:126.75pt;height:45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" fillcolor="white [3201]" strokeweight=".5pt">
                <v:textbox>
                  <w:txbxContent>
                    <w:p w14:paraId="449EA440" w14:textId="52F0C4BE" w:rsidR="0006342A" w:rsidRDefault="0006342A">
                      <w:r>
                        <w:t>Fig. 6</w:t>
                      </w:r>
                      <w:r w:rsidR="00CA73D2">
                        <w:t>:</w:t>
                      </w:r>
                      <w:r>
                        <w:t xml:space="preserve"> </w:t>
                      </w:r>
                      <w:r w:rsidR="00467B5C">
                        <w:t xml:space="preserve">2018 </w:t>
                      </w:r>
                      <w:r>
                        <w:t>% of Homeless in Divisions of United States</w:t>
                      </w:r>
                    </w:p>
                  </w:txbxContent>
                </v:textbox>
              </v:shape>
            </w:pict>
          </mc:Fallback>
        </mc:AlternateContent>
      </w:r>
      <w:r w:rsidR="0082328C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68AF4F6" wp14:editId="39406223">
                <wp:simplePos x="0" y="0"/>
                <wp:positionH relativeFrom="column">
                  <wp:posOffset>514350</wp:posOffset>
                </wp:positionH>
                <wp:positionV relativeFrom="paragraph">
                  <wp:posOffset>200660</wp:posOffset>
                </wp:positionV>
                <wp:extent cx="2895600" cy="1724025"/>
                <wp:effectExtent l="0" t="0" r="0" b="952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1724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ED09F" w14:textId="075A6AC9" w:rsidR="00844D37" w:rsidRDefault="00844D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BF637B" wp14:editId="6652C310">
                                  <wp:extent cx="2505075" cy="1481161"/>
                                  <wp:effectExtent l="0" t="0" r="0" b="5080"/>
                                  <wp:docPr id="164" name="Picture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5075" cy="14811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F4F6" id="_x0000_s1066" type="#_x0000_t202" style="position:absolute;margin-left:40.5pt;margin-top:15.8pt;width:228pt;height:135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" stroked="f">
                <v:textbox>
                  <w:txbxContent>
                    <w:p w14:paraId="7BBED09F" w14:textId="075A6AC9" w:rsidR="00844D37" w:rsidRDefault="00844D37">
                      <w:r>
                        <w:rPr>
                          <w:noProof/>
                        </w:rPr>
                        <w:drawing>
                          <wp:inline distT="0" distB="0" distL="0" distR="0" wp14:anchorId="32BF637B" wp14:editId="6652C310">
                            <wp:extent cx="2505075" cy="1481161"/>
                            <wp:effectExtent l="0" t="0" r="0" b="5080"/>
                            <wp:docPr id="164" name="Picture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5075" cy="14811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2328C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179E7A8" wp14:editId="7601AA16">
                <wp:simplePos x="0" y="0"/>
                <wp:positionH relativeFrom="column">
                  <wp:posOffset>3467100</wp:posOffset>
                </wp:positionH>
                <wp:positionV relativeFrom="paragraph">
                  <wp:posOffset>9525</wp:posOffset>
                </wp:positionV>
                <wp:extent cx="3905250" cy="219075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0" cy="219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0C41A" w14:textId="19853601" w:rsidR="00470732" w:rsidRDefault="008232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555C3A" wp14:editId="347B7581">
                                  <wp:extent cx="3850710" cy="2066925"/>
                                  <wp:effectExtent l="0" t="0" r="0" b="0"/>
                                  <wp:docPr id="165" name="Picture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039" t="19593" r="1289" b="138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55557" cy="20695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9E7A8" id="_x0000_s1067" type="#_x0000_t202" style="position:absolute;margin-left:273pt;margin-top:.75pt;width:307.5pt;height:172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" stroked="f">
                <v:textbox>
                  <w:txbxContent>
                    <w:p w14:paraId="5610C41A" w14:textId="19853601" w:rsidR="00470732" w:rsidRDefault="0082328C">
                      <w:r>
                        <w:rPr>
                          <w:noProof/>
                        </w:rPr>
                        <w:drawing>
                          <wp:inline distT="0" distB="0" distL="0" distR="0" wp14:anchorId="15555C3A" wp14:editId="347B7581">
                            <wp:extent cx="3850710" cy="2066925"/>
                            <wp:effectExtent l="0" t="0" r="0" b="0"/>
                            <wp:docPr id="165" name="Picture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039" t="19593" r="1289" b="138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855557" cy="20695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8E1E5D" w14:textId="6A4C1ED5" w:rsidR="00BE48FC" w:rsidRDefault="001B67B9" w:rsidP="00623F3E">
      <w:pPr>
        <w:spacing w:line="240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A922C0F" wp14:editId="44851990">
                <wp:simplePos x="0" y="0"/>
                <wp:positionH relativeFrom="column">
                  <wp:posOffset>6551295</wp:posOffset>
                </wp:positionH>
                <wp:positionV relativeFrom="paragraph">
                  <wp:posOffset>1566545</wp:posOffset>
                </wp:positionV>
                <wp:extent cx="482600" cy="258445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82851" w14:textId="77777777" w:rsidR="001B67B9" w:rsidRPr="00654894" w:rsidRDefault="001B67B9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Florida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22C0F" id="Text Box 268" o:spid="_x0000_s1068" type="#_x0000_t202" style="position:absolute;margin-left:515.85pt;margin-top:123.35pt;width:38pt;height:20.3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" filled="f" stroked="f" strokeweight=".5pt">
                <v:textbox>
                  <w:txbxContent>
                    <w:p w14:paraId="56882851" w14:textId="77777777" w:rsidR="001B67B9" w:rsidRPr="00654894" w:rsidRDefault="001B67B9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Florida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A7333A5" wp14:editId="0FA0A20D">
                <wp:simplePos x="0" y="0"/>
                <wp:positionH relativeFrom="column">
                  <wp:posOffset>6423612</wp:posOffset>
                </wp:positionH>
                <wp:positionV relativeFrom="paragraph">
                  <wp:posOffset>1705203</wp:posOffset>
                </wp:positionV>
                <wp:extent cx="181154" cy="94507"/>
                <wp:effectExtent l="0" t="0" r="28575" b="2032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154" cy="94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9F1E7D" id="Straight Connector 269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5.8pt,134.25pt" to="520.05pt,1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F0046F" wp14:editId="20759375">
                <wp:simplePos x="0" y="0"/>
                <wp:positionH relativeFrom="column">
                  <wp:posOffset>2699109</wp:posOffset>
                </wp:positionH>
                <wp:positionV relativeFrom="paragraph">
                  <wp:posOffset>1535058</wp:posOffset>
                </wp:positionV>
                <wp:extent cx="483080" cy="258445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08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FACAA" w14:textId="014B3F93" w:rsidR="001B67B9" w:rsidRPr="00654894" w:rsidRDefault="001B67B9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Florida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0046F" id="Text Box 264" o:spid="_x0000_s1069" type="#_x0000_t202" style="position:absolute;margin-left:212.55pt;margin-top:120.85pt;width:38.05pt;height:20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" filled="f" stroked="f" strokeweight=".5pt">
                <v:textbox>
                  <w:txbxContent>
                    <w:p w14:paraId="602FACAA" w14:textId="014B3F93" w:rsidR="001B67B9" w:rsidRPr="00654894" w:rsidRDefault="001B67B9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Florida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A47DCBB" wp14:editId="4228858C">
                <wp:simplePos x="0" y="0"/>
                <wp:positionH relativeFrom="column">
                  <wp:posOffset>2570672</wp:posOffset>
                </wp:positionH>
                <wp:positionV relativeFrom="paragraph">
                  <wp:posOffset>1673524</wp:posOffset>
                </wp:positionV>
                <wp:extent cx="181154" cy="94507"/>
                <wp:effectExtent l="0" t="0" r="28575" b="20320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154" cy="94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C8A3B" id="Straight Connector 265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4pt,131.75pt" to="216.65pt,1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96798B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982FBE3" wp14:editId="6B7929D1">
                <wp:simplePos x="0" y="0"/>
                <wp:positionH relativeFrom="margin">
                  <wp:posOffset>7573645</wp:posOffset>
                </wp:positionH>
                <wp:positionV relativeFrom="paragraph">
                  <wp:posOffset>8040</wp:posOffset>
                </wp:positionV>
                <wp:extent cx="249951" cy="276045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51" cy="276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05F62D" w14:textId="407DCCD9" w:rsidR="0096798B" w:rsidRPr="008C0026" w:rsidRDefault="0096798B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FBE3" id="Text Box 263" o:spid="_x0000_s1070" type="#_x0000_t202" style="position:absolute;margin-left:596.35pt;margin-top:.65pt;width:19.7pt;height:21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" filled="f" stroked="f" strokeweight=".5pt">
                <v:textbox>
                  <w:txbxContent>
                    <w:p w14:paraId="1F05F62D" w14:textId="407DCCD9" w:rsidR="0096798B" w:rsidRPr="008C0026" w:rsidRDefault="0096798B">
                      <w:pPr>
                        <w:rPr>
                          <w:rFonts w:ascii="Calibri" w:hAnsi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0C3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8C8241" wp14:editId="224618B6">
                <wp:simplePos x="0" y="0"/>
                <wp:positionH relativeFrom="margin">
                  <wp:align>right</wp:align>
                </wp:positionH>
                <wp:positionV relativeFrom="paragraph">
                  <wp:posOffset>2001328</wp:posOffset>
                </wp:positionV>
                <wp:extent cx="4193504" cy="2260121"/>
                <wp:effectExtent l="0" t="0" r="0" b="6985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3504" cy="22601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7F5A7" w14:textId="79E8D64B" w:rsidR="00F764AA" w:rsidRDefault="0007693B" w:rsidP="003B6773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To</w:t>
                            </w:r>
                            <w:r w:rsidR="000D5527">
                              <w:rPr>
                                <w:rFonts w:ascii="Calibri" w:hAnsi="Calibri"/>
                              </w:rPr>
                              <w:t xml:space="preserve"> investigate the correlation between</w:t>
                            </w:r>
                            <w:r w:rsidR="00161F75">
                              <w:rPr>
                                <w:rFonts w:ascii="Calibri" w:hAnsi="Calibri"/>
                              </w:rPr>
                              <w:t xml:space="preserve"> the</w:t>
                            </w:r>
                            <w:r w:rsidR="004D5961">
                              <w:rPr>
                                <w:rFonts w:ascii="Calibri" w:hAnsi="Calibri"/>
                              </w:rPr>
                              <w:t xml:space="preserve"> number of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240889">
                              <w:rPr>
                                <w:rFonts w:ascii="Calibri" w:hAnsi="Calibri"/>
                              </w:rPr>
                              <w:t xml:space="preserve">beds </w:t>
                            </w:r>
                            <w:r w:rsidR="00AC6F8A">
                              <w:rPr>
                                <w:rFonts w:ascii="Calibri" w:hAnsi="Calibri"/>
                              </w:rPr>
                              <w:t>and</w:t>
                            </w:r>
                            <w:r w:rsidR="00240889">
                              <w:rPr>
                                <w:rFonts w:ascii="Calibri" w:hAnsi="Calibri"/>
                              </w:rPr>
                              <w:t xml:space="preserve"> the number of homeless people, </w:t>
                            </w:r>
                            <w:r w:rsidR="005953FA">
                              <w:rPr>
                                <w:rFonts w:ascii="Calibri" w:hAnsi="Calibri"/>
                              </w:rPr>
                              <w:t xml:space="preserve">further analysis is conducted </w:t>
                            </w:r>
                            <w:r w:rsidR="00657F79">
                              <w:rPr>
                                <w:rFonts w:ascii="Calibri" w:hAnsi="Calibri"/>
                              </w:rPr>
                              <w:t>as in Fig. 10, 11, &amp; 12.</w:t>
                            </w:r>
                            <w:r w:rsidR="003762CC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A43CA3">
                              <w:rPr>
                                <w:rFonts w:ascii="Calibri" w:hAnsi="Calibri"/>
                              </w:rPr>
                              <w:t xml:space="preserve">Each state’s </w:t>
                            </w:r>
                            <w:r w:rsidR="00C37266">
                              <w:rPr>
                                <w:rFonts w:ascii="Calibri" w:hAnsi="Calibri"/>
                              </w:rPr>
                              <w:t>lack of beds is calculated by</w:t>
                            </w:r>
                            <w:r w:rsidR="001C1DE8">
                              <w:rPr>
                                <w:rFonts w:ascii="Calibri" w:hAnsi="Calibri"/>
                              </w:rPr>
                              <w:t xml:space="preserve"> computing the difference between the</w:t>
                            </w:r>
                            <w:r w:rsidR="00C37266">
                              <w:rPr>
                                <w:rFonts w:ascii="Calibri" w:hAnsi="Calibri"/>
                              </w:rPr>
                              <w:t xml:space="preserve"> total homeless population</w:t>
                            </w:r>
                            <w:r w:rsidR="00D92719">
                              <w:rPr>
                                <w:rFonts w:ascii="Calibri" w:hAnsi="Calibri"/>
                              </w:rPr>
                              <w:t xml:space="preserve"> and the total available beds.</w:t>
                            </w:r>
                            <w:r w:rsidR="000A2157">
                              <w:rPr>
                                <w:rFonts w:ascii="Calibri" w:hAnsi="Calibri"/>
                              </w:rPr>
                              <w:t xml:space="preserve"> The resultant value divided by the total homeless population, calculated for each respective state, is shown on choropleths </w:t>
                            </w:r>
                            <w:r w:rsidR="00BA37FD">
                              <w:rPr>
                                <w:rFonts w:ascii="Calibri" w:hAnsi="Calibri"/>
                              </w:rPr>
                              <w:t xml:space="preserve">using the </w:t>
                            </w:r>
                            <w:r w:rsidR="00BA37FD" w:rsidRPr="00FC5EC0">
                              <w:rPr>
                                <w:rFonts w:ascii="Calibri" w:hAnsi="Calibri"/>
                                <w:i/>
                              </w:rPr>
                              <w:t>plot.ly</w:t>
                            </w:r>
                            <w:r w:rsidR="00BA37FD">
                              <w:rPr>
                                <w:rFonts w:ascii="Calibri" w:hAnsi="Calibri"/>
                              </w:rPr>
                              <w:t xml:space="preserve"> library.</w:t>
                            </w:r>
                            <w:r w:rsidR="00C37266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C25E5C">
                              <w:rPr>
                                <w:rFonts w:ascii="Calibri" w:hAnsi="Calibri"/>
                              </w:rPr>
                              <w:t xml:space="preserve">The respective choropleths for 2013, 2017 and 2018 </w:t>
                            </w:r>
                            <w:r w:rsidR="006F6291">
                              <w:rPr>
                                <w:rFonts w:ascii="Calibri" w:hAnsi="Calibri"/>
                              </w:rPr>
                              <w:t>are then plotted to show temporal patterns.</w:t>
                            </w:r>
                            <w:r w:rsidR="003941A9">
                              <w:rPr>
                                <w:rFonts w:ascii="Calibri" w:hAnsi="Calibri"/>
                              </w:rPr>
                              <w:t xml:space="preserve"> Some</w:t>
                            </w:r>
                            <w:r w:rsidR="003D3358">
                              <w:rPr>
                                <w:rFonts w:ascii="Calibri" w:hAnsi="Calibri"/>
                              </w:rPr>
                              <w:t xml:space="preserve"> states show</w:t>
                            </w:r>
                            <w:r w:rsidR="00EE3524">
                              <w:rPr>
                                <w:rFonts w:ascii="Calibri" w:hAnsi="Calibri"/>
                              </w:rPr>
                              <w:t xml:space="preserve"> large change</w:t>
                            </w:r>
                            <w:r w:rsidR="00675B5D">
                              <w:rPr>
                                <w:rFonts w:ascii="Calibri" w:hAnsi="Calibri"/>
                              </w:rPr>
                              <w:t>, which are further</w:t>
                            </w:r>
                            <w:r w:rsidR="0006706B">
                              <w:rPr>
                                <w:rFonts w:ascii="Calibri" w:hAnsi="Calibri"/>
                              </w:rPr>
                              <w:t xml:space="preserve"> analyzed</w:t>
                            </w:r>
                            <w:r w:rsidR="00BE5E1B">
                              <w:rPr>
                                <w:rFonts w:ascii="Calibri" w:hAnsi="Calibri"/>
                              </w:rPr>
                              <w:t>:</w:t>
                            </w:r>
                            <w:r w:rsidR="005E4967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</w:p>
                          <w:p w14:paraId="580F7672" w14:textId="36ECF88C" w:rsidR="00282EB6" w:rsidRPr="003B6773" w:rsidRDefault="00F3024D" w:rsidP="003B6773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</w:t>
                            </w:r>
                            <w:r w:rsidR="00526431">
                              <w:rPr>
                                <w:rFonts w:ascii="Calibri" w:hAnsi="Calibri"/>
                              </w:rPr>
                              <w:t xml:space="preserve">   </w:t>
                            </w:r>
                            <w:r w:rsidR="003B6773" w:rsidRPr="003B6773">
                              <w:rPr>
                                <w:rFonts w:ascii="Calibri" w:hAnsi="Calibri"/>
                              </w:rPr>
                              <w:t>1)</w:t>
                            </w:r>
                            <w:r w:rsidR="006C5AF7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9A1A6A">
                              <w:rPr>
                                <w:rFonts w:ascii="Calibri" w:hAnsi="Calibri"/>
                              </w:rPr>
                              <w:t xml:space="preserve">In </w:t>
                            </w:r>
                            <w:r w:rsidR="009A1A6A" w:rsidRPr="00A23EA7">
                              <w:rPr>
                                <w:rFonts w:ascii="Calibri" w:hAnsi="Calibri"/>
                                <w:b/>
                              </w:rPr>
                              <w:t>North Dakota</w:t>
                            </w:r>
                            <w:r w:rsidR="009A1A6A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="001F07DB">
                              <w:rPr>
                                <w:rFonts w:ascii="Calibri" w:hAnsi="Calibri"/>
                              </w:rPr>
                              <w:t xml:space="preserve">the </w:t>
                            </w:r>
                            <w:r w:rsidR="009A1A6A">
                              <w:rPr>
                                <w:rFonts w:ascii="Calibri" w:hAnsi="Calibri"/>
                              </w:rPr>
                              <w:t>decrease in ratio from</w:t>
                            </w:r>
                            <w:r w:rsidR="00E4488F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E4488F" w:rsidRPr="00D94CC1">
                              <w:rPr>
                                <w:rFonts w:ascii="Calibri" w:hAnsi="Calibri"/>
                                <w:i/>
                              </w:rPr>
                              <w:t>0.65</w:t>
                            </w:r>
                            <w:r w:rsidR="00B669E6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150C98">
                              <w:rPr>
                                <w:rFonts w:ascii="Calibri" w:hAnsi="Calibri"/>
                              </w:rPr>
                              <w:t>(2013)</w:t>
                            </w:r>
                            <w:r w:rsidR="00462F96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9A1A6A">
                              <w:rPr>
                                <w:rFonts w:ascii="Calibri" w:hAnsi="Calibri"/>
                              </w:rPr>
                              <w:t xml:space="preserve">to </w:t>
                            </w:r>
                            <w:r w:rsidR="007C21B3" w:rsidRPr="002C4A6B">
                              <w:rPr>
                                <w:rFonts w:ascii="Calibri" w:hAnsi="Calibri"/>
                                <w:i/>
                              </w:rPr>
                              <w:t>-0.33</w:t>
                            </w:r>
                            <w:r w:rsidR="007C21B3">
                              <w:rPr>
                                <w:rFonts w:ascii="Calibri" w:hAnsi="Calibri"/>
                              </w:rPr>
                              <w:t xml:space="preserve"> (</w:t>
                            </w:r>
                            <w:r w:rsidR="009A1A6A">
                              <w:rPr>
                                <w:rFonts w:ascii="Calibri" w:hAnsi="Calibri"/>
                              </w:rPr>
                              <w:t>2018</w:t>
                            </w:r>
                            <w:r w:rsidR="0096339D">
                              <w:rPr>
                                <w:rFonts w:ascii="Calibri" w:hAnsi="Calibri"/>
                              </w:rPr>
                              <w:t>) (</w:t>
                            </w:r>
                            <w:r w:rsidR="00BF5992" w:rsidRPr="002633A1">
                              <w:rPr>
                                <w:rFonts w:ascii="Calibri" w:hAnsi="Calibri"/>
                                <w:i/>
                              </w:rPr>
                              <w:t>negative</w:t>
                            </w:r>
                            <w:r w:rsidR="00BF5992">
                              <w:rPr>
                                <w:rFonts w:ascii="Calibri" w:hAnsi="Calibri"/>
                              </w:rPr>
                              <w:t xml:space="preserve"> ratio indicates more beds than homeless)</w:t>
                            </w:r>
                            <w:r w:rsidR="009A1A6A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C24109">
                              <w:rPr>
                                <w:rFonts w:ascii="Calibri" w:hAnsi="Calibri"/>
                              </w:rPr>
                              <w:t xml:space="preserve">correspond to </w:t>
                            </w:r>
                            <w:r w:rsidR="00A14C89" w:rsidRPr="00D55567">
                              <w:rPr>
                                <w:rFonts w:ascii="Calibri" w:hAnsi="Calibri"/>
                                <w:i/>
                              </w:rPr>
                              <w:t>-73.8% change</w:t>
                            </w:r>
                            <w:r w:rsidR="00A14C89">
                              <w:rPr>
                                <w:rFonts w:ascii="Calibri" w:hAnsi="Calibri"/>
                              </w:rPr>
                              <w:t xml:space="preserve"> in homelessness (Fig. 8). </w:t>
                            </w:r>
                            <w:r w:rsidR="00405BA3">
                              <w:rPr>
                                <w:rFonts w:ascii="Calibri" w:hAnsi="Calibri"/>
                              </w:rPr>
                              <w:t xml:space="preserve">This further substantiates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8241" id="Text Box 190" o:spid="_x0000_s1071" type="#_x0000_t202" style="position:absolute;margin-left:279pt;margin-top:157.6pt;width:330.2pt;height:177.95pt;z-index:251709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" filled="f" stroked="f" strokeweight=".5pt">
                <v:textbox>
                  <w:txbxContent>
                    <w:p w14:paraId="6AB7F5A7" w14:textId="79E8D64B" w:rsidR="00F764AA" w:rsidRDefault="0007693B" w:rsidP="003B6773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To</w:t>
                      </w:r>
                      <w:r w:rsidR="000D5527">
                        <w:rPr>
                          <w:rFonts w:ascii="Calibri" w:hAnsi="Calibri"/>
                        </w:rPr>
                        <w:t xml:space="preserve"> investigate the correlation between</w:t>
                      </w:r>
                      <w:r w:rsidR="00161F75">
                        <w:rPr>
                          <w:rFonts w:ascii="Calibri" w:hAnsi="Calibri"/>
                        </w:rPr>
                        <w:t xml:space="preserve"> the</w:t>
                      </w:r>
                      <w:r w:rsidR="004D5961">
                        <w:rPr>
                          <w:rFonts w:ascii="Calibri" w:hAnsi="Calibri"/>
                        </w:rPr>
                        <w:t xml:space="preserve"> number of</w:t>
                      </w:r>
                      <w:r>
                        <w:rPr>
                          <w:rFonts w:ascii="Calibri" w:hAnsi="Calibri"/>
                        </w:rPr>
                        <w:t xml:space="preserve"> </w:t>
                      </w:r>
                      <w:r w:rsidR="00240889">
                        <w:rPr>
                          <w:rFonts w:ascii="Calibri" w:hAnsi="Calibri"/>
                        </w:rPr>
                        <w:t xml:space="preserve">beds </w:t>
                      </w:r>
                      <w:r w:rsidR="00AC6F8A">
                        <w:rPr>
                          <w:rFonts w:ascii="Calibri" w:hAnsi="Calibri"/>
                        </w:rPr>
                        <w:t>and</w:t>
                      </w:r>
                      <w:r w:rsidR="00240889">
                        <w:rPr>
                          <w:rFonts w:ascii="Calibri" w:hAnsi="Calibri"/>
                        </w:rPr>
                        <w:t xml:space="preserve"> the number of homeless people, </w:t>
                      </w:r>
                      <w:r w:rsidR="005953FA">
                        <w:rPr>
                          <w:rFonts w:ascii="Calibri" w:hAnsi="Calibri"/>
                        </w:rPr>
                        <w:t xml:space="preserve">further analysis is conducted </w:t>
                      </w:r>
                      <w:r w:rsidR="00657F79">
                        <w:rPr>
                          <w:rFonts w:ascii="Calibri" w:hAnsi="Calibri"/>
                        </w:rPr>
                        <w:t>as in Fig. 10, 11, &amp; 12.</w:t>
                      </w:r>
                      <w:r w:rsidR="003762CC">
                        <w:rPr>
                          <w:rFonts w:ascii="Calibri" w:hAnsi="Calibri"/>
                        </w:rPr>
                        <w:t xml:space="preserve"> </w:t>
                      </w:r>
                      <w:r w:rsidR="00A43CA3">
                        <w:rPr>
                          <w:rFonts w:ascii="Calibri" w:hAnsi="Calibri"/>
                        </w:rPr>
                        <w:t xml:space="preserve">Each state’s </w:t>
                      </w:r>
                      <w:r w:rsidR="00C37266">
                        <w:rPr>
                          <w:rFonts w:ascii="Calibri" w:hAnsi="Calibri"/>
                        </w:rPr>
                        <w:t>lack of beds is calculated by</w:t>
                      </w:r>
                      <w:r w:rsidR="001C1DE8">
                        <w:rPr>
                          <w:rFonts w:ascii="Calibri" w:hAnsi="Calibri"/>
                        </w:rPr>
                        <w:t xml:space="preserve"> computing the difference between the</w:t>
                      </w:r>
                      <w:r w:rsidR="00C37266">
                        <w:rPr>
                          <w:rFonts w:ascii="Calibri" w:hAnsi="Calibri"/>
                        </w:rPr>
                        <w:t xml:space="preserve"> total homeless population</w:t>
                      </w:r>
                      <w:r w:rsidR="00D92719">
                        <w:rPr>
                          <w:rFonts w:ascii="Calibri" w:hAnsi="Calibri"/>
                        </w:rPr>
                        <w:t xml:space="preserve"> and the total available beds.</w:t>
                      </w:r>
                      <w:r w:rsidR="000A2157">
                        <w:rPr>
                          <w:rFonts w:ascii="Calibri" w:hAnsi="Calibri"/>
                        </w:rPr>
                        <w:t xml:space="preserve"> The resultant value divided by the total homeless population, calculated for each respective state, is shown on choropleths </w:t>
                      </w:r>
                      <w:r w:rsidR="00BA37FD">
                        <w:rPr>
                          <w:rFonts w:ascii="Calibri" w:hAnsi="Calibri"/>
                        </w:rPr>
                        <w:t xml:space="preserve">using the </w:t>
                      </w:r>
                      <w:r w:rsidR="00BA37FD" w:rsidRPr="00FC5EC0">
                        <w:rPr>
                          <w:rFonts w:ascii="Calibri" w:hAnsi="Calibri"/>
                          <w:i/>
                        </w:rPr>
                        <w:t>plot.ly</w:t>
                      </w:r>
                      <w:r w:rsidR="00BA37FD">
                        <w:rPr>
                          <w:rFonts w:ascii="Calibri" w:hAnsi="Calibri"/>
                        </w:rPr>
                        <w:t xml:space="preserve"> library.</w:t>
                      </w:r>
                      <w:r w:rsidR="00C37266">
                        <w:rPr>
                          <w:rFonts w:ascii="Calibri" w:hAnsi="Calibri"/>
                        </w:rPr>
                        <w:t xml:space="preserve"> </w:t>
                      </w:r>
                      <w:r w:rsidR="00C25E5C">
                        <w:rPr>
                          <w:rFonts w:ascii="Calibri" w:hAnsi="Calibri"/>
                        </w:rPr>
                        <w:t xml:space="preserve">The respective choropleths for 2013, 2017 and 2018 </w:t>
                      </w:r>
                      <w:r w:rsidR="006F6291">
                        <w:rPr>
                          <w:rFonts w:ascii="Calibri" w:hAnsi="Calibri"/>
                        </w:rPr>
                        <w:t>are then plotted to show temporal patterns.</w:t>
                      </w:r>
                      <w:r w:rsidR="003941A9">
                        <w:rPr>
                          <w:rFonts w:ascii="Calibri" w:hAnsi="Calibri"/>
                        </w:rPr>
                        <w:t xml:space="preserve"> Some</w:t>
                      </w:r>
                      <w:r w:rsidR="003D3358">
                        <w:rPr>
                          <w:rFonts w:ascii="Calibri" w:hAnsi="Calibri"/>
                        </w:rPr>
                        <w:t xml:space="preserve"> states show</w:t>
                      </w:r>
                      <w:r w:rsidR="00EE3524">
                        <w:rPr>
                          <w:rFonts w:ascii="Calibri" w:hAnsi="Calibri"/>
                        </w:rPr>
                        <w:t xml:space="preserve"> large change</w:t>
                      </w:r>
                      <w:r w:rsidR="00675B5D">
                        <w:rPr>
                          <w:rFonts w:ascii="Calibri" w:hAnsi="Calibri"/>
                        </w:rPr>
                        <w:t>, which are further</w:t>
                      </w:r>
                      <w:r w:rsidR="0006706B">
                        <w:rPr>
                          <w:rFonts w:ascii="Calibri" w:hAnsi="Calibri"/>
                        </w:rPr>
                        <w:t xml:space="preserve"> analyzed</w:t>
                      </w:r>
                      <w:r w:rsidR="00BE5E1B">
                        <w:rPr>
                          <w:rFonts w:ascii="Calibri" w:hAnsi="Calibri"/>
                        </w:rPr>
                        <w:t>:</w:t>
                      </w:r>
                      <w:r w:rsidR="005E4967">
                        <w:rPr>
                          <w:rFonts w:ascii="Calibri" w:hAnsi="Calibri"/>
                        </w:rPr>
                        <w:t xml:space="preserve"> </w:t>
                      </w:r>
                    </w:p>
                    <w:p w14:paraId="580F7672" w14:textId="36ECF88C" w:rsidR="00282EB6" w:rsidRPr="003B6773" w:rsidRDefault="00F3024D" w:rsidP="003B6773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 xml:space="preserve">    </w:t>
                      </w:r>
                      <w:r w:rsidR="00526431">
                        <w:rPr>
                          <w:rFonts w:ascii="Calibri" w:hAnsi="Calibri"/>
                        </w:rPr>
                        <w:t xml:space="preserve">   </w:t>
                      </w:r>
                      <w:r w:rsidR="003B6773" w:rsidRPr="003B6773">
                        <w:rPr>
                          <w:rFonts w:ascii="Calibri" w:hAnsi="Calibri"/>
                        </w:rPr>
                        <w:t>1)</w:t>
                      </w:r>
                      <w:r w:rsidR="006C5AF7">
                        <w:rPr>
                          <w:rFonts w:ascii="Calibri" w:hAnsi="Calibri"/>
                        </w:rPr>
                        <w:t xml:space="preserve"> </w:t>
                      </w:r>
                      <w:r w:rsidR="009A1A6A">
                        <w:rPr>
                          <w:rFonts w:ascii="Calibri" w:hAnsi="Calibri"/>
                        </w:rPr>
                        <w:t xml:space="preserve">In </w:t>
                      </w:r>
                      <w:r w:rsidR="009A1A6A" w:rsidRPr="00A23EA7">
                        <w:rPr>
                          <w:rFonts w:ascii="Calibri" w:hAnsi="Calibri"/>
                          <w:b/>
                        </w:rPr>
                        <w:t>North Dakota</w:t>
                      </w:r>
                      <w:r w:rsidR="009A1A6A">
                        <w:rPr>
                          <w:rFonts w:ascii="Calibri" w:hAnsi="Calibri"/>
                        </w:rPr>
                        <w:t xml:space="preserve">, </w:t>
                      </w:r>
                      <w:r w:rsidR="001F07DB">
                        <w:rPr>
                          <w:rFonts w:ascii="Calibri" w:hAnsi="Calibri"/>
                        </w:rPr>
                        <w:t xml:space="preserve">the </w:t>
                      </w:r>
                      <w:r w:rsidR="009A1A6A">
                        <w:rPr>
                          <w:rFonts w:ascii="Calibri" w:hAnsi="Calibri"/>
                        </w:rPr>
                        <w:t>decrease in ratio from</w:t>
                      </w:r>
                      <w:r w:rsidR="00E4488F">
                        <w:rPr>
                          <w:rFonts w:ascii="Calibri" w:hAnsi="Calibri"/>
                        </w:rPr>
                        <w:t xml:space="preserve"> </w:t>
                      </w:r>
                      <w:r w:rsidR="00E4488F" w:rsidRPr="00D94CC1">
                        <w:rPr>
                          <w:rFonts w:ascii="Calibri" w:hAnsi="Calibri"/>
                          <w:i/>
                        </w:rPr>
                        <w:t>0.65</w:t>
                      </w:r>
                      <w:r w:rsidR="00B669E6">
                        <w:rPr>
                          <w:rFonts w:ascii="Calibri" w:hAnsi="Calibri"/>
                        </w:rPr>
                        <w:t xml:space="preserve"> </w:t>
                      </w:r>
                      <w:r w:rsidR="00150C98">
                        <w:rPr>
                          <w:rFonts w:ascii="Calibri" w:hAnsi="Calibri"/>
                        </w:rPr>
                        <w:t>(2013)</w:t>
                      </w:r>
                      <w:r w:rsidR="00462F96">
                        <w:rPr>
                          <w:rFonts w:ascii="Calibri" w:hAnsi="Calibri"/>
                        </w:rPr>
                        <w:t xml:space="preserve"> </w:t>
                      </w:r>
                      <w:r w:rsidR="009A1A6A">
                        <w:rPr>
                          <w:rFonts w:ascii="Calibri" w:hAnsi="Calibri"/>
                        </w:rPr>
                        <w:t xml:space="preserve">to </w:t>
                      </w:r>
                      <w:r w:rsidR="007C21B3" w:rsidRPr="002C4A6B">
                        <w:rPr>
                          <w:rFonts w:ascii="Calibri" w:hAnsi="Calibri"/>
                          <w:i/>
                        </w:rPr>
                        <w:t>-0.33</w:t>
                      </w:r>
                      <w:r w:rsidR="007C21B3">
                        <w:rPr>
                          <w:rFonts w:ascii="Calibri" w:hAnsi="Calibri"/>
                        </w:rPr>
                        <w:t xml:space="preserve"> (</w:t>
                      </w:r>
                      <w:r w:rsidR="009A1A6A">
                        <w:rPr>
                          <w:rFonts w:ascii="Calibri" w:hAnsi="Calibri"/>
                        </w:rPr>
                        <w:t>2018</w:t>
                      </w:r>
                      <w:r w:rsidR="0096339D">
                        <w:rPr>
                          <w:rFonts w:ascii="Calibri" w:hAnsi="Calibri"/>
                        </w:rPr>
                        <w:t>) (</w:t>
                      </w:r>
                      <w:r w:rsidR="00BF5992" w:rsidRPr="002633A1">
                        <w:rPr>
                          <w:rFonts w:ascii="Calibri" w:hAnsi="Calibri"/>
                          <w:i/>
                        </w:rPr>
                        <w:t>negative</w:t>
                      </w:r>
                      <w:r w:rsidR="00BF5992">
                        <w:rPr>
                          <w:rFonts w:ascii="Calibri" w:hAnsi="Calibri"/>
                        </w:rPr>
                        <w:t xml:space="preserve"> ratio indicates more beds than homeless)</w:t>
                      </w:r>
                      <w:r w:rsidR="009A1A6A">
                        <w:rPr>
                          <w:rFonts w:ascii="Calibri" w:hAnsi="Calibri"/>
                        </w:rPr>
                        <w:t xml:space="preserve"> </w:t>
                      </w:r>
                      <w:r w:rsidR="00C24109">
                        <w:rPr>
                          <w:rFonts w:ascii="Calibri" w:hAnsi="Calibri"/>
                        </w:rPr>
                        <w:t xml:space="preserve">correspond to </w:t>
                      </w:r>
                      <w:r w:rsidR="00A14C89" w:rsidRPr="00D55567">
                        <w:rPr>
                          <w:rFonts w:ascii="Calibri" w:hAnsi="Calibri"/>
                          <w:i/>
                        </w:rPr>
                        <w:t>-73.8% change</w:t>
                      </w:r>
                      <w:r w:rsidR="00A14C89">
                        <w:rPr>
                          <w:rFonts w:ascii="Calibri" w:hAnsi="Calibri"/>
                        </w:rPr>
                        <w:t xml:space="preserve"> in homelessness (Fig. 8). </w:t>
                      </w:r>
                      <w:r w:rsidR="00405BA3">
                        <w:rPr>
                          <w:rFonts w:ascii="Calibri" w:hAnsi="Calibri"/>
                        </w:rPr>
                        <w:t xml:space="preserve">This further substantiates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0F5B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77FB585" wp14:editId="762EB33D">
                <wp:simplePos x="0" y="0"/>
                <wp:positionH relativeFrom="column">
                  <wp:posOffset>5232400</wp:posOffset>
                </wp:positionH>
                <wp:positionV relativeFrom="paragraph">
                  <wp:posOffset>335280</wp:posOffset>
                </wp:positionV>
                <wp:extent cx="776605" cy="258445"/>
                <wp:effectExtent l="0" t="0" r="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0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9A99DF" w14:textId="77777777" w:rsidR="008C0F5B" w:rsidRPr="00654894" w:rsidRDefault="008C0F5B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North Dakota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FB585" id="Text Box 257" o:spid="_x0000_s1072" type="#_x0000_t202" style="position:absolute;margin-left:412pt;margin-top:26.4pt;width:61.15pt;height:20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" filled="f" stroked="f" strokeweight=".5pt">
                <v:textbox>
                  <w:txbxContent>
                    <w:p w14:paraId="619A99DF" w14:textId="77777777" w:rsidR="008C0F5B" w:rsidRPr="00654894" w:rsidRDefault="008C0F5B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North Dakota</w:t>
                      </w:r>
                    </w:p>
                  </w:txbxContent>
                </v:textbox>
              </v:shape>
            </w:pict>
          </mc:Fallback>
        </mc:AlternateContent>
      </w:r>
      <w:r w:rsidR="008C0F5B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A4A329A" wp14:editId="789F230B">
                <wp:simplePos x="0" y="0"/>
                <wp:positionH relativeFrom="column">
                  <wp:posOffset>5519166</wp:posOffset>
                </wp:positionH>
                <wp:positionV relativeFrom="paragraph">
                  <wp:posOffset>503936</wp:posOffset>
                </wp:positionV>
                <wp:extent cx="25400" cy="189865"/>
                <wp:effectExtent l="0" t="0" r="31750" b="19685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1898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D2C26" id="Straight Connector 256" o:spid="_x0000_s1026" style="position:absolute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4.6pt,39.7pt" to="436.6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8C0F5B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543FFF6" wp14:editId="0C104ED1">
                <wp:simplePos x="0" y="0"/>
                <wp:positionH relativeFrom="column">
                  <wp:posOffset>1672590</wp:posOffset>
                </wp:positionH>
                <wp:positionV relativeFrom="paragraph">
                  <wp:posOffset>497840</wp:posOffset>
                </wp:positionV>
                <wp:extent cx="25400" cy="189865"/>
                <wp:effectExtent l="0" t="0" r="31750" b="19685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1898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D67C0" id="Straight Connector 220" o:spid="_x0000_s1026" style="position:absolute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7pt,39.2pt" to="133.7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8C0F5B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2426875" wp14:editId="68AC581A">
                <wp:simplePos x="0" y="0"/>
                <wp:positionH relativeFrom="column">
                  <wp:posOffset>1386233</wp:posOffset>
                </wp:positionH>
                <wp:positionV relativeFrom="paragraph">
                  <wp:posOffset>329758</wp:posOffset>
                </wp:positionV>
                <wp:extent cx="776976" cy="25844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976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9E2C72" w14:textId="77777777" w:rsidR="008C0F5B" w:rsidRPr="00654894" w:rsidRDefault="008C0F5B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North Dakota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26875" id="Text Box 221" o:spid="_x0000_s1073" type="#_x0000_t202" style="position:absolute;margin-left:109.15pt;margin-top:25.95pt;width:61.2pt;height:20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" filled="f" stroked="f" strokeweight=".5pt">
                <v:textbox>
                  <w:txbxContent>
                    <w:p w14:paraId="019E2C72" w14:textId="77777777" w:rsidR="008C0F5B" w:rsidRPr="00654894" w:rsidRDefault="008C0F5B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North Dakota</w:t>
                      </w:r>
                    </w:p>
                  </w:txbxContent>
                </v:textbox>
              </v:shape>
            </w:pict>
          </mc:Fallback>
        </mc:AlternateContent>
      </w:r>
      <w:r w:rsidR="00D1534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44461E" wp14:editId="36BCD5C8">
                <wp:simplePos x="0" y="0"/>
                <wp:positionH relativeFrom="column">
                  <wp:posOffset>2647686</wp:posOffset>
                </wp:positionH>
                <wp:positionV relativeFrom="paragraph">
                  <wp:posOffset>215109</wp:posOffset>
                </wp:positionV>
                <wp:extent cx="664234" cy="285750"/>
                <wp:effectExtent l="0" t="0" r="21590" b="1905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34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8B5BE4" w14:textId="0FC0879A" w:rsidR="00E029C0" w:rsidRDefault="00E029C0" w:rsidP="00E029C0">
                            <w:r>
                              <w:t>Fig.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4461E" id="Text Box 176" o:spid="_x0000_s1074" type="#_x0000_t202" style="position:absolute;margin-left:208.5pt;margin-top:16.95pt;width:52.3pt;height:22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" fillcolor="white [3201]" strokeweight=".5pt">
                <v:textbox>
                  <w:txbxContent>
                    <w:p w14:paraId="528B5BE4" w14:textId="0FC0879A" w:rsidR="00E029C0" w:rsidRDefault="00E029C0" w:rsidP="00E029C0">
                      <w:r>
                        <w:t xml:space="preserve">Fig. </w:t>
                      </w:r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E029C0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3072C4" wp14:editId="0562288F">
                <wp:simplePos x="0" y="0"/>
                <wp:positionH relativeFrom="column">
                  <wp:posOffset>6690312</wp:posOffset>
                </wp:positionH>
                <wp:positionV relativeFrom="paragraph">
                  <wp:posOffset>211719</wp:posOffset>
                </wp:positionV>
                <wp:extent cx="664234" cy="285750"/>
                <wp:effectExtent l="0" t="0" r="21590" b="1905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34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7F9AFC" w14:textId="253A3577" w:rsidR="00E029C0" w:rsidRDefault="00E029C0" w:rsidP="00E029C0">
                            <w:r>
                              <w:t>Fig.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072C4" id="Text Box 177" o:spid="_x0000_s1075" type="#_x0000_t202" style="position:absolute;margin-left:526.8pt;margin-top:16.65pt;width:52.3pt;height:22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" fillcolor="white [3201]" strokeweight=".5pt">
                <v:textbox>
                  <w:txbxContent>
                    <w:p w14:paraId="3F7F9AFC" w14:textId="253A3577" w:rsidR="00E029C0" w:rsidRDefault="00E029C0" w:rsidP="00E029C0">
                      <w:r>
                        <w:t xml:space="preserve">Fig. </w:t>
                      </w:r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8B3BFC">
        <w:rPr>
          <w:noProof/>
        </w:rPr>
        <w:drawing>
          <wp:inline distT="0" distB="0" distL="0" distR="0" wp14:anchorId="428F273F" wp14:editId="21BAB3B1">
            <wp:extent cx="3768918" cy="2092936"/>
            <wp:effectExtent l="0" t="0" r="0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" t="5105" r="1721" b="13189"/>
                    <a:stretch/>
                  </pic:blipFill>
                  <pic:spPr bwMode="auto">
                    <a:xfrm>
                      <a:off x="0" y="0"/>
                      <a:ext cx="3768918" cy="209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BFC">
        <w:rPr>
          <w:noProof/>
        </w:rPr>
        <w:drawing>
          <wp:inline distT="0" distB="0" distL="0" distR="0" wp14:anchorId="0606F6D9" wp14:editId="128C5A8E">
            <wp:extent cx="3925251" cy="2067058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" t="6260" r="1603" b="16103"/>
                    <a:stretch/>
                  </pic:blipFill>
                  <pic:spPr bwMode="auto">
                    <a:xfrm>
                      <a:off x="0" y="0"/>
                      <a:ext cx="3981367" cy="20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E8CDF" w14:textId="73D7A95F" w:rsidR="00392FA9" w:rsidRDefault="00B7169E" w:rsidP="00623F3E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5AC22" wp14:editId="40B1EAF3">
                <wp:simplePos x="0" y="0"/>
                <wp:positionH relativeFrom="margin">
                  <wp:align>right</wp:align>
                </wp:positionH>
                <wp:positionV relativeFrom="paragraph">
                  <wp:posOffset>1943579</wp:posOffset>
                </wp:positionV>
                <wp:extent cx="4719176" cy="2432649"/>
                <wp:effectExtent l="0" t="0" r="0" b="635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176" cy="24326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F7C2E" w14:textId="32F17372" w:rsidR="00E32C5E" w:rsidRDefault="00E32C5E" w:rsidP="00CD2828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the report by North Dakota Interagency Council on Homelessness</w:t>
                            </w:r>
                            <w:r w:rsidR="00812628">
                              <w:rPr>
                                <w:rFonts w:ascii="Calibri" w:hAnsi="Calibri"/>
                              </w:rPr>
                              <w:t xml:space="preserve"> (pg. 2)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and its strategy to </w:t>
                            </w:r>
                            <w:r w:rsidRPr="00BA0CDD">
                              <w:rPr>
                                <w:rFonts w:ascii="Calibri" w:hAnsi="Calibri"/>
                                <w:b/>
                              </w:rPr>
                              <w:t>develop permanent supportive housing</w:t>
                            </w:r>
                            <w:r w:rsidR="00C74816">
                              <w:rPr>
                                <w:rFonts w:ascii="Calibri" w:hAnsi="Calibri"/>
                              </w:rPr>
                              <w:t>.</w:t>
                            </w:r>
                          </w:p>
                          <w:p w14:paraId="317ADA9D" w14:textId="15786B42" w:rsidR="00C74816" w:rsidRDefault="00F3024D" w:rsidP="00CD2828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</w:t>
                            </w:r>
                            <w:r w:rsidR="00526431">
                              <w:rPr>
                                <w:rFonts w:ascii="Calibri" w:hAnsi="Calibri"/>
                              </w:rPr>
                              <w:t xml:space="preserve">   </w:t>
                            </w:r>
                            <w:r w:rsidR="00C74816">
                              <w:rPr>
                                <w:rFonts w:ascii="Calibri" w:hAnsi="Calibri"/>
                              </w:rPr>
                              <w:t xml:space="preserve">2) </w:t>
                            </w:r>
                            <w:r w:rsidR="00EE3524">
                              <w:rPr>
                                <w:rFonts w:ascii="Calibri" w:hAnsi="Calibri"/>
                              </w:rPr>
                              <w:t xml:space="preserve">In </w:t>
                            </w:r>
                            <w:r w:rsidR="00EE3524" w:rsidRPr="00BE615E">
                              <w:rPr>
                                <w:rFonts w:ascii="Calibri" w:hAnsi="Calibri"/>
                                <w:b/>
                              </w:rPr>
                              <w:t>Florida</w:t>
                            </w:r>
                            <w:r w:rsidR="00EE3524">
                              <w:rPr>
                                <w:rFonts w:ascii="Calibri" w:hAnsi="Calibri"/>
                              </w:rPr>
                              <w:t xml:space="preserve">, </w:t>
                            </w:r>
                            <w:r w:rsidR="005120B5">
                              <w:rPr>
                                <w:rFonts w:ascii="Calibri" w:hAnsi="Calibri"/>
                              </w:rPr>
                              <w:t xml:space="preserve">the decrease in ratio from </w:t>
                            </w:r>
                            <w:r w:rsidR="00E409BA" w:rsidRPr="00A51DD7">
                              <w:rPr>
                                <w:rFonts w:ascii="Calibri" w:hAnsi="Calibri"/>
                                <w:i/>
                              </w:rPr>
                              <w:t>51%</w:t>
                            </w:r>
                            <w:r w:rsidR="00E409BA">
                              <w:rPr>
                                <w:rFonts w:ascii="Calibri" w:hAnsi="Calibri"/>
                              </w:rPr>
                              <w:t xml:space="preserve"> (2013) to </w:t>
                            </w:r>
                            <w:r w:rsidR="00E65279" w:rsidRPr="00A51DD7">
                              <w:rPr>
                                <w:rFonts w:ascii="Calibri" w:hAnsi="Calibri"/>
                                <w:i/>
                              </w:rPr>
                              <w:t>37%</w:t>
                            </w:r>
                            <w:r w:rsidR="00E65279">
                              <w:rPr>
                                <w:rFonts w:ascii="Calibri" w:hAnsi="Calibri"/>
                              </w:rPr>
                              <w:t xml:space="preserve"> (2018)</w:t>
                            </w:r>
                            <w:r w:rsidR="0016481C">
                              <w:rPr>
                                <w:rFonts w:ascii="Calibri" w:hAnsi="Calibri"/>
                              </w:rPr>
                              <w:t xml:space="preserve"> correspond to </w:t>
                            </w:r>
                            <w:r w:rsidR="00A51DD7" w:rsidRPr="00C7063E">
                              <w:rPr>
                                <w:rFonts w:ascii="Calibri" w:hAnsi="Calibri"/>
                                <w:i/>
                              </w:rPr>
                              <w:t>-35.2%</w:t>
                            </w:r>
                            <w:r w:rsidR="00A51DD7">
                              <w:rPr>
                                <w:rFonts w:ascii="Calibri" w:hAnsi="Calibri"/>
                              </w:rPr>
                              <w:t xml:space="preserve"> change in homelessness (Fig. 8)</w:t>
                            </w:r>
                            <w:r w:rsidR="00B74FA2">
                              <w:rPr>
                                <w:rFonts w:ascii="Calibri" w:hAnsi="Calibri"/>
                              </w:rPr>
                              <w:t>.</w:t>
                            </w:r>
                          </w:p>
                          <w:p w14:paraId="62F45F8B" w14:textId="1BDED032" w:rsidR="00AB4100" w:rsidRDefault="00614AA1" w:rsidP="00CD2828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The above examples suggest </w:t>
                            </w:r>
                            <w:r w:rsidR="00906796">
                              <w:rPr>
                                <w:rFonts w:ascii="Calibri" w:hAnsi="Calibri"/>
                              </w:rPr>
                              <w:t xml:space="preserve">an </w:t>
                            </w:r>
                            <w:r w:rsidRPr="002D3C58">
                              <w:rPr>
                                <w:rFonts w:ascii="Calibri" w:hAnsi="Calibri"/>
                                <w:b/>
                              </w:rPr>
                              <w:t xml:space="preserve">association between </w:t>
                            </w:r>
                            <w:r w:rsidR="00027F08" w:rsidRPr="002D3C58">
                              <w:rPr>
                                <w:rFonts w:ascii="Calibri" w:hAnsi="Calibri"/>
                                <w:b/>
                              </w:rPr>
                              <w:t>decrease in beds lacking and decrease in homelessness</w:t>
                            </w:r>
                            <w:r w:rsidR="00027F08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550D40">
                              <w:rPr>
                                <w:rFonts w:ascii="Calibri" w:hAnsi="Calibri"/>
                              </w:rPr>
                              <w:t>This is further investigated</w:t>
                            </w:r>
                            <w:r w:rsidR="001B0E6D">
                              <w:rPr>
                                <w:rFonts w:ascii="Calibri" w:hAnsi="Calibri"/>
                              </w:rPr>
                              <w:t xml:space="preserve"> by plotting a scatter graph (Fig. 13), using </w:t>
                            </w:r>
                            <w:proofErr w:type="spellStart"/>
                            <w:r w:rsidR="007B503E" w:rsidRPr="001D4C48">
                              <w:rPr>
                                <w:rFonts w:ascii="Calibri" w:hAnsi="Calibri"/>
                                <w:i/>
                              </w:rPr>
                              <w:t>numpy</w:t>
                            </w:r>
                            <w:proofErr w:type="spellEnd"/>
                            <w:r w:rsidR="007B503E" w:rsidRPr="001D4C48">
                              <w:rPr>
                                <w:rFonts w:ascii="Calibri" w:hAnsi="Calibri"/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="007B503E" w:rsidRPr="001D4C48">
                              <w:rPr>
                                <w:rFonts w:ascii="Calibri" w:hAnsi="Calibri"/>
                                <w:i/>
                              </w:rPr>
                              <w:t>polyfit</w:t>
                            </w:r>
                            <w:proofErr w:type="spellEnd"/>
                            <w:r w:rsidR="007B503E">
                              <w:rPr>
                                <w:rFonts w:ascii="Calibri" w:hAnsi="Calibri"/>
                              </w:rPr>
                              <w:t xml:space="preserve"> module to plot the regression line </w:t>
                            </w:r>
                            <w:r w:rsidR="00FA1294">
                              <w:rPr>
                                <w:rFonts w:ascii="Calibri" w:hAnsi="Calibri"/>
                              </w:rPr>
                              <w:t>and</w:t>
                            </w:r>
                            <w:r w:rsidR="00617AF6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7B503E">
                              <w:rPr>
                                <w:rFonts w:ascii="Calibri" w:hAnsi="Calibri"/>
                              </w:rPr>
                              <w:t xml:space="preserve">calculating the </w:t>
                            </w:r>
                            <w:r w:rsidR="004F6687">
                              <w:rPr>
                                <w:rFonts w:ascii="Calibri" w:hAnsi="Calibri"/>
                              </w:rPr>
                              <w:t xml:space="preserve">Pearson correlation coefficient through </w:t>
                            </w:r>
                            <w:proofErr w:type="spellStart"/>
                            <w:r w:rsidR="004F6687" w:rsidRPr="00BF1D9F">
                              <w:rPr>
                                <w:rFonts w:ascii="Calibri" w:hAnsi="Calibri"/>
                                <w:i/>
                              </w:rPr>
                              <w:t>scipy</w:t>
                            </w:r>
                            <w:proofErr w:type="spellEnd"/>
                            <w:r w:rsidR="004F6687" w:rsidRPr="00BF1D9F">
                              <w:rPr>
                                <w:rFonts w:ascii="Calibri" w:hAnsi="Calibri"/>
                                <w:i/>
                              </w:rPr>
                              <w:t xml:space="preserve"> stats</w:t>
                            </w:r>
                            <w:r w:rsidR="004F6687">
                              <w:rPr>
                                <w:rFonts w:ascii="Calibri" w:hAnsi="Calibri"/>
                              </w:rPr>
                              <w:t xml:space="preserve"> module.</w:t>
                            </w:r>
                            <w:r w:rsidR="001C3CED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AF1096">
                              <w:rPr>
                                <w:rFonts w:ascii="Calibri" w:hAnsi="Calibri"/>
                              </w:rPr>
                              <w:t xml:space="preserve">A </w:t>
                            </w:r>
                            <w:r w:rsidR="00972592">
                              <w:rPr>
                                <w:rFonts w:ascii="Calibri" w:hAnsi="Calibri"/>
                              </w:rPr>
                              <w:t>PPMC</w:t>
                            </w:r>
                            <w:r w:rsidR="00BB7E08">
                              <w:rPr>
                                <w:rFonts w:ascii="Calibri" w:hAnsi="Calibri"/>
                              </w:rPr>
                              <w:t>C</w:t>
                            </w:r>
                            <w:r w:rsidR="00972592">
                              <w:rPr>
                                <w:rFonts w:ascii="Calibri" w:hAnsi="Calibri"/>
                              </w:rPr>
                              <w:t xml:space="preserve"> value of </w:t>
                            </w:r>
                            <w:r w:rsidR="00972592" w:rsidRPr="00BB7E08">
                              <w:rPr>
                                <w:rFonts w:ascii="Calibri" w:hAnsi="Calibri"/>
                                <w:b/>
                              </w:rPr>
                              <w:t>0.843</w:t>
                            </w:r>
                            <w:r w:rsidR="00972592">
                              <w:rPr>
                                <w:rFonts w:ascii="Calibri" w:hAnsi="Calibri"/>
                              </w:rPr>
                              <w:t xml:space="preserve"> is obtained, indicating </w:t>
                            </w:r>
                            <w:r w:rsidR="00A257BE">
                              <w:rPr>
                                <w:rFonts w:ascii="Calibri" w:hAnsi="Calibri"/>
                              </w:rPr>
                              <w:t>substantial correlation.</w:t>
                            </w:r>
                          </w:p>
                          <w:p w14:paraId="4DE5DDF6" w14:textId="4FCA8486" w:rsidR="0067227F" w:rsidRPr="00614AA1" w:rsidRDefault="008E3F16" w:rsidP="00CD2828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 w:rsidRPr="008E3F16">
                              <w:rPr>
                                <w:rFonts w:ascii="Calibri" w:hAnsi="Calibri"/>
                                <w:b/>
                              </w:rPr>
                              <w:t>Further Discussion</w:t>
                            </w:r>
                            <w:r>
                              <w:rPr>
                                <w:rFonts w:ascii="Calibri" w:hAnsi="Calibri"/>
                              </w:rPr>
                              <w:t>:</w:t>
                            </w:r>
                            <w:r w:rsidR="001A172F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C24644">
                              <w:rPr>
                                <w:rFonts w:ascii="Calibri" w:hAnsi="Calibri"/>
                              </w:rPr>
                              <w:t xml:space="preserve">There is strong evidence to suggest that </w:t>
                            </w:r>
                            <w:r w:rsidR="00524065">
                              <w:rPr>
                                <w:rFonts w:ascii="Calibri" w:hAnsi="Calibri"/>
                              </w:rPr>
                              <w:t>there is an</w:t>
                            </w:r>
                            <w:r w:rsidR="000B7CD7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524065">
                              <w:rPr>
                                <w:rFonts w:ascii="Calibri" w:hAnsi="Calibri"/>
                              </w:rPr>
                              <w:t>association. But</w:t>
                            </w:r>
                            <w:r w:rsidR="00624D19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0E5D7F">
                              <w:rPr>
                                <w:rFonts w:ascii="Calibri" w:hAnsi="Calibri"/>
                              </w:rPr>
                              <w:t xml:space="preserve">it is difficult to say beyond reasonable doubt </w:t>
                            </w:r>
                            <w:r w:rsidR="00D32F9F">
                              <w:rPr>
                                <w:rFonts w:ascii="Calibri" w:hAnsi="Calibri"/>
                              </w:rPr>
                              <w:t xml:space="preserve">that a decrease in number of beds lacking </w:t>
                            </w:r>
                            <w:r w:rsidR="00D32F9F" w:rsidRPr="00BE0899">
                              <w:rPr>
                                <w:rFonts w:ascii="Calibri" w:hAnsi="Calibri"/>
                                <w:b/>
                                <w:i/>
                              </w:rPr>
                              <w:t>causes</w:t>
                            </w:r>
                            <w:r w:rsidR="00D32F9F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BE0899">
                              <w:rPr>
                                <w:rFonts w:ascii="Calibri" w:hAnsi="Calibri"/>
                              </w:rPr>
                              <w:t xml:space="preserve">decrease in </w:t>
                            </w:r>
                            <w:r w:rsidR="00D32F9F">
                              <w:rPr>
                                <w:rFonts w:ascii="Calibri" w:hAnsi="Calibri"/>
                              </w:rPr>
                              <w:t>homelessness.</w:t>
                            </w:r>
                            <w:r w:rsidR="00F15A7F">
                              <w:rPr>
                                <w:rFonts w:ascii="Calibri" w:hAnsi="Calibri"/>
                              </w:rPr>
                              <w:t xml:space="preserve"> Further study is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AC22" id="Text Box 260" o:spid="_x0000_s1076" type="#_x0000_t202" style="position:absolute;margin-left:320.4pt;margin-top:153.05pt;width:371.6pt;height:191.55pt;z-index:25176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" filled="f" stroked="f" strokeweight=".5pt">
                <v:textbox>
                  <w:txbxContent>
                    <w:p w14:paraId="4CFF7C2E" w14:textId="32F17372" w:rsidR="00E32C5E" w:rsidRDefault="00E32C5E" w:rsidP="00CD2828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the report by North Dakota Interagency Council on Homelessness</w:t>
                      </w:r>
                      <w:r w:rsidR="00812628">
                        <w:rPr>
                          <w:rFonts w:ascii="Calibri" w:hAnsi="Calibri"/>
                        </w:rPr>
                        <w:t xml:space="preserve"> (pg. 2)</w:t>
                      </w:r>
                      <w:r>
                        <w:rPr>
                          <w:rFonts w:ascii="Calibri" w:hAnsi="Calibri"/>
                        </w:rPr>
                        <w:t xml:space="preserve"> and its strategy to </w:t>
                      </w:r>
                      <w:r w:rsidRPr="00BA0CDD">
                        <w:rPr>
                          <w:rFonts w:ascii="Calibri" w:hAnsi="Calibri"/>
                          <w:b/>
                        </w:rPr>
                        <w:t>develop permanent supportive housing</w:t>
                      </w:r>
                      <w:r w:rsidR="00C74816">
                        <w:rPr>
                          <w:rFonts w:ascii="Calibri" w:hAnsi="Calibri"/>
                        </w:rPr>
                        <w:t>.</w:t>
                      </w:r>
                    </w:p>
                    <w:p w14:paraId="317ADA9D" w14:textId="15786B42" w:rsidR="00C74816" w:rsidRDefault="00F3024D" w:rsidP="00CD2828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 xml:space="preserve">    </w:t>
                      </w:r>
                      <w:r w:rsidR="00526431">
                        <w:rPr>
                          <w:rFonts w:ascii="Calibri" w:hAnsi="Calibri"/>
                        </w:rPr>
                        <w:t xml:space="preserve">   </w:t>
                      </w:r>
                      <w:r w:rsidR="00C74816">
                        <w:rPr>
                          <w:rFonts w:ascii="Calibri" w:hAnsi="Calibri"/>
                        </w:rPr>
                        <w:t xml:space="preserve">2) </w:t>
                      </w:r>
                      <w:r w:rsidR="00EE3524">
                        <w:rPr>
                          <w:rFonts w:ascii="Calibri" w:hAnsi="Calibri"/>
                        </w:rPr>
                        <w:t xml:space="preserve">In </w:t>
                      </w:r>
                      <w:r w:rsidR="00EE3524" w:rsidRPr="00BE615E">
                        <w:rPr>
                          <w:rFonts w:ascii="Calibri" w:hAnsi="Calibri"/>
                          <w:b/>
                        </w:rPr>
                        <w:t>Florida</w:t>
                      </w:r>
                      <w:r w:rsidR="00EE3524">
                        <w:rPr>
                          <w:rFonts w:ascii="Calibri" w:hAnsi="Calibri"/>
                        </w:rPr>
                        <w:t xml:space="preserve">, </w:t>
                      </w:r>
                      <w:r w:rsidR="005120B5">
                        <w:rPr>
                          <w:rFonts w:ascii="Calibri" w:hAnsi="Calibri"/>
                        </w:rPr>
                        <w:t xml:space="preserve">the decrease in ratio from </w:t>
                      </w:r>
                      <w:r w:rsidR="00E409BA" w:rsidRPr="00A51DD7">
                        <w:rPr>
                          <w:rFonts w:ascii="Calibri" w:hAnsi="Calibri"/>
                          <w:i/>
                        </w:rPr>
                        <w:t>51%</w:t>
                      </w:r>
                      <w:r w:rsidR="00E409BA">
                        <w:rPr>
                          <w:rFonts w:ascii="Calibri" w:hAnsi="Calibri"/>
                        </w:rPr>
                        <w:t xml:space="preserve"> (2013) to </w:t>
                      </w:r>
                      <w:r w:rsidR="00E65279" w:rsidRPr="00A51DD7">
                        <w:rPr>
                          <w:rFonts w:ascii="Calibri" w:hAnsi="Calibri"/>
                          <w:i/>
                        </w:rPr>
                        <w:t>37%</w:t>
                      </w:r>
                      <w:r w:rsidR="00E65279">
                        <w:rPr>
                          <w:rFonts w:ascii="Calibri" w:hAnsi="Calibri"/>
                        </w:rPr>
                        <w:t xml:space="preserve"> (2018)</w:t>
                      </w:r>
                      <w:r w:rsidR="0016481C">
                        <w:rPr>
                          <w:rFonts w:ascii="Calibri" w:hAnsi="Calibri"/>
                        </w:rPr>
                        <w:t xml:space="preserve"> correspond to </w:t>
                      </w:r>
                      <w:r w:rsidR="00A51DD7" w:rsidRPr="00C7063E">
                        <w:rPr>
                          <w:rFonts w:ascii="Calibri" w:hAnsi="Calibri"/>
                          <w:i/>
                        </w:rPr>
                        <w:t>-35.2%</w:t>
                      </w:r>
                      <w:r w:rsidR="00A51DD7">
                        <w:rPr>
                          <w:rFonts w:ascii="Calibri" w:hAnsi="Calibri"/>
                        </w:rPr>
                        <w:t xml:space="preserve"> change in homelessness (Fig. 8)</w:t>
                      </w:r>
                      <w:r w:rsidR="00B74FA2">
                        <w:rPr>
                          <w:rFonts w:ascii="Calibri" w:hAnsi="Calibri"/>
                        </w:rPr>
                        <w:t>.</w:t>
                      </w:r>
                    </w:p>
                    <w:p w14:paraId="62F45F8B" w14:textId="1BDED032" w:rsidR="00AB4100" w:rsidRDefault="00614AA1" w:rsidP="00CD2828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 xml:space="preserve">The above examples suggest </w:t>
                      </w:r>
                      <w:r w:rsidR="00906796">
                        <w:rPr>
                          <w:rFonts w:ascii="Calibri" w:hAnsi="Calibri"/>
                        </w:rPr>
                        <w:t xml:space="preserve">an </w:t>
                      </w:r>
                      <w:r w:rsidRPr="002D3C58">
                        <w:rPr>
                          <w:rFonts w:ascii="Calibri" w:hAnsi="Calibri"/>
                          <w:b/>
                        </w:rPr>
                        <w:t xml:space="preserve">association between </w:t>
                      </w:r>
                      <w:r w:rsidR="00027F08" w:rsidRPr="002D3C58">
                        <w:rPr>
                          <w:rFonts w:ascii="Calibri" w:hAnsi="Calibri"/>
                          <w:b/>
                        </w:rPr>
                        <w:t>decrease in beds lacking and decrease in homelessness</w:t>
                      </w:r>
                      <w:r w:rsidR="00027F08">
                        <w:rPr>
                          <w:rFonts w:ascii="Calibri" w:hAnsi="Calibri"/>
                        </w:rPr>
                        <w:t xml:space="preserve">. </w:t>
                      </w:r>
                      <w:r w:rsidR="00550D40">
                        <w:rPr>
                          <w:rFonts w:ascii="Calibri" w:hAnsi="Calibri"/>
                        </w:rPr>
                        <w:t>This is further investigated</w:t>
                      </w:r>
                      <w:r w:rsidR="001B0E6D">
                        <w:rPr>
                          <w:rFonts w:ascii="Calibri" w:hAnsi="Calibri"/>
                        </w:rPr>
                        <w:t xml:space="preserve"> by plotting a scatter graph (Fig. 13), using </w:t>
                      </w:r>
                      <w:proofErr w:type="spellStart"/>
                      <w:r w:rsidR="007B503E" w:rsidRPr="001D4C48">
                        <w:rPr>
                          <w:rFonts w:ascii="Calibri" w:hAnsi="Calibri"/>
                          <w:i/>
                        </w:rPr>
                        <w:t>numpy</w:t>
                      </w:r>
                      <w:proofErr w:type="spellEnd"/>
                      <w:r w:rsidR="007B503E" w:rsidRPr="001D4C48">
                        <w:rPr>
                          <w:rFonts w:ascii="Calibri" w:hAnsi="Calibri"/>
                          <w:i/>
                        </w:rPr>
                        <w:t xml:space="preserve"> </w:t>
                      </w:r>
                      <w:proofErr w:type="spellStart"/>
                      <w:r w:rsidR="007B503E" w:rsidRPr="001D4C48">
                        <w:rPr>
                          <w:rFonts w:ascii="Calibri" w:hAnsi="Calibri"/>
                          <w:i/>
                        </w:rPr>
                        <w:t>polyfit</w:t>
                      </w:r>
                      <w:proofErr w:type="spellEnd"/>
                      <w:r w:rsidR="007B503E">
                        <w:rPr>
                          <w:rFonts w:ascii="Calibri" w:hAnsi="Calibri"/>
                        </w:rPr>
                        <w:t xml:space="preserve"> module to plot the regression line </w:t>
                      </w:r>
                      <w:r w:rsidR="00FA1294">
                        <w:rPr>
                          <w:rFonts w:ascii="Calibri" w:hAnsi="Calibri"/>
                        </w:rPr>
                        <w:t>and</w:t>
                      </w:r>
                      <w:r w:rsidR="00617AF6">
                        <w:rPr>
                          <w:rFonts w:ascii="Calibri" w:hAnsi="Calibri"/>
                        </w:rPr>
                        <w:t xml:space="preserve"> </w:t>
                      </w:r>
                      <w:r w:rsidR="007B503E">
                        <w:rPr>
                          <w:rFonts w:ascii="Calibri" w:hAnsi="Calibri"/>
                        </w:rPr>
                        <w:t xml:space="preserve">calculating the </w:t>
                      </w:r>
                      <w:r w:rsidR="004F6687">
                        <w:rPr>
                          <w:rFonts w:ascii="Calibri" w:hAnsi="Calibri"/>
                        </w:rPr>
                        <w:t xml:space="preserve">Pearson correlation coefficient through </w:t>
                      </w:r>
                      <w:proofErr w:type="spellStart"/>
                      <w:r w:rsidR="004F6687" w:rsidRPr="00BF1D9F">
                        <w:rPr>
                          <w:rFonts w:ascii="Calibri" w:hAnsi="Calibri"/>
                          <w:i/>
                        </w:rPr>
                        <w:t>scipy</w:t>
                      </w:r>
                      <w:proofErr w:type="spellEnd"/>
                      <w:r w:rsidR="004F6687" w:rsidRPr="00BF1D9F">
                        <w:rPr>
                          <w:rFonts w:ascii="Calibri" w:hAnsi="Calibri"/>
                          <w:i/>
                        </w:rPr>
                        <w:t xml:space="preserve"> stats</w:t>
                      </w:r>
                      <w:r w:rsidR="004F6687">
                        <w:rPr>
                          <w:rFonts w:ascii="Calibri" w:hAnsi="Calibri"/>
                        </w:rPr>
                        <w:t xml:space="preserve"> module.</w:t>
                      </w:r>
                      <w:r w:rsidR="001C3CED">
                        <w:rPr>
                          <w:rFonts w:ascii="Calibri" w:hAnsi="Calibri"/>
                        </w:rPr>
                        <w:t xml:space="preserve"> </w:t>
                      </w:r>
                      <w:r w:rsidR="00AF1096">
                        <w:rPr>
                          <w:rFonts w:ascii="Calibri" w:hAnsi="Calibri"/>
                        </w:rPr>
                        <w:t xml:space="preserve">A </w:t>
                      </w:r>
                      <w:r w:rsidR="00972592">
                        <w:rPr>
                          <w:rFonts w:ascii="Calibri" w:hAnsi="Calibri"/>
                        </w:rPr>
                        <w:t>PPMC</w:t>
                      </w:r>
                      <w:r w:rsidR="00BB7E08">
                        <w:rPr>
                          <w:rFonts w:ascii="Calibri" w:hAnsi="Calibri"/>
                        </w:rPr>
                        <w:t>C</w:t>
                      </w:r>
                      <w:r w:rsidR="00972592">
                        <w:rPr>
                          <w:rFonts w:ascii="Calibri" w:hAnsi="Calibri"/>
                        </w:rPr>
                        <w:t xml:space="preserve"> value of </w:t>
                      </w:r>
                      <w:r w:rsidR="00972592" w:rsidRPr="00BB7E08">
                        <w:rPr>
                          <w:rFonts w:ascii="Calibri" w:hAnsi="Calibri"/>
                          <w:b/>
                        </w:rPr>
                        <w:t>0.843</w:t>
                      </w:r>
                      <w:r w:rsidR="00972592">
                        <w:rPr>
                          <w:rFonts w:ascii="Calibri" w:hAnsi="Calibri"/>
                        </w:rPr>
                        <w:t xml:space="preserve"> is obtained, indicating </w:t>
                      </w:r>
                      <w:r w:rsidR="00A257BE">
                        <w:rPr>
                          <w:rFonts w:ascii="Calibri" w:hAnsi="Calibri"/>
                        </w:rPr>
                        <w:t>substantial correlation.</w:t>
                      </w:r>
                    </w:p>
                    <w:p w14:paraId="4DE5DDF6" w14:textId="4FCA8486" w:rsidR="0067227F" w:rsidRPr="00614AA1" w:rsidRDefault="008E3F16" w:rsidP="00CD2828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 w:rsidRPr="008E3F16">
                        <w:rPr>
                          <w:rFonts w:ascii="Calibri" w:hAnsi="Calibri"/>
                          <w:b/>
                        </w:rPr>
                        <w:t>Further Discussion</w:t>
                      </w:r>
                      <w:r>
                        <w:rPr>
                          <w:rFonts w:ascii="Calibri" w:hAnsi="Calibri"/>
                        </w:rPr>
                        <w:t>:</w:t>
                      </w:r>
                      <w:r w:rsidR="001A172F">
                        <w:rPr>
                          <w:rFonts w:ascii="Calibri" w:hAnsi="Calibri"/>
                        </w:rPr>
                        <w:t xml:space="preserve"> </w:t>
                      </w:r>
                      <w:r w:rsidR="00C24644">
                        <w:rPr>
                          <w:rFonts w:ascii="Calibri" w:hAnsi="Calibri"/>
                        </w:rPr>
                        <w:t xml:space="preserve">There is strong evidence to suggest that </w:t>
                      </w:r>
                      <w:r w:rsidR="00524065">
                        <w:rPr>
                          <w:rFonts w:ascii="Calibri" w:hAnsi="Calibri"/>
                        </w:rPr>
                        <w:t>there is an</w:t>
                      </w:r>
                      <w:r w:rsidR="000B7CD7">
                        <w:rPr>
                          <w:rFonts w:ascii="Calibri" w:hAnsi="Calibri"/>
                        </w:rPr>
                        <w:t xml:space="preserve"> </w:t>
                      </w:r>
                      <w:r w:rsidR="00524065">
                        <w:rPr>
                          <w:rFonts w:ascii="Calibri" w:hAnsi="Calibri"/>
                        </w:rPr>
                        <w:t>association. But</w:t>
                      </w:r>
                      <w:r w:rsidR="00624D19">
                        <w:rPr>
                          <w:rFonts w:ascii="Calibri" w:hAnsi="Calibri"/>
                        </w:rPr>
                        <w:t xml:space="preserve"> </w:t>
                      </w:r>
                      <w:r w:rsidR="000E5D7F">
                        <w:rPr>
                          <w:rFonts w:ascii="Calibri" w:hAnsi="Calibri"/>
                        </w:rPr>
                        <w:t xml:space="preserve">it is difficult to say beyond reasonable doubt </w:t>
                      </w:r>
                      <w:r w:rsidR="00D32F9F">
                        <w:rPr>
                          <w:rFonts w:ascii="Calibri" w:hAnsi="Calibri"/>
                        </w:rPr>
                        <w:t xml:space="preserve">that a decrease in number of beds lacking </w:t>
                      </w:r>
                      <w:r w:rsidR="00D32F9F" w:rsidRPr="00BE0899">
                        <w:rPr>
                          <w:rFonts w:ascii="Calibri" w:hAnsi="Calibri"/>
                          <w:b/>
                          <w:i/>
                        </w:rPr>
                        <w:t>causes</w:t>
                      </w:r>
                      <w:r w:rsidR="00D32F9F">
                        <w:rPr>
                          <w:rFonts w:ascii="Calibri" w:hAnsi="Calibri"/>
                        </w:rPr>
                        <w:t xml:space="preserve"> </w:t>
                      </w:r>
                      <w:r w:rsidR="00BE0899">
                        <w:rPr>
                          <w:rFonts w:ascii="Calibri" w:hAnsi="Calibri"/>
                        </w:rPr>
                        <w:t xml:space="preserve">decrease in </w:t>
                      </w:r>
                      <w:r w:rsidR="00D32F9F">
                        <w:rPr>
                          <w:rFonts w:ascii="Calibri" w:hAnsi="Calibri"/>
                        </w:rPr>
                        <w:t>homelessness.</w:t>
                      </w:r>
                      <w:r w:rsidR="00F15A7F">
                        <w:rPr>
                          <w:rFonts w:ascii="Calibri" w:hAnsi="Calibri"/>
                        </w:rPr>
                        <w:t xml:space="preserve"> Further study is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7B9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A8E447C" wp14:editId="0F6F20B0">
                <wp:simplePos x="0" y="0"/>
                <wp:positionH relativeFrom="column">
                  <wp:posOffset>2606040</wp:posOffset>
                </wp:positionH>
                <wp:positionV relativeFrom="paragraph">
                  <wp:posOffset>1488440</wp:posOffset>
                </wp:positionV>
                <wp:extent cx="482600" cy="25844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2D2BAA" w14:textId="77777777" w:rsidR="001B67B9" w:rsidRPr="00654894" w:rsidRDefault="001B67B9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Florida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E447C" id="Text Box 270" o:spid="_x0000_s1077" type="#_x0000_t202" style="position:absolute;margin-left:205.2pt;margin-top:117.2pt;width:38pt;height:20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" filled="f" stroked="f" strokeweight=".5pt">
                <v:textbox>
                  <w:txbxContent>
                    <w:p w14:paraId="7F2D2BAA" w14:textId="77777777" w:rsidR="001B67B9" w:rsidRPr="00654894" w:rsidRDefault="001B67B9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Florida</w:t>
                      </w:r>
                    </w:p>
                  </w:txbxContent>
                </v:textbox>
              </v:shape>
            </w:pict>
          </mc:Fallback>
        </mc:AlternateContent>
      </w:r>
      <w:r w:rsidR="001B67B9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252FC7C" wp14:editId="7876174A">
                <wp:simplePos x="0" y="0"/>
                <wp:positionH relativeFrom="column">
                  <wp:posOffset>2477878</wp:posOffset>
                </wp:positionH>
                <wp:positionV relativeFrom="paragraph">
                  <wp:posOffset>1627097</wp:posOffset>
                </wp:positionV>
                <wp:extent cx="181154" cy="94507"/>
                <wp:effectExtent l="0" t="0" r="28575" b="20320"/>
                <wp:wrapNone/>
                <wp:docPr id="271" name="Straight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154" cy="945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97EC1" id="Straight Connector 271" o:spid="_x0000_s1026" style="position:absolute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1pt,128.1pt" to="209.35pt,1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405BA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632A6AA" wp14:editId="76D8A2E3">
                <wp:simplePos x="0" y="0"/>
                <wp:positionH relativeFrom="column">
                  <wp:posOffset>2651927</wp:posOffset>
                </wp:positionH>
                <wp:positionV relativeFrom="paragraph">
                  <wp:posOffset>227330</wp:posOffset>
                </wp:positionV>
                <wp:extent cx="664234" cy="285750"/>
                <wp:effectExtent l="0" t="0" r="21590" b="190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34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63F595" w14:textId="12B1D584" w:rsidR="00E703FA" w:rsidRDefault="00E703FA" w:rsidP="00E029C0">
                            <w:r>
                              <w:t>Fig.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2A6AA" id="Text Box 178" o:spid="_x0000_s1078" type="#_x0000_t202" style="position:absolute;margin-left:208.8pt;margin-top:17.9pt;width:52.3pt;height:2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" fillcolor="white [3201]" strokeweight=".5pt">
                <v:textbox>
                  <w:txbxContent>
                    <w:p w14:paraId="6B63F595" w14:textId="12B1D584" w:rsidR="00E703FA" w:rsidRDefault="00E703FA" w:rsidP="00E029C0">
                      <w:r>
                        <w:t xml:space="preserve">Fig. </w:t>
                      </w:r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8C0F5B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15CE2E" wp14:editId="7F66283B">
                <wp:simplePos x="0" y="0"/>
                <wp:positionH relativeFrom="column">
                  <wp:posOffset>1383030</wp:posOffset>
                </wp:positionH>
                <wp:positionV relativeFrom="paragraph">
                  <wp:posOffset>367665</wp:posOffset>
                </wp:positionV>
                <wp:extent cx="776605" cy="25844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0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380898" w14:textId="77777777" w:rsidR="008C0F5B" w:rsidRPr="00654894" w:rsidRDefault="008C0F5B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North Dakota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5CE2E" id="Text Box 259" o:spid="_x0000_s1079" type="#_x0000_t202" style="position:absolute;margin-left:108.9pt;margin-top:28.95pt;width:61.15pt;height:20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" filled="f" stroked="f" strokeweight=".5pt">
                <v:textbox>
                  <w:txbxContent>
                    <w:p w14:paraId="18380898" w14:textId="77777777" w:rsidR="008C0F5B" w:rsidRPr="00654894" w:rsidRDefault="008C0F5B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North Dakota</w:t>
                      </w:r>
                    </w:p>
                  </w:txbxContent>
                </v:textbox>
              </v:shape>
            </w:pict>
          </mc:Fallback>
        </mc:AlternateContent>
      </w:r>
      <w:r w:rsidR="008C0F5B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14AA1B" wp14:editId="096F7FE9">
                <wp:simplePos x="0" y="0"/>
                <wp:positionH relativeFrom="column">
                  <wp:posOffset>1669771</wp:posOffset>
                </wp:positionH>
                <wp:positionV relativeFrom="paragraph">
                  <wp:posOffset>536372</wp:posOffset>
                </wp:positionV>
                <wp:extent cx="25400" cy="189865"/>
                <wp:effectExtent l="0" t="0" r="31750" b="19685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1898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5875C9" id="Straight Connector 258" o:spid="_x0000_s1026" style="position:absolute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5pt,42.25pt" to="133.5pt,5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8B3BFC">
        <w:rPr>
          <w:noProof/>
        </w:rPr>
        <w:drawing>
          <wp:inline distT="0" distB="0" distL="0" distR="0" wp14:anchorId="7744F98D" wp14:editId="5770D572">
            <wp:extent cx="3683479" cy="1987544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" t="4877" r="1593" b="16143"/>
                    <a:stretch/>
                  </pic:blipFill>
                  <pic:spPr bwMode="auto">
                    <a:xfrm>
                      <a:off x="0" y="0"/>
                      <a:ext cx="3723385" cy="200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3B05" w14:textId="34098110" w:rsidR="00427850" w:rsidRDefault="00436307" w:rsidP="00623F3E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BE79C00" wp14:editId="4940BA63">
                <wp:simplePos x="0" y="0"/>
                <wp:positionH relativeFrom="margin">
                  <wp:posOffset>0</wp:posOffset>
                </wp:positionH>
                <wp:positionV relativeFrom="paragraph">
                  <wp:posOffset>2198741</wp:posOffset>
                </wp:positionV>
                <wp:extent cx="7772436" cy="241540"/>
                <wp:effectExtent l="0" t="0" r="0" b="635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36" cy="241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F8444" w14:textId="7BCF33C7" w:rsidR="00436307" w:rsidRPr="00614AA1" w:rsidRDefault="000A33FB" w:rsidP="00F41E75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required to explore the reasoning</w:t>
                            </w:r>
                            <w:r w:rsidR="00460BD3">
                              <w:rPr>
                                <w:rFonts w:ascii="Calibri" w:hAnsi="Calibri"/>
                              </w:rPr>
                              <w:t xml:space="preserve"> behind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the association and to determine if it is indeed a causation relationship.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9C00" id="Text Box 272" o:spid="_x0000_s1080" type="#_x0000_t202" style="position:absolute;margin-left:0;margin-top:173.15pt;width:612pt;height:1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" filled="f" stroked="f" strokeweight=".5pt">
                <v:textbox>
                  <w:txbxContent>
                    <w:p w14:paraId="1D6F8444" w14:textId="7BCF33C7" w:rsidR="00436307" w:rsidRPr="00614AA1" w:rsidRDefault="000A33FB" w:rsidP="00F41E75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required to explore the reasoning</w:t>
                      </w:r>
                      <w:r w:rsidR="00460BD3">
                        <w:rPr>
                          <w:rFonts w:ascii="Calibri" w:hAnsi="Calibri"/>
                        </w:rPr>
                        <w:t xml:space="preserve"> behind</w:t>
                      </w:r>
                      <w:r>
                        <w:rPr>
                          <w:rFonts w:ascii="Calibri" w:hAnsi="Calibri"/>
                        </w:rPr>
                        <w:t xml:space="preserve"> the association and to determine if it is indeed a causation relationship.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11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6D831F" wp14:editId="398E5D4F">
                <wp:simplePos x="0" y="0"/>
                <wp:positionH relativeFrom="column">
                  <wp:posOffset>353684</wp:posOffset>
                </wp:positionH>
                <wp:positionV relativeFrom="paragraph">
                  <wp:posOffset>1940392</wp:posOffset>
                </wp:positionV>
                <wp:extent cx="2570672" cy="320723"/>
                <wp:effectExtent l="0" t="0" r="1270" b="3175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672" cy="32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72968F" w14:textId="404824F2" w:rsidR="003C6117" w:rsidRPr="003C6117" w:rsidRDefault="003C6117" w:rsidP="003C6117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wordWrap w:val="0"/>
                              <w:spacing w:after="0" w:line="240" w:lineRule="auto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6"/>
                                <w:szCs w:val="16"/>
                                <w:lang w:val="en-SG" w:eastAsia="zh-CN"/>
                              </w:rPr>
                            </w:pPr>
                            <w:r w:rsidRPr="003C6117">
                              <w:rPr>
                                <w:rFonts w:ascii="Courier New" w:eastAsia="Times New Roman" w:hAnsi="Courier New" w:cs="Courier New"/>
                                <w:color w:val="FF0000"/>
                                <w:sz w:val="16"/>
                                <w:szCs w:val="16"/>
                                <w:lang w:val="en-SG" w:eastAsia="zh-CN"/>
                              </w:rPr>
                              <w:t>Y = 0.6175251272106619x + 405.25711</w:t>
                            </w:r>
                          </w:p>
                          <w:p w14:paraId="0590103D" w14:textId="1188ED43" w:rsidR="003C6117" w:rsidRPr="009C44DF" w:rsidRDefault="00C636D4" w:rsidP="0048119D">
                            <w:pPr>
                              <w:pStyle w:val="HTMLPreformatted"/>
                              <w:shd w:val="clear" w:color="auto" w:fill="FFFFFF"/>
                              <w:wordWrap w:val="0"/>
                              <w:textAlignment w:val="baseline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9C44DF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Pearson correlation coefficient = </w:t>
                            </w:r>
                            <w:r w:rsidR="0048119D" w:rsidRPr="009C44DF">
                              <w:rPr>
                                <w:color w:val="FF0000"/>
                                <w:sz w:val="16"/>
                                <w:szCs w:val="16"/>
                              </w:rPr>
                              <w:t>0.843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D831F" id="Text Box 180" o:spid="_x0000_s1081" type="#_x0000_t202" style="position:absolute;margin-left:27.85pt;margin-top:152.8pt;width:202.4pt;height:25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" fillcolor="white [3201]" stroked="f" strokeweight=".5pt">
                <v:textbox>
                  <w:txbxContent>
                    <w:p w14:paraId="2D72968F" w14:textId="404824F2" w:rsidR="003C6117" w:rsidRPr="003C6117" w:rsidRDefault="003C6117" w:rsidP="003C6117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wordWrap w:val="0"/>
                        <w:spacing w:after="0" w:line="240" w:lineRule="auto"/>
                        <w:textAlignment w:val="baseline"/>
                        <w:rPr>
                          <w:rFonts w:ascii="Courier New" w:eastAsia="Times New Roman" w:hAnsi="Courier New" w:cs="Courier New"/>
                          <w:color w:val="FF0000"/>
                          <w:sz w:val="16"/>
                          <w:szCs w:val="16"/>
                          <w:lang w:val="en-SG" w:eastAsia="zh-CN"/>
                        </w:rPr>
                      </w:pPr>
                      <w:r w:rsidRPr="003C6117">
                        <w:rPr>
                          <w:rFonts w:ascii="Courier New" w:eastAsia="Times New Roman" w:hAnsi="Courier New" w:cs="Courier New"/>
                          <w:color w:val="FF0000"/>
                          <w:sz w:val="16"/>
                          <w:szCs w:val="16"/>
                          <w:lang w:val="en-SG" w:eastAsia="zh-CN"/>
                        </w:rPr>
                        <w:t>Y = 0.6175251272106619x + 405.25711</w:t>
                      </w:r>
                    </w:p>
                    <w:p w14:paraId="0590103D" w14:textId="1188ED43" w:rsidR="003C6117" w:rsidRPr="009C44DF" w:rsidRDefault="00C636D4" w:rsidP="0048119D">
                      <w:pPr>
                        <w:pStyle w:val="HTMLPreformatted"/>
                        <w:shd w:val="clear" w:color="auto" w:fill="FFFFFF"/>
                        <w:wordWrap w:val="0"/>
                        <w:textAlignment w:val="baseline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9C44DF">
                        <w:rPr>
                          <w:color w:val="FF0000"/>
                          <w:sz w:val="16"/>
                          <w:szCs w:val="16"/>
                        </w:rPr>
                        <w:t xml:space="preserve">Pearson correlation coefficient = </w:t>
                      </w:r>
                      <w:r w:rsidR="0048119D" w:rsidRPr="009C44DF">
                        <w:rPr>
                          <w:color w:val="FF0000"/>
                          <w:sz w:val="16"/>
                          <w:szCs w:val="16"/>
                        </w:rPr>
                        <w:t>0.843</w:t>
                      </w:r>
                    </w:p>
                  </w:txbxContent>
                </v:textbox>
              </v:shape>
            </w:pict>
          </mc:Fallback>
        </mc:AlternateContent>
      </w:r>
      <w:r w:rsidR="00B9749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25BCDD5" wp14:editId="43C14541">
                <wp:simplePos x="0" y="0"/>
                <wp:positionH relativeFrom="column">
                  <wp:posOffset>206112</wp:posOffset>
                </wp:positionH>
                <wp:positionV relativeFrom="paragraph">
                  <wp:posOffset>33176</wp:posOffset>
                </wp:positionV>
                <wp:extent cx="2846717" cy="370936"/>
                <wp:effectExtent l="0" t="0" r="10795" b="1016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17" cy="370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F1DCC" w14:textId="332AA956" w:rsidR="00D73317" w:rsidRPr="003C6117" w:rsidRDefault="00D73317" w:rsidP="00E029C0">
                            <w:pPr>
                              <w:rPr>
                                <w:rFonts w:cstheme="minorHAnsi"/>
                                <w:sz w:val="18"/>
                              </w:rPr>
                            </w:pP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>Fig. 13</w:t>
                            </w:r>
                            <w:r w:rsidR="00603D0B" w:rsidRPr="003C6117">
                              <w:rPr>
                                <w:rFonts w:cstheme="minorHAnsi"/>
                                <w:sz w:val="18"/>
                              </w:rPr>
                              <w:t>:</w:t>
                            </w: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 xml:space="preserve"> Scatter Plot </w:t>
                            </w:r>
                            <w:r w:rsidR="003316F7" w:rsidRPr="003C6117">
                              <w:rPr>
                                <w:rFonts w:cstheme="minorHAnsi"/>
                                <w:sz w:val="18"/>
                              </w:rPr>
                              <w:t xml:space="preserve">and Regression Line </w:t>
                            </w: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 xml:space="preserve">of Change in </w:t>
                            </w:r>
                            <w:r w:rsidR="003316F7" w:rsidRPr="003C6117">
                              <w:rPr>
                                <w:rFonts w:cstheme="minorHAnsi"/>
                                <w:sz w:val="18"/>
                              </w:rPr>
                              <w:t>Homeless against Beds Lacking</w:t>
                            </w:r>
                            <w:r w:rsidR="00F4235A" w:rsidRPr="003C6117">
                              <w:rPr>
                                <w:rFonts w:cstheme="minorHAnsi"/>
                                <w:sz w:val="18"/>
                              </w:rPr>
                              <w:t xml:space="preserve"> (2013-2018)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CDD5" id="Text Box 179" o:spid="_x0000_s1082" type="#_x0000_t202" style="position:absolute;margin-left:16.25pt;margin-top:2.6pt;width:224.15pt;height:29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" fillcolor="white [3201]" strokeweight=".5pt">
                <v:textbox>
                  <w:txbxContent>
                    <w:p w14:paraId="082F1DCC" w14:textId="332AA956" w:rsidR="00D73317" w:rsidRPr="003C6117" w:rsidRDefault="00D73317" w:rsidP="00E029C0">
                      <w:pPr>
                        <w:rPr>
                          <w:rFonts w:cstheme="minorHAnsi"/>
                          <w:sz w:val="18"/>
                        </w:rPr>
                      </w:pPr>
                      <w:r w:rsidRPr="003C6117">
                        <w:rPr>
                          <w:rFonts w:cstheme="minorHAnsi"/>
                          <w:sz w:val="18"/>
                        </w:rPr>
                        <w:t xml:space="preserve">Fig. </w:t>
                      </w:r>
                      <w:r w:rsidRPr="003C6117">
                        <w:rPr>
                          <w:rFonts w:cstheme="minorHAnsi"/>
                          <w:sz w:val="18"/>
                        </w:rPr>
                        <w:t>13</w:t>
                      </w:r>
                      <w:r w:rsidR="00603D0B" w:rsidRPr="003C6117">
                        <w:rPr>
                          <w:rFonts w:cstheme="minorHAnsi"/>
                          <w:sz w:val="18"/>
                        </w:rPr>
                        <w:t>:</w:t>
                      </w:r>
                      <w:r w:rsidRPr="003C6117">
                        <w:rPr>
                          <w:rFonts w:cstheme="minorHAnsi"/>
                          <w:sz w:val="18"/>
                        </w:rPr>
                        <w:t xml:space="preserve"> Scatter Plot </w:t>
                      </w:r>
                      <w:r w:rsidR="003316F7" w:rsidRPr="003C6117">
                        <w:rPr>
                          <w:rFonts w:cstheme="minorHAnsi"/>
                          <w:sz w:val="18"/>
                        </w:rPr>
                        <w:t xml:space="preserve">and Regression Line </w:t>
                      </w:r>
                      <w:r w:rsidRPr="003C6117">
                        <w:rPr>
                          <w:rFonts w:cstheme="minorHAnsi"/>
                          <w:sz w:val="18"/>
                        </w:rPr>
                        <w:t xml:space="preserve">of Change in </w:t>
                      </w:r>
                      <w:r w:rsidR="003316F7" w:rsidRPr="003C6117">
                        <w:rPr>
                          <w:rFonts w:cstheme="minorHAnsi"/>
                          <w:sz w:val="18"/>
                        </w:rPr>
                        <w:t>Homeless against Beds Lacking</w:t>
                      </w:r>
                      <w:r w:rsidR="00F4235A" w:rsidRPr="003C6117">
                        <w:rPr>
                          <w:rFonts w:cstheme="minorHAnsi"/>
                          <w:sz w:val="18"/>
                        </w:rPr>
                        <w:t xml:space="preserve"> </w:t>
                      </w:r>
                      <w:r w:rsidR="00F4235A" w:rsidRPr="003C6117">
                        <w:rPr>
                          <w:rFonts w:cstheme="minorHAnsi"/>
                          <w:sz w:val="18"/>
                        </w:rPr>
                        <w:t>(2013-2018)</w:t>
                      </w:r>
                    </w:p>
                  </w:txbxContent>
                </v:textbox>
              </v:shape>
            </w:pict>
          </mc:Fallback>
        </mc:AlternateContent>
      </w:r>
      <w:r w:rsidR="00ED7A73">
        <w:rPr>
          <w:noProof/>
        </w:rPr>
        <w:drawing>
          <wp:inline distT="0" distB="0" distL="0" distR="0" wp14:anchorId="7DA025A2" wp14:editId="686DA6D0">
            <wp:extent cx="3114136" cy="2164613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630" cy="2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6746" w14:textId="1AB2FC1E" w:rsidR="000F1F2B" w:rsidRDefault="000F1F2B" w:rsidP="00623F3E">
      <w:pPr>
        <w:spacing w:line="240" w:lineRule="auto"/>
      </w:pPr>
    </w:p>
    <w:p w14:paraId="5D984AEB" w14:textId="0C6B6257" w:rsidR="00BD4C60" w:rsidRDefault="00FE1E3F" w:rsidP="00623F3E">
      <w:pPr>
        <w:spacing w:line="240" w:lineRule="auto"/>
        <w:rPr>
          <w:noProof/>
        </w:rPr>
      </w:pPr>
      <w:r w:rsidRPr="00DD301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ED5FA3" wp14:editId="6938E849">
                <wp:simplePos x="0" y="0"/>
                <wp:positionH relativeFrom="margin">
                  <wp:posOffset>4814570</wp:posOffset>
                </wp:positionH>
                <wp:positionV relativeFrom="paragraph">
                  <wp:posOffset>674370</wp:posOffset>
                </wp:positionV>
                <wp:extent cx="517525" cy="258445"/>
                <wp:effectExtent l="0" t="0" r="0" b="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25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90B56" w14:textId="77777777" w:rsidR="00FE1E3F" w:rsidRPr="00654894" w:rsidRDefault="00FE1E3F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Nevada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D5FA3" id="Text Box 306" o:spid="_x0000_s1083" type="#_x0000_t202" style="position:absolute;margin-left:379.1pt;margin-top:53.1pt;width:40.75pt;height:20.3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" filled="f" stroked="f" strokeweight=".5pt">
                <v:textbox>
                  <w:txbxContent>
                    <w:p w14:paraId="3C190B56" w14:textId="77777777" w:rsidR="00FE1E3F" w:rsidRPr="00654894" w:rsidRDefault="00FE1E3F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Nevada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3014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A89628B" wp14:editId="07AEAF4E">
                <wp:simplePos x="0" y="0"/>
                <wp:positionH relativeFrom="column">
                  <wp:posOffset>4788990</wp:posOffset>
                </wp:positionH>
                <wp:positionV relativeFrom="paragraph">
                  <wp:posOffset>844238</wp:posOffset>
                </wp:positionV>
                <wp:extent cx="181155" cy="577478"/>
                <wp:effectExtent l="0" t="0" r="28575" b="13335"/>
                <wp:wrapNone/>
                <wp:docPr id="307" name="Straight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155" cy="5774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F24343" id="Straight Connector 307" o:spid="_x0000_s1026" style="position:absolute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.1pt,66.5pt" to="391.35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6D08D1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5E6EA64" wp14:editId="19F30D40">
                <wp:simplePos x="0" y="0"/>
                <wp:positionH relativeFrom="column">
                  <wp:posOffset>698740</wp:posOffset>
                </wp:positionH>
                <wp:positionV relativeFrom="paragraph">
                  <wp:posOffset>902012</wp:posOffset>
                </wp:positionV>
                <wp:extent cx="94890" cy="154928"/>
                <wp:effectExtent l="0" t="0" r="19685" b="36195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0" cy="154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58B073" id="Straight Connector 301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pt,71pt" to="62.45pt,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6D08D1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957178C" wp14:editId="59B5424E">
                <wp:simplePos x="0" y="0"/>
                <wp:positionH relativeFrom="margin">
                  <wp:posOffset>168826</wp:posOffset>
                </wp:positionH>
                <wp:positionV relativeFrom="paragraph">
                  <wp:posOffset>700753</wp:posOffset>
                </wp:positionV>
                <wp:extent cx="715992" cy="258445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992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1A0145" w14:textId="77777777" w:rsidR="006D08D1" w:rsidRPr="00654894" w:rsidRDefault="006D08D1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Washington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178C" id="Text Box 302" o:spid="_x0000_s1084" type="#_x0000_t202" style="position:absolute;margin-left:13.3pt;margin-top:55.2pt;width:56.4pt;height:20.3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" filled="f" stroked="f" strokeweight=".5pt">
                <v:textbox>
                  <w:txbxContent>
                    <w:p w14:paraId="6E1A0145" w14:textId="77777777" w:rsidR="006D08D1" w:rsidRPr="00654894" w:rsidRDefault="006D08D1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Washington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663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F3DB147" wp14:editId="3C798FA4">
                <wp:simplePos x="0" y="0"/>
                <wp:positionH relativeFrom="margin">
                  <wp:posOffset>3941661</wp:posOffset>
                </wp:positionH>
                <wp:positionV relativeFrom="paragraph">
                  <wp:posOffset>652660</wp:posOffset>
                </wp:positionV>
                <wp:extent cx="715992" cy="258445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992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E324F" w14:textId="26C80074" w:rsidR="00776634" w:rsidRPr="00654894" w:rsidRDefault="00776634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Washington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DB147" id="Text Box 300" o:spid="_x0000_s1085" type="#_x0000_t202" style="position:absolute;margin-left:310.35pt;margin-top:51.4pt;width:56.4pt;height:20.3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" filled="f" stroked="f" strokeweight=".5pt">
                <v:textbox>
                  <w:txbxContent>
                    <w:p w14:paraId="5B2E324F" w14:textId="26C80074" w:rsidR="00776634" w:rsidRPr="00654894" w:rsidRDefault="00776634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Washington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663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81A7F65" wp14:editId="2D1AD609">
                <wp:simplePos x="0" y="0"/>
                <wp:positionH relativeFrom="column">
                  <wp:posOffset>4468483</wp:posOffset>
                </wp:positionH>
                <wp:positionV relativeFrom="paragraph">
                  <wp:posOffset>849761</wp:posOffset>
                </wp:positionV>
                <wp:extent cx="319177" cy="164045"/>
                <wp:effectExtent l="0" t="0" r="24130" b="2667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177" cy="1640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4BA3DE" id="Straight Connector 299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85pt,66.9pt" to="377pt,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77663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DC0BD38" wp14:editId="77C7A06B">
                <wp:simplePos x="0" y="0"/>
                <wp:positionH relativeFrom="column">
                  <wp:posOffset>4367530</wp:posOffset>
                </wp:positionH>
                <wp:positionV relativeFrom="paragraph">
                  <wp:posOffset>1170940</wp:posOffset>
                </wp:positionV>
                <wp:extent cx="215265" cy="128905"/>
                <wp:effectExtent l="0" t="0" r="32385" b="23495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95185" id="Straight Connector 297" o:spid="_x0000_s1026" style="position:absolute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9pt,92.2pt" to="360.85pt,10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77663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A1DDFB7" wp14:editId="43F5A8F6">
                <wp:simplePos x="0" y="0"/>
                <wp:positionH relativeFrom="margin">
                  <wp:posOffset>3999242</wp:posOffset>
                </wp:positionH>
                <wp:positionV relativeFrom="paragraph">
                  <wp:posOffset>1255479</wp:posOffset>
                </wp:positionV>
                <wp:extent cx="517585" cy="258793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8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77662" w14:textId="77777777" w:rsidR="00776634" w:rsidRPr="00654894" w:rsidRDefault="00776634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Oregon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DDFB7" id="Text Box 298" o:spid="_x0000_s1086" type="#_x0000_t202" style="position:absolute;margin-left:314.9pt;margin-top:98.85pt;width:40.75pt;height:20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" filled="f" stroked="f" strokeweight=".5pt">
                <v:textbox>
                  <w:txbxContent>
                    <w:p w14:paraId="4B777662" w14:textId="77777777" w:rsidR="00776634" w:rsidRPr="00654894" w:rsidRDefault="00776634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Oregon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663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C472BC8" wp14:editId="3D6C4EA1">
                <wp:simplePos x="0" y="0"/>
                <wp:positionH relativeFrom="margin">
                  <wp:posOffset>86264</wp:posOffset>
                </wp:positionH>
                <wp:positionV relativeFrom="paragraph">
                  <wp:posOffset>1293303</wp:posOffset>
                </wp:positionV>
                <wp:extent cx="517585" cy="258793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8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6520D" w14:textId="7D9C9D71" w:rsidR="00992327" w:rsidRPr="00654894" w:rsidRDefault="00997C21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Oregon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72BC8" id="Text Box 296" o:spid="_x0000_s1087" type="#_x0000_t202" style="position:absolute;margin-left:6.8pt;margin-top:101.85pt;width:40.75pt;height:20.4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" filled="f" stroked="f" strokeweight=".5pt">
                <v:textbox>
                  <w:txbxContent>
                    <w:p w14:paraId="0F46520D" w14:textId="7D9C9D71" w:rsidR="00992327" w:rsidRPr="00654894" w:rsidRDefault="00997C21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Oregon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2327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D6A0E6" wp14:editId="036359D9">
                <wp:simplePos x="0" y="0"/>
                <wp:positionH relativeFrom="column">
                  <wp:posOffset>454025</wp:posOffset>
                </wp:positionH>
                <wp:positionV relativeFrom="paragraph">
                  <wp:posOffset>1208405</wp:posOffset>
                </wp:positionV>
                <wp:extent cx="215265" cy="128905"/>
                <wp:effectExtent l="0" t="0" r="32385" b="23495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2D802" id="Straight Connector 295" o:spid="_x0000_s1026" style="position:absolute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75pt,95.15pt" to="52.7pt,1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F17B66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7EEACC1" wp14:editId="7F91C113">
                <wp:simplePos x="0" y="0"/>
                <wp:positionH relativeFrom="column">
                  <wp:posOffset>5305245</wp:posOffset>
                </wp:positionH>
                <wp:positionV relativeFrom="paragraph">
                  <wp:posOffset>936516</wp:posOffset>
                </wp:positionV>
                <wp:extent cx="172349" cy="621102"/>
                <wp:effectExtent l="0" t="0" r="37465" b="2667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49" cy="6211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7981A" id="Straight Connector 294" o:spid="_x0000_s1026" style="position:absolute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75pt,73.75pt" to="431.3pt,1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F17B66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0F67" wp14:editId="15A8E9F8">
                <wp:simplePos x="0" y="0"/>
                <wp:positionH relativeFrom="column">
                  <wp:posOffset>5290185</wp:posOffset>
                </wp:positionH>
                <wp:positionV relativeFrom="paragraph">
                  <wp:posOffset>756920</wp:posOffset>
                </wp:positionV>
                <wp:extent cx="612140" cy="258445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53F22" w14:textId="750537C1" w:rsidR="00F17B66" w:rsidRPr="00654894" w:rsidRDefault="00F17B66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Colorado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D0F67" id="Text Box 293" o:spid="_x0000_s1088" type="#_x0000_t202" style="position:absolute;margin-left:416.55pt;margin-top:59.6pt;width:48.2pt;height:20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" filled="f" stroked="f" strokeweight=".5pt">
                <v:textbox>
                  <w:txbxContent>
                    <w:p w14:paraId="1BD53F22" w14:textId="750537C1" w:rsidR="00F17B66" w:rsidRPr="00654894" w:rsidRDefault="00F17B66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Colorado</w:t>
                      </w:r>
                    </w:p>
                  </w:txbxContent>
                </v:textbox>
              </v:shape>
            </w:pict>
          </mc:Fallback>
        </mc:AlternateContent>
      </w:r>
      <w:r w:rsidR="00F17B66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69627BD" wp14:editId="7A5EDE3E">
                <wp:simplePos x="0" y="0"/>
                <wp:positionH relativeFrom="column">
                  <wp:posOffset>1265327</wp:posOffset>
                </wp:positionH>
                <wp:positionV relativeFrom="paragraph">
                  <wp:posOffset>794697</wp:posOffset>
                </wp:positionV>
                <wp:extent cx="612140" cy="258445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8969C" w14:textId="3400767E" w:rsidR="00B8019D" w:rsidRPr="00654894" w:rsidRDefault="00B8019D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Colorado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27BD" id="Text Box 291" o:spid="_x0000_s1089" type="#_x0000_t202" style="position:absolute;margin-left:99.65pt;margin-top:62.55pt;width:48.2pt;height:20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" filled="f" stroked="f" strokeweight=".5pt">
                <v:textbox>
                  <w:txbxContent>
                    <w:p w14:paraId="6E78969C" w14:textId="3400767E" w:rsidR="00B8019D" w:rsidRPr="00654894" w:rsidRDefault="00B8019D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Colorado</w:t>
                      </w:r>
                    </w:p>
                  </w:txbxContent>
                </v:textbox>
              </v:shape>
            </w:pict>
          </mc:Fallback>
        </mc:AlternateContent>
      </w:r>
      <w:r w:rsidR="00B8019D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689135B" wp14:editId="71C894A7">
                <wp:simplePos x="0" y="0"/>
                <wp:positionH relativeFrom="column">
                  <wp:posOffset>1268083</wp:posOffset>
                </wp:positionH>
                <wp:positionV relativeFrom="paragraph">
                  <wp:posOffset>971023</wp:posOffset>
                </wp:positionV>
                <wp:extent cx="181155" cy="577478"/>
                <wp:effectExtent l="0" t="0" r="28575" b="13335"/>
                <wp:wrapNone/>
                <wp:docPr id="292" name="Straight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155" cy="5774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FB1C8" id="Straight Connector 292" o:spid="_x0000_s1026" style="position:absolute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85pt,76.45pt" to="114.1pt,1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4638C2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B253E45" wp14:editId="36FBCB2C">
                <wp:simplePos x="0" y="0"/>
                <wp:positionH relativeFrom="column">
                  <wp:posOffset>2373139</wp:posOffset>
                </wp:positionH>
                <wp:positionV relativeFrom="paragraph">
                  <wp:posOffset>1401792</wp:posOffset>
                </wp:positionV>
                <wp:extent cx="612140" cy="258445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E87D7D" w14:textId="77777777" w:rsidR="004638C2" w:rsidRPr="00654894" w:rsidRDefault="004638C2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53E45" id="Text Box 290" o:spid="_x0000_s1090" type="#_x0000_t202" style="position:absolute;margin-left:186.85pt;margin-top:110.4pt;width:48.2pt;height:20.3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" filled="f" stroked="f" strokeweight=".5pt">
                <v:textbox>
                  <w:txbxContent>
                    <w:p w14:paraId="7DE87D7D" w14:textId="77777777" w:rsidR="004638C2" w:rsidRPr="00654894" w:rsidRDefault="004638C2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 w:rsidR="004638C2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8C4831A" wp14:editId="74AE1E3D">
                <wp:simplePos x="0" y="0"/>
                <wp:positionH relativeFrom="column">
                  <wp:posOffset>2317115</wp:posOffset>
                </wp:positionH>
                <wp:positionV relativeFrom="paragraph">
                  <wp:posOffset>1303655</wp:posOffset>
                </wp:positionV>
                <wp:extent cx="232410" cy="138430"/>
                <wp:effectExtent l="0" t="0" r="34290" b="3302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1384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C3C191" id="Straight Connector 289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45pt,102.65pt" to="200.75pt,1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E26AB1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D3B8324" wp14:editId="56CB0065">
                <wp:simplePos x="0" y="0"/>
                <wp:positionH relativeFrom="column">
                  <wp:posOffset>6581955</wp:posOffset>
                </wp:positionH>
                <wp:positionV relativeFrom="paragraph">
                  <wp:posOffset>1306961</wp:posOffset>
                </wp:positionV>
                <wp:extent cx="232913" cy="138514"/>
                <wp:effectExtent l="0" t="0" r="34290" b="3302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5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B69726" id="Straight Connector 287" o:spid="_x0000_s1026" style="position:absolute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8.25pt,102.9pt" to="536.6pt,1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FA4CBE" w:rsidRPr="00DD3014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949C988" wp14:editId="44DB14CF">
                <wp:simplePos x="0" y="0"/>
                <wp:positionH relativeFrom="column">
                  <wp:posOffset>6767411</wp:posOffset>
                </wp:positionH>
                <wp:positionV relativeFrom="paragraph">
                  <wp:posOffset>1404848</wp:posOffset>
                </wp:positionV>
                <wp:extent cx="612140" cy="258445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776A1" w14:textId="018F531C" w:rsidR="00FA4CBE" w:rsidRPr="00654894" w:rsidRDefault="00FA4CBE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New York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9C988" id="Text Box 288" o:spid="_x0000_s1091" type="#_x0000_t202" style="position:absolute;margin-left:532.85pt;margin-top:110.6pt;width:48.2pt;height:20.3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" filled="f" stroked="f" strokeweight=".5pt">
                <v:textbox>
                  <w:txbxContent>
                    <w:p w14:paraId="688776A1" w14:textId="018F531C" w:rsidR="00FA4CBE" w:rsidRPr="00654894" w:rsidRDefault="00FA4CBE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New York</w:t>
                      </w:r>
                    </w:p>
                  </w:txbxContent>
                </v:textbox>
              </v:shape>
            </w:pict>
          </mc:Fallback>
        </mc:AlternateContent>
      </w:r>
      <w:r w:rsidR="00FA4CBE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468984A" wp14:editId="23BA152E">
                <wp:simplePos x="0" y="0"/>
                <wp:positionH relativeFrom="column">
                  <wp:posOffset>2371090</wp:posOffset>
                </wp:positionH>
                <wp:positionV relativeFrom="paragraph">
                  <wp:posOffset>1821815</wp:posOffset>
                </wp:positionV>
                <wp:extent cx="612140" cy="258445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2ACAD" w14:textId="77777777" w:rsidR="00FA4CBE" w:rsidRPr="00654894" w:rsidRDefault="00FA4CBE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Florida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984A" id="Text Box 286" o:spid="_x0000_s1092" type="#_x0000_t202" style="position:absolute;margin-left:186.7pt;margin-top:143.45pt;width:48.2pt;height:20.3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" filled="f" stroked="f" strokeweight=".5pt">
                <v:textbox>
                  <w:txbxContent>
                    <w:p w14:paraId="7672ACAD" w14:textId="77777777" w:rsidR="00FA4CBE" w:rsidRPr="00654894" w:rsidRDefault="00FA4CBE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Florida</w:t>
                      </w:r>
                    </w:p>
                  </w:txbxContent>
                </v:textbox>
              </v:shape>
            </w:pict>
          </mc:Fallback>
        </mc:AlternateContent>
      </w:r>
      <w:r w:rsidR="00FA4CBE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B501151" wp14:editId="34CB403B">
                <wp:simplePos x="0" y="0"/>
                <wp:positionH relativeFrom="column">
                  <wp:posOffset>2223890</wp:posOffset>
                </wp:positionH>
                <wp:positionV relativeFrom="paragraph">
                  <wp:posOffset>1934330</wp:posOffset>
                </wp:positionV>
                <wp:extent cx="215265" cy="128905"/>
                <wp:effectExtent l="0" t="0" r="32385" b="23495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2E7D9A" id="Straight Connector 285" o:spid="_x0000_s1026" style="position:absolute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1pt,152.3pt" to="192.05pt,1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390E93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D8AF46" wp14:editId="746BEBF3">
                <wp:simplePos x="0" y="0"/>
                <wp:positionH relativeFrom="column">
                  <wp:posOffset>6670135</wp:posOffset>
                </wp:positionH>
                <wp:positionV relativeFrom="paragraph">
                  <wp:posOffset>2006337</wp:posOffset>
                </wp:positionV>
                <wp:extent cx="612475" cy="258793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342A0" w14:textId="0108BC98" w:rsidR="00390E93" w:rsidRPr="00654894" w:rsidRDefault="00390E93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Florida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AF46" id="Text Box 284" o:spid="_x0000_s1093" type="#_x0000_t202" style="position:absolute;margin-left:525.2pt;margin-top:158pt;width:48.25pt;height:20.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" filled="f" stroked="f" strokeweight=".5pt">
                <v:textbox>
                  <w:txbxContent>
                    <w:p w14:paraId="61F342A0" w14:textId="0108BC98" w:rsidR="00390E93" w:rsidRPr="00654894" w:rsidRDefault="00390E93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>
                        <w:rPr>
                          <w:rFonts w:ascii="Calibri" w:hAnsi="Calibri"/>
                          <w:sz w:val="16"/>
                          <w:szCs w:val="16"/>
                        </w:rPr>
                        <w:t>Florida</w:t>
                      </w:r>
                    </w:p>
                  </w:txbxContent>
                </v:textbox>
              </v:shape>
            </w:pict>
          </mc:Fallback>
        </mc:AlternateContent>
      </w:r>
      <w:r w:rsidR="00390E93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C14635E" wp14:editId="6B47C548">
                <wp:simplePos x="0" y="0"/>
                <wp:positionH relativeFrom="column">
                  <wp:posOffset>6523247</wp:posOffset>
                </wp:positionH>
                <wp:positionV relativeFrom="paragraph">
                  <wp:posOffset>2118840</wp:posOffset>
                </wp:positionV>
                <wp:extent cx="215265" cy="128905"/>
                <wp:effectExtent l="0" t="0" r="32385" b="23495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7FF34" id="Straight Connector 283" o:spid="_x0000_s1026" style="position:absolute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3.65pt,166.85pt" to="530.6pt,1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 w:rsidR="00DD301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FFA3B73" wp14:editId="3B684CAC">
                <wp:simplePos x="0" y="0"/>
                <wp:positionH relativeFrom="column">
                  <wp:posOffset>4396105</wp:posOffset>
                </wp:positionH>
                <wp:positionV relativeFrom="paragraph">
                  <wp:posOffset>1614170</wp:posOffset>
                </wp:positionV>
                <wp:extent cx="215265" cy="128905"/>
                <wp:effectExtent l="0" t="0" r="32385" b="23495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0B52D7" id="Straight Connector 281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15pt,127.1pt" to="363.1pt,1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DD301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54F4B96" wp14:editId="2B524385">
                <wp:simplePos x="0" y="0"/>
                <wp:positionH relativeFrom="column">
                  <wp:posOffset>3930398</wp:posOffset>
                </wp:positionH>
                <wp:positionV relativeFrom="paragraph">
                  <wp:posOffset>1691521</wp:posOffset>
                </wp:positionV>
                <wp:extent cx="612475" cy="258793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6088F" w14:textId="77777777" w:rsidR="00DD3014" w:rsidRPr="00654894" w:rsidRDefault="00DD3014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 w:rsidRPr="00654894"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California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F4B96" id="Text Box 282" o:spid="_x0000_s1094" type="#_x0000_t202" style="position:absolute;margin-left:309.5pt;margin-top:133.2pt;width:48.25pt;height:20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" filled="f" stroked="f" strokeweight=".5pt">
                <v:textbox>
                  <w:txbxContent>
                    <w:p w14:paraId="3286088F" w14:textId="77777777" w:rsidR="00DD3014" w:rsidRPr="00654894" w:rsidRDefault="00DD3014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 w:rsidRPr="00654894">
                        <w:rPr>
                          <w:rFonts w:ascii="Calibri" w:hAnsi="Calibri"/>
                          <w:sz w:val="16"/>
                          <w:szCs w:val="16"/>
                        </w:rPr>
                        <w:t>California</w:t>
                      </w:r>
                    </w:p>
                  </w:txbxContent>
                </v:textbox>
              </v:shape>
            </w:pict>
          </mc:Fallback>
        </mc:AlternateContent>
      </w:r>
      <w:r w:rsidR="00DD301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05485D6" wp14:editId="53B9582D">
                <wp:simplePos x="0" y="0"/>
                <wp:positionH relativeFrom="column">
                  <wp:posOffset>474345</wp:posOffset>
                </wp:positionH>
                <wp:positionV relativeFrom="paragraph">
                  <wp:posOffset>1583055</wp:posOffset>
                </wp:positionV>
                <wp:extent cx="215265" cy="128905"/>
                <wp:effectExtent l="0" t="0" r="32385" b="23495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28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7EF461" id="Straight Connector 279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35pt,124.65pt" to="54.3pt,13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DD3014" w:rsidRPr="00DD301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A14A417" wp14:editId="0878A0F9">
                <wp:simplePos x="0" y="0"/>
                <wp:positionH relativeFrom="column">
                  <wp:posOffset>8627</wp:posOffset>
                </wp:positionH>
                <wp:positionV relativeFrom="paragraph">
                  <wp:posOffset>1659974</wp:posOffset>
                </wp:positionV>
                <wp:extent cx="612475" cy="258793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75" cy="2587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2260D" w14:textId="77777777" w:rsidR="00DD3014" w:rsidRPr="00654894" w:rsidRDefault="00DD3014" w:rsidP="00DD3014">
                            <w:pPr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 w:rsidRPr="00654894"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  <w:t>California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4A417" id="Text Box 280" o:spid="_x0000_s1095" type="#_x0000_t202" style="position:absolute;margin-left:.7pt;margin-top:130.7pt;width:48.25pt;height:20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" filled="f" stroked="f" strokeweight=".5pt">
                <v:textbox>
                  <w:txbxContent>
                    <w:p w14:paraId="6F02260D" w14:textId="77777777" w:rsidR="00DD3014" w:rsidRPr="00654894" w:rsidRDefault="00DD3014" w:rsidP="00DD3014">
                      <w:pPr>
                        <w:rPr>
                          <w:rFonts w:ascii="Calibri" w:hAnsi="Calibri"/>
                          <w:sz w:val="16"/>
                          <w:szCs w:val="16"/>
                        </w:rPr>
                      </w:pPr>
                      <w:r w:rsidRPr="00654894">
                        <w:rPr>
                          <w:rFonts w:ascii="Calibri" w:hAnsi="Calibri"/>
                          <w:sz w:val="16"/>
                          <w:szCs w:val="16"/>
                        </w:rPr>
                        <w:t>California</w:t>
                      </w:r>
                    </w:p>
                  </w:txbxContent>
                </v:textbox>
              </v:shape>
            </w:pict>
          </mc:Fallback>
        </mc:AlternateContent>
      </w:r>
      <w:r w:rsidR="000D62EA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135F786" wp14:editId="16C43625">
                <wp:simplePos x="0" y="0"/>
                <wp:positionH relativeFrom="column">
                  <wp:posOffset>2130928</wp:posOffset>
                </wp:positionH>
                <wp:positionV relativeFrom="paragraph">
                  <wp:posOffset>605622</wp:posOffset>
                </wp:positionV>
                <wp:extent cx="664234" cy="285750"/>
                <wp:effectExtent l="0" t="0" r="21590" b="1905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34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2BC1DC" w14:textId="2B7EB142" w:rsidR="00236F4F" w:rsidRDefault="00236F4F" w:rsidP="00E029C0">
                            <w:r>
                              <w:t>Fig. 1</w:t>
                            </w:r>
                            <w:r w:rsidR="002D6F69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5F786" id="Text Box 274" o:spid="_x0000_s1096" type="#_x0000_t202" style="position:absolute;margin-left:167.8pt;margin-top:47.7pt;width:52.3pt;height:22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" fillcolor="white [3201]" strokeweight=".5pt">
                <v:textbox>
                  <w:txbxContent>
                    <w:p w14:paraId="152BC1DC" w14:textId="2B7EB142" w:rsidR="00236F4F" w:rsidRDefault="00236F4F" w:rsidP="00E029C0">
                      <w:r>
                        <w:t xml:space="preserve">Fig. </w:t>
                      </w:r>
                      <w:r>
                        <w:t>1</w:t>
                      </w:r>
                      <w:r w:rsidR="002D6F69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560C2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A73F1A3" wp14:editId="2F40B953">
                <wp:simplePos x="0" y="0"/>
                <wp:positionH relativeFrom="margin">
                  <wp:align>right</wp:align>
                </wp:positionH>
                <wp:positionV relativeFrom="paragraph">
                  <wp:posOffset>2308117</wp:posOffset>
                </wp:positionV>
                <wp:extent cx="7772400" cy="939908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9399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67D9A" w14:textId="53A933AD" w:rsidR="00A0538B" w:rsidRPr="00614AA1" w:rsidRDefault="00C56712" w:rsidP="00922573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Various reports have linked r</w:t>
                            </w:r>
                            <w:r w:rsidR="000335FA">
                              <w:rPr>
                                <w:rFonts w:ascii="Calibri" w:hAnsi="Calibri"/>
                              </w:rPr>
                              <w:t xml:space="preserve">ental costs </w:t>
                            </w:r>
                            <w:r w:rsidR="001526D8">
                              <w:rPr>
                                <w:rFonts w:ascii="Calibri" w:hAnsi="Calibri"/>
                              </w:rPr>
                              <w:t>with homelessness</w:t>
                            </w:r>
                            <w:r w:rsidR="00D5186F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38418D">
                              <w:rPr>
                                <w:rFonts w:ascii="Calibri" w:hAnsi="Calibri"/>
                              </w:rPr>
                              <w:t>This is intuitive, considering that it is the rent</w:t>
                            </w:r>
                            <w:r w:rsidR="00A17894">
                              <w:rPr>
                                <w:rFonts w:ascii="Calibri" w:hAnsi="Calibri"/>
                              </w:rPr>
                              <w:t xml:space="preserve"> or </w:t>
                            </w:r>
                            <w:r w:rsidR="0038418D">
                              <w:rPr>
                                <w:rFonts w:ascii="Calibri" w:hAnsi="Calibri"/>
                              </w:rPr>
                              <w:t xml:space="preserve">property price that inhibits an individual from having a home. </w:t>
                            </w:r>
                            <w:r w:rsidR="00767974">
                              <w:rPr>
                                <w:rFonts w:ascii="Calibri" w:hAnsi="Calibri"/>
                              </w:rPr>
                              <w:t xml:space="preserve">It is therefore imperative </w:t>
                            </w:r>
                            <w:r w:rsidR="00563B89">
                              <w:rPr>
                                <w:rFonts w:ascii="Calibri" w:hAnsi="Calibri"/>
                              </w:rPr>
                              <w:t>to explore this relationship.</w:t>
                            </w:r>
                            <w:r w:rsidR="00236F4F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1822DB">
                              <w:rPr>
                                <w:rFonts w:ascii="Calibri" w:hAnsi="Calibri"/>
                              </w:rPr>
                              <w:t xml:space="preserve">Data on average monthly rental costs by state is obtained from </w:t>
                            </w:r>
                            <w:hyperlink r:id="rId32" w:history="1">
                              <w:r w:rsidR="00371A36" w:rsidRPr="00053811">
                                <w:rPr>
                                  <w:rStyle w:val="Hyperlink"/>
                                  <w:rFonts w:ascii="Calibri" w:hAnsi="Calibri"/>
                                  <w:i/>
                                </w:rPr>
                                <w:t>https://www.apartmentlist.com/rentonomics/rental-price-data/</w:t>
                              </w:r>
                            </w:hyperlink>
                            <w:r w:rsidR="00371A36">
                              <w:rPr>
                                <w:rFonts w:ascii="Calibri" w:hAnsi="Calibri"/>
                                <w:color w:val="4472C4" w:themeColor="accent1"/>
                                <w:u w:val="single"/>
                              </w:rPr>
                              <w:t xml:space="preserve"> </w:t>
                            </w:r>
                            <w:r w:rsidR="008F42A6">
                              <w:rPr>
                                <w:rFonts w:ascii="Calibri" w:hAnsi="Calibri"/>
                              </w:rPr>
                              <w:t xml:space="preserve">and </w:t>
                            </w:r>
                            <w:r w:rsidR="00994A24">
                              <w:rPr>
                                <w:rFonts w:ascii="Calibri" w:hAnsi="Calibri"/>
                              </w:rPr>
                              <w:t xml:space="preserve">plotted as a choropleth map in Fig. 14. </w:t>
                            </w:r>
                            <w:r w:rsidR="00AD1B33">
                              <w:rPr>
                                <w:rFonts w:ascii="Calibri" w:hAnsi="Calibri"/>
                              </w:rPr>
                              <w:t>Median i</w:t>
                            </w:r>
                            <w:r w:rsidR="008E428C">
                              <w:rPr>
                                <w:rFonts w:ascii="Calibri" w:hAnsi="Calibri"/>
                              </w:rPr>
                              <w:t>ncome data is processed from</w:t>
                            </w:r>
                            <w:r w:rsidR="008E428C" w:rsidRPr="00250ADA">
                              <w:rPr>
                                <w:rFonts w:ascii="Calibri" w:hAnsi="Calibri"/>
                                <w:i/>
                              </w:rPr>
                              <w:t xml:space="preserve"> </w:t>
                            </w:r>
                            <w:hyperlink r:id="rId33" w:anchor="snid=259516" w:history="1">
                              <w:r w:rsidR="003773EB" w:rsidRPr="00250ADA">
                                <w:rPr>
                                  <w:rStyle w:val="Hyperlink"/>
                                  <w:rFonts w:ascii="Calibri" w:hAnsi="Calibri"/>
                                  <w:i/>
                                </w:rPr>
                                <w:t>https://fred.stlouisfed.org/release/tables?rid=249&amp;eid=259515#snid=259516</w:t>
                              </w:r>
                            </w:hyperlink>
                            <w:r w:rsidR="003773EB">
                              <w:rPr>
                                <w:rFonts w:ascii="Calibri" w:hAnsi="Calibri"/>
                              </w:rPr>
                              <w:t xml:space="preserve"> a</w:t>
                            </w:r>
                            <w:r w:rsidR="00AA0913">
                              <w:rPr>
                                <w:rFonts w:ascii="Calibri" w:hAnsi="Calibri"/>
                              </w:rPr>
                              <w:t xml:space="preserve">nd </w:t>
                            </w:r>
                            <w:r w:rsidR="006560C2">
                              <w:rPr>
                                <w:rFonts w:ascii="Calibri" w:hAnsi="Calibri"/>
                              </w:rPr>
                              <w:t xml:space="preserve">taken as the denominator of the ratio </w:t>
                            </w:r>
                            <w:r w:rsidR="00905A3E">
                              <w:rPr>
                                <w:rFonts w:ascii="Calibri" w:hAnsi="Calibri"/>
                              </w:rPr>
                              <w:t xml:space="preserve">with </w:t>
                            </w:r>
                            <w:r w:rsidR="006560C2">
                              <w:rPr>
                                <w:rFonts w:ascii="Calibri" w:hAnsi="Calibri"/>
                              </w:rPr>
                              <w:t>rental cost</w:t>
                            </w:r>
                            <w:r w:rsidR="00850F1B">
                              <w:rPr>
                                <w:rFonts w:ascii="Calibri" w:hAnsi="Calibri"/>
                              </w:rPr>
                              <w:t xml:space="preserve">, plotted as a </w:t>
                            </w:r>
                            <w:r w:rsidR="0089317B">
                              <w:rPr>
                                <w:rFonts w:ascii="Calibri" w:hAnsi="Calibri"/>
                              </w:rPr>
                              <w:t>choropleth</w:t>
                            </w:r>
                            <w:r w:rsidR="00850F1B">
                              <w:rPr>
                                <w:rFonts w:ascii="Calibri" w:hAnsi="Calibri"/>
                              </w:rPr>
                              <w:t xml:space="preserve"> in Fig. 15.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3F1A3" id="Text Box 273" o:spid="_x0000_s1097" type="#_x0000_t202" style="position:absolute;margin-left:560.8pt;margin-top:181.75pt;width:612pt;height:74pt;z-index:25178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" filled="f" stroked="f" strokeweight=".5pt">
                <v:textbox>
                  <w:txbxContent>
                    <w:p w14:paraId="68E67D9A" w14:textId="53A933AD" w:rsidR="00A0538B" w:rsidRPr="00614AA1" w:rsidRDefault="00C56712" w:rsidP="00922573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Various reports have linked r</w:t>
                      </w:r>
                      <w:r w:rsidR="000335FA">
                        <w:rPr>
                          <w:rFonts w:ascii="Calibri" w:hAnsi="Calibri"/>
                        </w:rPr>
                        <w:t xml:space="preserve">ental costs </w:t>
                      </w:r>
                      <w:r w:rsidR="001526D8">
                        <w:rPr>
                          <w:rFonts w:ascii="Calibri" w:hAnsi="Calibri"/>
                        </w:rPr>
                        <w:t>with homelessness</w:t>
                      </w:r>
                      <w:r w:rsidR="00D5186F">
                        <w:rPr>
                          <w:rFonts w:ascii="Calibri" w:hAnsi="Calibri"/>
                        </w:rPr>
                        <w:t xml:space="preserve">. </w:t>
                      </w:r>
                      <w:r w:rsidR="0038418D">
                        <w:rPr>
                          <w:rFonts w:ascii="Calibri" w:hAnsi="Calibri"/>
                        </w:rPr>
                        <w:t>This is intuitive, considering that it is the rent</w:t>
                      </w:r>
                      <w:r w:rsidR="00A17894">
                        <w:rPr>
                          <w:rFonts w:ascii="Calibri" w:hAnsi="Calibri"/>
                        </w:rPr>
                        <w:t xml:space="preserve"> or </w:t>
                      </w:r>
                      <w:r w:rsidR="0038418D">
                        <w:rPr>
                          <w:rFonts w:ascii="Calibri" w:hAnsi="Calibri"/>
                        </w:rPr>
                        <w:t xml:space="preserve">property price that inhibits an individual from having a home. </w:t>
                      </w:r>
                      <w:r w:rsidR="00767974">
                        <w:rPr>
                          <w:rFonts w:ascii="Calibri" w:hAnsi="Calibri"/>
                        </w:rPr>
                        <w:t xml:space="preserve">It is therefore imperative </w:t>
                      </w:r>
                      <w:r w:rsidR="00563B89">
                        <w:rPr>
                          <w:rFonts w:ascii="Calibri" w:hAnsi="Calibri"/>
                        </w:rPr>
                        <w:t>to explore this relationship.</w:t>
                      </w:r>
                      <w:r w:rsidR="00236F4F">
                        <w:rPr>
                          <w:rFonts w:ascii="Calibri" w:hAnsi="Calibri"/>
                        </w:rPr>
                        <w:t xml:space="preserve"> </w:t>
                      </w:r>
                      <w:r w:rsidR="001822DB">
                        <w:rPr>
                          <w:rFonts w:ascii="Calibri" w:hAnsi="Calibri"/>
                        </w:rPr>
                        <w:t xml:space="preserve">Data on average monthly rental costs by state is obtained from </w:t>
                      </w:r>
                      <w:hyperlink r:id="rId34" w:history="1">
                        <w:r w:rsidR="00371A36" w:rsidRPr="00053811">
                          <w:rPr>
                            <w:rStyle w:val="Hyperlink"/>
                            <w:rFonts w:ascii="Calibri" w:hAnsi="Calibri"/>
                            <w:i/>
                          </w:rPr>
                          <w:t>https://www.apartmentlist.com/rentonomics/rental-price-data/</w:t>
                        </w:r>
                      </w:hyperlink>
                      <w:r w:rsidR="00371A36">
                        <w:rPr>
                          <w:rFonts w:ascii="Calibri" w:hAnsi="Calibri"/>
                          <w:color w:val="4472C4" w:themeColor="accent1"/>
                          <w:u w:val="single"/>
                        </w:rPr>
                        <w:t xml:space="preserve"> </w:t>
                      </w:r>
                      <w:r w:rsidR="008F42A6">
                        <w:rPr>
                          <w:rFonts w:ascii="Calibri" w:hAnsi="Calibri"/>
                        </w:rPr>
                        <w:t xml:space="preserve">and </w:t>
                      </w:r>
                      <w:r w:rsidR="00994A24">
                        <w:rPr>
                          <w:rFonts w:ascii="Calibri" w:hAnsi="Calibri"/>
                        </w:rPr>
                        <w:t xml:space="preserve">plotted as a choropleth map in Fig. 14. </w:t>
                      </w:r>
                      <w:r w:rsidR="00AD1B33">
                        <w:rPr>
                          <w:rFonts w:ascii="Calibri" w:hAnsi="Calibri"/>
                        </w:rPr>
                        <w:t>Median i</w:t>
                      </w:r>
                      <w:r w:rsidR="008E428C">
                        <w:rPr>
                          <w:rFonts w:ascii="Calibri" w:hAnsi="Calibri"/>
                        </w:rPr>
                        <w:t>ncome data is processed from</w:t>
                      </w:r>
                      <w:r w:rsidR="008E428C" w:rsidRPr="00250ADA">
                        <w:rPr>
                          <w:rFonts w:ascii="Calibri" w:hAnsi="Calibri"/>
                          <w:i/>
                        </w:rPr>
                        <w:t xml:space="preserve"> </w:t>
                      </w:r>
                      <w:hyperlink r:id="rId35" w:history="1">
                        <w:r w:rsidR="003773EB" w:rsidRPr="00250ADA">
                          <w:rPr>
                            <w:rStyle w:val="Hyperlink"/>
                            <w:rFonts w:ascii="Calibri" w:hAnsi="Calibri"/>
                            <w:i/>
                          </w:rPr>
                          <w:t>https://fred.stlouisfed.org/release/tables?rid=249&amp;eid=259515#snid=259516</w:t>
                        </w:r>
                      </w:hyperlink>
                      <w:r w:rsidR="003773EB">
                        <w:rPr>
                          <w:rFonts w:ascii="Calibri" w:hAnsi="Calibri"/>
                        </w:rPr>
                        <w:t xml:space="preserve"> a</w:t>
                      </w:r>
                      <w:r w:rsidR="00AA0913">
                        <w:rPr>
                          <w:rFonts w:ascii="Calibri" w:hAnsi="Calibri"/>
                        </w:rPr>
                        <w:t xml:space="preserve">nd </w:t>
                      </w:r>
                      <w:r w:rsidR="006560C2">
                        <w:rPr>
                          <w:rFonts w:ascii="Calibri" w:hAnsi="Calibri"/>
                        </w:rPr>
                        <w:t xml:space="preserve">taken as the denominator of the ratio </w:t>
                      </w:r>
                      <w:r w:rsidR="00905A3E">
                        <w:rPr>
                          <w:rFonts w:ascii="Calibri" w:hAnsi="Calibri"/>
                        </w:rPr>
                        <w:t xml:space="preserve">with </w:t>
                      </w:r>
                      <w:r w:rsidR="006560C2">
                        <w:rPr>
                          <w:rFonts w:ascii="Calibri" w:hAnsi="Calibri"/>
                        </w:rPr>
                        <w:t>rental cost</w:t>
                      </w:r>
                      <w:r w:rsidR="00850F1B">
                        <w:rPr>
                          <w:rFonts w:ascii="Calibri" w:hAnsi="Calibri"/>
                        </w:rPr>
                        <w:t xml:space="preserve">, plotted as a </w:t>
                      </w:r>
                      <w:r w:rsidR="0089317B">
                        <w:rPr>
                          <w:rFonts w:ascii="Calibri" w:hAnsi="Calibri"/>
                        </w:rPr>
                        <w:t>choropleth</w:t>
                      </w:r>
                      <w:r w:rsidR="00850F1B">
                        <w:rPr>
                          <w:rFonts w:ascii="Calibri" w:hAnsi="Calibri"/>
                        </w:rPr>
                        <w:t xml:space="preserve"> in Fig. 15.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7EA5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8DCEC5B" wp14:editId="29C13BDA">
                <wp:simplePos x="0" y="0"/>
                <wp:positionH relativeFrom="column">
                  <wp:posOffset>6613788</wp:posOffset>
                </wp:positionH>
                <wp:positionV relativeFrom="paragraph">
                  <wp:posOffset>628626</wp:posOffset>
                </wp:positionV>
                <wp:extent cx="664234" cy="285750"/>
                <wp:effectExtent l="0" t="0" r="21590" b="1905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34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6CA4BF" w14:textId="55A98EED" w:rsidR="00A17EA5" w:rsidRDefault="00A17EA5" w:rsidP="00E029C0">
                            <w:r>
                              <w:t>Fig.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CEC5B" id="Text Box 275" o:spid="_x0000_s1098" type="#_x0000_t202" style="position:absolute;margin-left:520.75pt;margin-top:49.5pt;width:52.3pt;height:22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" fillcolor="white [3201]" strokeweight=".5pt">
                <v:textbox>
                  <w:txbxContent>
                    <w:p w14:paraId="646CA4BF" w14:textId="55A98EED" w:rsidR="00A17EA5" w:rsidRDefault="00A17EA5" w:rsidP="00E029C0">
                      <w:r>
                        <w:t xml:space="preserve">Fig. </w:t>
                      </w:r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5E4552" w:rsidRPr="000B4502">
        <w:rPr>
          <w:noProof/>
        </w:rPr>
        <mc:AlternateContent>
          <mc:Choice Requires="wps">
            <w:drawing>
              <wp:inline distT="0" distB="0" distL="0" distR="0" wp14:anchorId="46F866D4" wp14:editId="7521E3C6">
                <wp:extent cx="7548113" cy="393405"/>
                <wp:effectExtent l="0" t="0" r="0" b="6985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8113" cy="393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7BAE7" w14:textId="6F443DE7" w:rsidR="005E4552" w:rsidRPr="001E668F" w:rsidRDefault="005E4552" w:rsidP="005E4552">
                            <w:pPr>
                              <w:pStyle w:val="Subtitle"/>
                              <w:ind w:left="0"/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D) </w:t>
                            </w:r>
                            <w:r w:rsidR="003101DC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Relationship Between Rental </w:t>
                            </w:r>
                            <w:r w:rsidR="00857394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Costs </w:t>
                            </w:r>
                            <w:r w:rsidR="003101DC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>and Homelessness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F866D4" id="Text Box 251" o:spid="_x0000_s1099" type="#_x0000_t202" style="width:594.35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" filled="f" stroked="f" strokeweight=".5pt">
                <v:textbox>
                  <w:txbxContent>
                    <w:p w14:paraId="53B7BAE7" w14:textId="6F443DE7" w:rsidR="005E4552" w:rsidRPr="001E668F" w:rsidRDefault="005E4552" w:rsidP="005E4552">
                      <w:pPr>
                        <w:pStyle w:val="Subtitle"/>
                        <w:ind w:left="0"/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) </w:t>
                      </w:r>
                      <w:r w:rsidR="003101DC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Relationship Between Rental </w:t>
                      </w:r>
                      <w:r w:rsidR="00857394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Costs </w:t>
                      </w:r>
                      <w:r w:rsidR="003101DC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>and Homelessness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43BFF">
        <w:rPr>
          <w:noProof/>
        </w:rPr>
        <w:drawing>
          <wp:inline distT="0" distB="0" distL="0" distR="0" wp14:anchorId="2F9FAF9F" wp14:editId="4601C368">
            <wp:extent cx="3781425" cy="204192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" t="5849" r="1991" b="14985"/>
                    <a:stretch/>
                  </pic:blipFill>
                  <pic:spPr bwMode="auto">
                    <a:xfrm>
                      <a:off x="0" y="0"/>
                      <a:ext cx="3795065" cy="204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43A8" w:rsidRPr="002B43A8">
        <w:t xml:space="preserve"> </w:t>
      </w:r>
      <w:r w:rsidR="002228FD">
        <w:rPr>
          <w:noProof/>
        </w:rPr>
        <w:drawing>
          <wp:inline distT="0" distB="0" distL="0" distR="0" wp14:anchorId="3BF2E898" wp14:editId="0DD7DFE1">
            <wp:extent cx="3932806" cy="2015023"/>
            <wp:effectExtent l="0" t="0" r="0" b="444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6841" r="1544" b="18107"/>
                    <a:stretch/>
                  </pic:blipFill>
                  <pic:spPr bwMode="auto">
                    <a:xfrm>
                      <a:off x="0" y="0"/>
                      <a:ext cx="3944400" cy="202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35DFB" w14:textId="3D487A8D" w:rsidR="00BD4C60" w:rsidRDefault="00BD4C60" w:rsidP="00623F3E">
      <w:pPr>
        <w:spacing w:line="240" w:lineRule="auto"/>
        <w:rPr>
          <w:noProof/>
        </w:rPr>
      </w:pPr>
    </w:p>
    <w:p w14:paraId="1C702CC9" w14:textId="6BA90B57" w:rsidR="00351D00" w:rsidRDefault="008F651F" w:rsidP="00623F3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ACC3FD0" wp14:editId="4F250237">
                <wp:simplePos x="0" y="0"/>
                <wp:positionH relativeFrom="margin">
                  <wp:posOffset>7544579</wp:posOffset>
                </wp:positionH>
                <wp:positionV relativeFrom="paragraph">
                  <wp:posOffset>-3810</wp:posOffset>
                </wp:positionV>
                <wp:extent cx="249951" cy="276045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51" cy="276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BE8404" w14:textId="06A8C3E6" w:rsidR="008F651F" w:rsidRPr="008C0026" w:rsidRDefault="008F651F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3FD0" id="Text Box 316" o:spid="_x0000_s1100" type="#_x0000_t202" style="position:absolute;margin-left:594.05pt;margin-top:-.3pt;width:19.7pt;height:21.7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" filled="f" stroked="f" strokeweight=".5pt">
                <v:textbox>
                  <w:txbxContent>
                    <w:p w14:paraId="2FBE8404" w14:textId="06A8C3E6" w:rsidR="008F651F" w:rsidRPr="008C0026" w:rsidRDefault="008F651F">
                      <w:pPr>
                        <w:rPr>
                          <w:rFonts w:ascii="Calibri" w:hAnsi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hAnsi="Calibri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7293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F06ACC2" wp14:editId="641D617E">
                <wp:simplePos x="0" y="0"/>
                <wp:positionH relativeFrom="margin">
                  <wp:posOffset>3631721</wp:posOffset>
                </wp:positionH>
                <wp:positionV relativeFrom="paragraph">
                  <wp:posOffset>1604512</wp:posOffset>
                </wp:positionV>
                <wp:extent cx="4123055" cy="2846717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3055" cy="2846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41B859" w14:textId="7C265A10" w:rsidR="00805E5A" w:rsidRDefault="00250066" w:rsidP="00B43325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The 6 states described above have among the highest</w:t>
                            </w:r>
                            <w:r w:rsidR="00A94669">
                              <w:rPr>
                                <w:rFonts w:ascii="Calibri" w:hAnsi="Calibri"/>
                              </w:rPr>
                              <w:t xml:space="preserve"> homeless % (Fig. 4), and also the highest average monthly rentals as % of median incomes</w:t>
                            </w:r>
                            <w:r w:rsidR="00041A9D">
                              <w:rPr>
                                <w:rFonts w:ascii="Calibri" w:hAnsi="Calibri"/>
                              </w:rPr>
                              <w:t xml:space="preserve"> (Fig. 15)</w:t>
                            </w:r>
                            <w:r w:rsidR="00A94669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4A148E">
                              <w:rPr>
                                <w:rFonts w:ascii="Calibri" w:hAnsi="Calibri"/>
                              </w:rPr>
                              <w:t xml:space="preserve">To test the correlation </w:t>
                            </w:r>
                            <w:r w:rsidR="008308C8">
                              <w:rPr>
                                <w:rFonts w:ascii="Calibri" w:hAnsi="Calibri"/>
                              </w:rPr>
                              <w:t>considering</w:t>
                            </w:r>
                            <w:r w:rsidR="004A148E">
                              <w:rPr>
                                <w:rFonts w:ascii="Calibri" w:hAnsi="Calibri"/>
                              </w:rPr>
                              <w:t xml:space="preserve"> the entire population of states in USA, </w:t>
                            </w:r>
                            <w:r w:rsidR="00732C77">
                              <w:rPr>
                                <w:rFonts w:ascii="Calibri" w:hAnsi="Calibri"/>
                              </w:rPr>
                              <w:t xml:space="preserve">Fig. 17 </w:t>
                            </w:r>
                            <w:r w:rsidR="004F5364">
                              <w:rPr>
                                <w:rFonts w:ascii="Calibri" w:hAnsi="Calibri"/>
                              </w:rPr>
                              <w:t xml:space="preserve">is </w:t>
                            </w:r>
                            <w:r w:rsidR="00732C77">
                              <w:rPr>
                                <w:rFonts w:ascii="Calibri" w:hAnsi="Calibri"/>
                              </w:rPr>
                              <w:t>a scatter plot and regression line of the comparison</w:t>
                            </w:r>
                            <w:r w:rsidR="00396FC5">
                              <w:rPr>
                                <w:rFonts w:ascii="Calibri" w:hAnsi="Calibri"/>
                              </w:rPr>
                              <w:t xml:space="preserve">, via the same methodology </w:t>
                            </w:r>
                            <w:r w:rsidR="00515E84">
                              <w:rPr>
                                <w:rFonts w:ascii="Calibri" w:hAnsi="Calibri"/>
                              </w:rPr>
                              <w:t>described</w:t>
                            </w:r>
                            <w:r w:rsidR="00396FC5">
                              <w:rPr>
                                <w:rFonts w:ascii="Calibri" w:hAnsi="Calibri"/>
                              </w:rPr>
                              <w:t xml:space="preserve"> for Fig. 13</w:t>
                            </w:r>
                            <w:r w:rsidR="00C34470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E34B34">
                              <w:rPr>
                                <w:rFonts w:ascii="Calibri" w:hAnsi="Calibri"/>
                              </w:rPr>
                              <w:t xml:space="preserve">A relatively low Pearson correlation coefficient of </w:t>
                            </w:r>
                            <w:r w:rsidR="00E34B34" w:rsidRPr="00F66AF7">
                              <w:rPr>
                                <w:rFonts w:ascii="Calibri" w:hAnsi="Calibri"/>
                                <w:b/>
                              </w:rPr>
                              <w:t>0.556</w:t>
                            </w:r>
                            <w:r w:rsidR="00E34B34">
                              <w:rPr>
                                <w:rFonts w:ascii="Calibri" w:hAnsi="Calibri"/>
                              </w:rPr>
                              <w:t xml:space="preserve"> is obtained, which questions the notion of the correlation. We note that the data</w:t>
                            </w:r>
                            <w:r w:rsidR="00893629">
                              <w:rPr>
                                <w:rFonts w:ascii="Calibri" w:hAnsi="Calibri"/>
                              </w:rPr>
                              <w:t xml:space="preserve"> nevertheless</w:t>
                            </w:r>
                            <w:r w:rsidR="00E34B34">
                              <w:rPr>
                                <w:rFonts w:ascii="Calibri" w:hAnsi="Calibri"/>
                              </w:rPr>
                              <w:t xml:space="preserve"> show </w:t>
                            </w:r>
                            <w:r w:rsidR="00E34B34" w:rsidRPr="00A91321">
                              <w:rPr>
                                <w:rFonts w:ascii="Calibri" w:hAnsi="Calibri"/>
                                <w:b/>
                              </w:rPr>
                              <w:t>strong correlation</w:t>
                            </w:r>
                            <w:r w:rsidR="00E34B34">
                              <w:rPr>
                                <w:rFonts w:ascii="Calibri" w:hAnsi="Calibri"/>
                              </w:rPr>
                              <w:t xml:space="preserve"> between </w:t>
                            </w:r>
                            <w:r w:rsidR="000D46AC">
                              <w:rPr>
                                <w:rFonts w:ascii="Calibri" w:hAnsi="Calibri"/>
                              </w:rPr>
                              <w:t xml:space="preserve">the two factors for the states with </w:t>
                            </w:r>
                            <w:r w:rsidR="000D46AC" w:rsidRPr="00A91321">
                              <w:rPr>
                                <w:rFonts w:ascii="Calibri" w:hAnsi="Calibri"/>
                                <w:b/>
                              </w:rPr>
                              <w:t>high homelessness/high rental</w:t>
                            </w:r>
                            <w:r w:rsidR="000D46AC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0D46AC" w:rsidRPr="00400FD6">
                              <w:rPr>
                                <w:rFonts w:ascii="Calibri" w:hAnsi="Calibri"/>
                                <w:b/>
                              </w:rPr>
                              <w:t>as % of median income</w:t>
                            </w:r>
                            <w:r w:rsidR="000D46AC">
                              <w:rPr>
                                <w:rFonts w:ascii="Calibri" w:hAnsi="Calibri"/>
                              </w:rPr>
                              <w:t xml:space="preserve">; the </w:t>
                            </w:r>
                            <w:r w:rsidR="00D006C3">
                              <w:rPr>
                                <w:rFonts w:ascii="Calibri" w:hAnsi="Calibri"/>
                              </w:rPr>
                              <w:t>poor correlation statistic could be due to the mix of the other states</w:t>
                            </w:r>
                            <w:r w:rsidR="003839B4">
                              <w:rPr>
                                <w:rFonts w:ascii="Calibri" w:hAnsi="Calibri"/>
                              </w:rPr>
                              <w:t xml:space="preserve"> with lower values of above</w:t>
                            </w:r>
                            <w:r w:rsidR="00D006C3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063777">
                              <w:rPr>
                                <w:rFonts w:ascii="Calibri" w:hAnsi="Calibri"/>
                              </w:rPr>
                              <w:t xml:space="preserve">This is perhaps sensible, because when the annual rental is below a certain % of income, the individual may be able to afford housing </w:t>
                            </w:r>
                            <w:r w:rsidR="00A647A0">
                              <w:rPr>
                                <w:rFonts w:ascii="Calibri" w:hAnsi="Calibri"/>
                              </w:rPr>
                              <w:t>regardless</w:t>
                            </w:r>
                            <w:r w:rsidR="00063777">
                              <w:rPr>
                                <w:rFonts w:ascii="Calibri" w:hAnsi="Calibri"/>
                              </w:rPr>
                              <w:t xml:space="preserve"> of small changes in prices.</w:t>
                            </w:r>
                            <w:r w:rsidR="00D006C3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</w:p>
                          <w:p w14:paraId="44D55502" w14:textId="6D42DB68" w:rsidR="00F21098" w:rsidRPr="007B0B4B" w:rsidRDefault="00F21098" w:rsidP="00B43325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Assuming that the states with highest rental costs</w:t>
                            </w:r>
                            <w:r w:rsidR="0090014D">
                              <w:rPr>
                                <w:rFonts w:ascii="Calibri" w:hAnsi="Calibri"/>
                              </w:rPr>
                              <w:t xml:space="preserve"> face the</w:t>
                            </w:r>
                            <w:r w:rsidR="003B1CBB">
                              <w:rPr>
                                <w:rFonts w:ascii="Calibri" w:hAnsi="Calibri"/>
                              </w:rPr>
                              <w:t xml:space="preserve"> most</w:t>
                            </w:r>
                            <w:r w:rsidR="0090014D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ACC2" id="Text Box 312" o:spid="_x0000_s1101" type="#_x0000_t202" style="position:absolute;margin-left:285.95pt;margin-top:126.35pt;width:324.65pt;height:224.1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" filled="f" stroked="f" strokeweight=".5pt">
                <v:textbox>
                  <w:txbxContent>
                    <w:p w14:paraId="0541B859" w14:textId="7C265A10" w:rsidR="00805E5A" w:rsidRDefault="00250066" w:rsidP="00B43325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The 6 states described above have among the highest</w:t>
                      </w:r>
                      <w:r w:rsidR="00A94669">
                        <w:rPr>
                          <w:rFonts w:ascii="Calibri" w:hAnsi="Calibri"/>
                        </w:rPr>
                        <w:t xml:space="preserve"> homeless % (Fig. 4), and also the highest average monthly rentals as % of median incomes</w:t>
                      </w:r>
                      <w:r w:rsidR="00041A9D">
                        <w:rPr>
                          <w:rFonts w:ascii="Calibri" w:hAnsi="Calibri"/>
                        </w:rPr>
                        <w:t xml:space="preserve"> (Fig. 15)</w:t>
                      </w:r>
                      <w:r w:rsidR="00A94669">
                        <w:rPr>
                          <w:rFonts w:ascii="Calibri" w:hAnsi="Calibri"/>
                        </w:rPr>
                        <w:t xml:space="preserve">. </w:t>
                      </w:r>
                      <w:r w:rsidR="004A148E">
                        <w:rPr>
                          <w:rFonts w:ascii="Calibri" w:hAnsi="Calibri"/>
                        </w:rPr>
                        <w:t xml:space="preserve">To test the correlation </w:t>
                      </w:r>
                      <w:r w:rsidR="008308C8">
                        <w:rPr>
                          <w:rFonts w:ascii="Calibri" w:hAnsi="Calibri"/>
                        </w:rPr>
                        <w:t>considering</w:t>
                      </w:r>
                      <w:r w:rsidR="004A148E">
                        <w:rPr>
                          <w:rFonts w:ascii="Calibri" w:hAnsi="Calibri"/>
                        </w:rPr>
                        <w:t xml:space="preserve"> the entire population of states in USA, </w:t>
                      </w:r>
                      <w:r w:rsidR="00732C77">
                        <w:rPr>
                          <w:rFonts w:ascii="Calibri" w:hAnsi="Calibri"/>
                        </w:rPr>
                        <w:t xml:space="preserve">Fig. 17 </w:t>
                      </w:r>
                      <w:r w:rsidR="004F5364">
                        <w:rPr>
                          <w:rFonts w:ascii="Calibri" w:hAnsi="Calibri"/>
                        </w:rPr>
                        <w:t xml:space="preserve">is </w:t>
                      </w:r>
                      <w:r w:rsidR="00732C77">
                        <w:rPr>
                          <w:rFonts w:ascii="Calibri" w:hAnsi="Calibri"/>
                        </w:rPr>
                        <w:t>a scatter plot and regression line of the comparison</w:t>
                      </w:r>
                      <w:r w:rsidR="00396FC5">
                        <w:rPr>
                          <w:rFonts w:ascii="Calibri" w:hAnsi="Calibri"/>
                        </w:rPr>
                        <w:t xml:space="preserve">, via the same methodology </w:t>
                      </w:r>
                      <w:r w:rsidR="00515E84">
                        <w:rPr>
                          <w:rFonts w:ascii="Calibri" w:hAnsi="Calibri"/>
                        </w:rPr>
                        <w:t>described</w:t>
                      </w:r>
                      <w:r w:rsidR="00396FC5">
                        <w:rPr>
                          <w:rFonts w:ascii="Calibri" w:hAnsi="Calibri"/>
                        </w:rPr>
                        <w:t xml:space="preserve"> for Fig. 13</w:t>
                      </w:r>
                      <w:r w:rsidR="00C34470">
                        <w:rPr>
                          <w:rFonts w:ascii="Calibri" w:hAnsi="Calibri"/>
                        </w:rPr>
                        <w:t xml:space="preserve">. </w:t>
                      </w:r>
                      <w:r w:rsidR="00E34B34">
                        <w:rPr>
                          <w:rFonts w:ascii="Calibri" w:hAnsi="Calibri"/>
                        </w:rPr>
                        <w:t xml:space="preserve">A relatively low Pearson correlation coefficient of </w:t>
                      </w:r>
                      <w:r w:rsidR="00E34B34" w:rsidRPr="00F66AF7">
                        <w:rPr>
                          <w:rFonts w:ascii="Calibri" w:hAnsi="Calibri"/>
                          <w:b/>
                        </w:rPr>
                        <w:t>0.556</w:t>
                      </w:r>
                      <w:r w:rsidR="00E34B34">
                        <w:rPr>
                          <w:rFonts w:ascii="Calibri" w:hAnsi="Calibri"/>
                        </w:rPr>
                        <w:t xml:space="preserve"> is obtained, which questions the notion of the correlation. We note that the data</w:t>
                      </w:r>
                      <w:r w:rsidR="00893629">
                        <w:rPr>
                          <w:rFonts w:ascii="Calibri" w:hAnsi="Calibri"/>
                        </w:rPr>
                        <w:t xml:space="preserve"> nevertheless</w:t>
                      </w:r>
                      <w:r w:rsidR="00E34B34">
                        <w:rPr>
                          <w:rFonts w:ascii="Calibri" w:hAnsi="Calibri"/>
                        </w:rPr>
                        <w:t xml:space="preserve"> show </w:t>
                      </w:r>
                      <w:r w:rsidR="00E34B34" w:rsidRPr="00A91321">
                        <w:rPr>
                          <w:rFonts w:ascii="Calibri" w:hAnsi="Calibri"/>
                          <w:b/>
                        </w:rPr>
                        <w:t>strong correlation</w:t>
                      </w:r>
                      <w:r w:rsidR="00E34B34">
                        <w:rPr>
                          <w:rFonts w:ascii="Calibri" w:hAnsi="Calibri"/>
                        </w:rPr>
                        <w:t xml:space="preserve"> between </w:t>
                      </w:r>
                      <w:r w:rsidR="000D46AC">
                        <w:rPr>
                          <w:rFonts w:ascii="Calibri" w:hAnsi="Calibri"/>
                        </w:rPr>
                        <w:t xml:space="preserve">the two factors for the states with </w:t>
                      </w:r>
                      <w:r w:rsidR="000D46AC" w:rsidRPr="00A91321">
                        <w:rPr>
                          <w:rFonts w:ascii="Calibri" w:hAnsi="Calibri"/>
                          <w:b/>
                        </w:rPr>
                        <w:t>high homelessness/high rental</w:t>
                      </w:r>
                      <w:r w:rsidR="000D46AC">
                        <w:rPr>
                          <w:rFonts w:ascii="Calibri" w:hAnsi="Calibri"/>
                        </w:rPr>
                        <w:t xml:space="preserve"> </w:t>
                      </w:r>
                      <w:r w:rsidR="000D46AC" w:rsidRPr="00400FD6">
                        <w:rPr>
                          <w:rFonts w:ascii="Calibri" w:hAnsi="Calibri"/>
                          <w:b/>
                        </w:rPr>
                        <w:t>as % of median income</w:t>
                      </w:r>
                      <w:r w:rsidR="000D46AC">
                        <w:rPr>
                          <w:rFonts w:ascii="Calibri" w:hAnsi="Calibri"/>
                        </w:rPr>
                        <w:t xml:space="preserve">; the </w:t>
                      </w:r>
                      <w:r w:rsidR="00D006C3">
                        <w:rPr>
                          <w:rFonts w:ascii="Calibri" w:hAnsi="Calibri"/>
                        </w:rPr>
                        <w:t>poor correlation statistic could be due to the mix of the other states</w:t>
                      </w:r>
                      <w:r w:rsidR="003839B4">
                        <w:rPr>
                          <w:rFonts w:ascii="Calibri" w:hAnsi="Calibri"/>
                        </w:rPr>
                        <w:t xml:space="preserve"> with lower values of above</w:t>
                      </w:r>
                      <w:r w:rsidR="00D006C3">
                        <w:rPr>
                          <w:rFonts w:ascii="Calibri" w:hAnsi="Calibri"/>
                        </w:rPr>
                        <w:t xml:space="preserve">. </w:t>
                      </w:r>
                      <w:r w:rsidR="00063777">
                        <w:rPr>
                          <w:rFonts w:ascii="Calibri" w:hAnsi="Calibri"/>
                        </w:rPr>
                        <w:t xml:space="preserve">This is perhaps sensible, because when the annual rental is below a certain % of income, the individual may be able to afford housing </w:t>
                      </w:r>
                      <w:r w:rsidR="00A647A0">
                        <w:rPr>
                          <w:rFonts w:ascii="Calibri" w:hAnsi="Calibri"/>
                        </w:rPr>
                        <w:t>regardless</w:t>
                      </w:r>
                      <w:r w:rsidR="00063777">
                        <w:rPr>
                          <w:rFonts w:ascii="Calibri" w:hAnsi="Calibri"/>
                        </w:rPr>
                        <w:t xml:space="preserve"> of small changes in prices.</w:t>
                      </w:r>
                      <w:r w:rsidR="00D006C3">
                        <w:rPr>
                          <w:rFonts w:ascii="Calibri" w:hAnsi="Calibri"/>
                        </w:rPr>
                        <w:t xml:space="preserve"> </w:t>
                      </w:r>
                    </w:p>
                    <w:p w14:paraId="44D55502" w14:textId="6D42DB68" w:rsidR="00F21098" w:rsidRPr="007B0B4B" w:rsidRDefault="00F21098" w:rsidP="00B43325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Assuming that the states with highest rental costs</w:t>
                      </w:r>
                      <w:r w:rsidR="0090014D">
                        <w:rPr>
                          <w:rFonts w:ascii="Calibri" w:hAnsi="Calibri"/>
                        </w:rPr>
                        <w:t xml:space="preserve"> face the</w:t>
                      </w:r>
                      <w:r w:rsidR="003B1CBB">
                        <w:rPr>
                          <w:rFonts w:ascii="Calibri" w:hAnsi="Calibri"/>
                        </w:rPr>
                        <w:t xml:space="preserve"> most</w:t>
                      </w:r>
                      <w:r w:rsidR="0090014D">
                        <w:rPr>
                          <w:rFonts w:ascii="Calibri" w:hAnsi="Calibri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0FF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0E3B9F7" wp14:editId="019D1D03">
                <wp:simplePos x="0" y="0"/>
                <wp:positionH relativeFrom="column">
                  <wp:posOffset>17253</wp:posOffset>
                </wp:positionH>
                <wp:positionV relativeFrom="paragraph">
                  <wp:posOffset>4261449</wp:posOffset>
                </wp:positionV>
                <wp:extent cx="7789653" cy="457200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9653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93152" w14:textId="5299B2EE" w:rsidR="00D40FF4" w:rsidRDefault="00D40FF4">
                            <w:r>
                              <w:rPr>
                                <w:rFonts w:ascii="Calibri" w:hAnsi="Calibri"/>
                              </w:rPr>
                              <w:t xml:space="preserve">significant </w:t>
                            </w:r>
                            <w:r w:rsidR="00C3230C">
                              <w:rPr>
                                <w:rFonts w:ascii="Calibri" w:hAnsi="Calibri"/>
                              </w:rPr>
                              <w:t xml:space="preserve">homeless problem, it is then important to identify the </w:t>
                            </w:r>
                            <w:r w:rsidR="00C3230C" w:rsidRPr="006E15A6">
                              <w:rPr>
                                <w:rFonts w:ascii="Calibri" w:hAnsi="Calibri"/>
                                <w:b/>
                              </w:rPr>
                              <w:t>top few states</w:t>
                            </w:r>
                            <w:r w:rsidR="00C3230C">
                              <w:rPr>
                                <w:rFonts w:ascii="Calibri" w:hAnsi="Calibri"/>
                              </w:rPr>
                              <w:t xml:space="preserve"> with </w:t>
                            </w:r>
                            <w:r w:rsidR="00FC6B2F">
                              <w:rPr>
                                <w:rFonts w:ascii="Calibri" w:hAnsi="Calibri"/>
                              </w:rPr>
                              <w:t>highest rental as % of median income, which is</w:t>
                            </w:r>
                            <w:r w:rsidR="00C43C6A">
                              <w:rPr>
                                <w:rFonts w:ascii="Calibri" w:hAnsi="Calibri"/>
                              </w:rPr>
                              <w:t xml:space="preserve"> shown</w:t>
                            </w:r>
                            <w:r w:rsidR="00FC6B2F">
                              <w:rPr>
                                <w:rFonts w:ascii="Calibri" w:hAnsi="Calibri"/>
                              </w:rPr>
                              <w:t xml:space="preserve"> in Fig. 16. </w:t>
                            </w:r>
                            <w:r w:rsidR="00C43C6A">
                              <w:rPr>
                                <w:rFonts w:ascii="Calibri" w:hAnsi="Calibri"/>
                              </w:rPr>
                              <w:t>Reducing the</w:t>
                            </w:r>
                            <w:r w:rsidR="0013088E">
                              <w:rPr>
                                <w:rFonts w:ascii="Calibri" w:hAnsi="Calibri"/>
                              </w:rPr>
                              <w:t xml:space="preserve"> rental costs in these states (CA, FL, NY, DC, etc.) </w:t>
                            </w:r>
                            <w:r w:rsidR="00CC16A7">
                              <w:rPr>
                                <w:rFonts w:ascii="Calibri" w:hAnsi="Calibri"/>
                              </w:rPr>
                              <w:t>will likely lead to lower homelessness rates.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B9F7" id="Text Box 313" o:spid="_x0000_s1102" type="#_x0000_t202" style="position:absolute;margin-left:1.35pt;margin-top:335.55pt;width:613.35pt;height:36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" filled="f" stroked="f" strokeweight=".5pt">
                <v:textbox>
                  <w:txbxContent>
                    <w:p w14:paraId="3FF93152" w14:textId="5299B2EE" w:rsidR="00D40FF4" w:rsidRDefault="00D40FF4">
                      <w:r>
                        <w:rPr>
                          <w:rFonts w:ascii="Calibri" w:hAnsi="Calibri"/>
                        </w:rPr>
                        <w:t xml:space="preserve">significant </w:t>
                      </w:r>
                      <w:r w:rsidR="00C3230C">
                        <w:rPr>
                          <w:rFonts w:ascii="Calibri" w:hAnsi="Calibri"/>
                        </w:rPr>
                        <w:t xml:space="preserve">homeless problem, it is then important to identify the </w:t>
                      </w:r>
                      <w:r w:rsidR="00C3230C" w:rsidRPr="006E15A6">
                        <w:rPr>
                          <w:rFonts w:ascii="Calibri" w:hAnsi="Calibri"/>
                          <w:b/>
                        </w:rPr>
                        <w:t>top few states</w:t>
                      </w:r>
                      <w:r w:rsidR="00C3230C">
                        <w:rPr>
                          <w:rFonts w:ascii="Calibri" w:hAnsi="Calibri"/>
                        </w:rPr>
                        <w:t xml:space="preserve"> with </w:t>
                      </w:r>
                      <w:r w:rsidR="00FC6B2F">
                        <w:rPr>
                          <w:rFonts w:ascii="Calibri" w:hAnsi="Calibri"/>
                        </w:rPr>
                        <w:t>highest rental as % of median income, which is</w:t>
                      </w:r>
                      <w:r w:rsidR="00C43C6A">
                        <w:rPr>
                          <w:rFonts w:ascii="Calibri" w:hAnsi="Calibri"/>
                        </w:rPr>
                        <w:t xml:space="preserve"> shown</w:t>
                      </w:r>
                      <w:r w:rsidR="00FC6B2F">
                        <w:rPr>
                          <w:rFonts w:ascii="Calibri" w:hAnsi="Calibri"/>
                        </w:rPr>
                        <w:t xml:space="preserve"> in Fig. 16. </w:t>
                      </w:r>
                      <w:r w:rsidR="00C43C6A">
                        <w:rPr>
                          <w:rFonts w:ascii="Calibri" w:hAnsi="Calibri"/>
                        </w:rPr>
                        <w:t>Reducing the</w:t>
                      </w:r>
                      <w:r w:rsidR="0013088E">
                        <w:rPr>
                          <w:rFonts w:ascii="Calibri" w:hAnsi="Calibri"/>
                        </w:rPr>
                        <w:t xml:space="preserve"> rental costs in these states (CA, FL, NY, DC, etc.) </w:t>
                      </w:r>
                      <w:r w:rsidR="00CC16A7">
                        <w:rPr>
                          <w:rFonts w:ascii="Calibri" w:hAnsi="Calibri"/>
                        </w:rPr>
                        <w:t>will likely lead to lower homelessness rates.</w:t>
                      </w:r>
                    </w:p>
                  </w:txbxContent>
                </v:textbox>
              </v:shape>
            </w:pict>
          </mc:Fallback>
        </mc:AlternateContent>
      </w:r>
      <w:r w:rsidR="00F7443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213E4" wp14:editId="3AAC93C6">
                <wp:simplePos x="0" y="0"/>
                <wp:positionH relativeFrom="column">
                  <wp:posOffset>577969</wp:posOffset>
                </wp:positionH>
                <wp:positionV relativeFrom="paragraph">
                  <wp:posOffset>1940943</wp:posOffset>
                </wp:positionV>
                <wp:extent cx="1518249" cy="940280"/>
                <wp:effectExtent l="0" t="0" r="25400" b="1270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49" cy="940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D6D9A3" w14:textId="0CD6196B" w:rsidR="00E94FF5" w:rsidRPr="003C6117" w:rsidRDefault="00E94FF5" w:rsidP="00E94FF5">
                            <w:pPr>
                              <w:rPr>
                                <w:rFonts w:cstheme="minorHAnsi"/>
                                <w:sz w:val="18"/>
                              </w:rPr>
                            </w:pP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>Fig. 1</w:t>
                            </w:r>
                            <w:r w:rsidR="00005330">
                              <w:rPr>
                                <w:rFonts w:cstheme="minorHAnsi"/>
                                <w:sz w:val="18"/>
                              </w:rPr>
                              <w:t>7</w:t>
                            </w: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 xml:space="preserve">: Scatter Plot and Regression Line of </w:t>
                            </w:r>
                            <w:r>
                              <w:rPr>
                                <w:rFonts w:cstheme="minorHAnsi"/>
                                <w:sz w:val="18"/>
                              </w:rPr>
                              <w:t xml:space="preserve">2018 % Homeless against Annual Rental as % of </w:t>
                            </w:r>
                            <w:r w:rsidR="00C45F87">
                              <w:rPr>
                                <w:rFonts w:cstheme="minorHAnsi"/>
                                <w:sz w:val="18"/>
                              </w:rPr>
                              <w:t xml:space="preserve">Median </w:t>
                            </w:r>
                            <w:r>
                              <w:rPr>
                                <w:rFonts w:cstheme="minorHAnsi"/>
                                <w:sz w:val="18"/>
                              </w:rPr>
                              <w:t>Income</w:t>
                            </w:r>
                            <w:r w:rsidR="00CC046D">
                              <w:rPr>
                                <w:rFonts w:cstheme="minorHAnsi"/>
                                <w:sz w:val="18"/>
                              </w:rPr>
                              <w:t xml:space="preserve"> (all States are data points)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13E4" id="Text Box 184" o:spid="_x0000_s1103" type="#_x0000_t202" style="position:absolute;margin-left:45.5pt;margin-top:152.85pt;width:119.55pt;height:74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" fillcolor="white [3201]" strokeweight=".5pt">
                <v:textbox>
                  <w:txbxContent>
                    <w:p w14:paraId="36D6D9A3" w14:textId="0CD6196B" w:rsidR="00E94FF5" w:rsidRPr="003C6117" w:rsidRDefault="00E94FF5" w:rsidP="00E94FF5">
                      <w:pPr>
                        <w:rPr>
                          <w:rFonts w:cstheme="minorHAnsi"/>
                          <w:sz w:val="18"/>
                        </w:rPr>
                      </w:pPr>
                      <w:r w:rsidRPr="003C6117">
                        <w:rPr>
                          <w:rFonts w:cstheme="minorHAnsi"/>
                          <w:sz w:val="18"/>
                        </w:rPr>
                        <w:t>Fig. 1</w:t>
                      </w:r>
                      <w:r w:rsidR="00005330">
                        <w:rPr>
                          <w:rFonts w:cstheme="minorHAnsi"/>
                          <w:sz w:val="18"/>
                        </w:rPr>
                        <w:t>7</w:t>
                      </w:r>
                      <w:r w:rsidRPr="003C6117">
                        <w:rPr>
                          <w:rFonts w:cstheme="minorHAnsi"/>
                          <w:sz w:val="18"/>
                        </w:rPr>
                        <w:t xml:space="preserve">: Scatter Plot and Regression Line of </w:t>
                      </w:r>
                      <w:r>
                        <w:rPr>
                          <w:rFonts w:cstheme="minorHAnsi"/>
                          <w:sz w:val="18"/>
                        </w:rPr>
                        <w:t xml:space="preserve">2018 % Homeless against Annual Rental as % of </w:t>
                      </w:r>
                      <w:r w:rsidR="00C45F87">
                        <w:rPr>
                          <w:rFonts w:cstheme="minorHAnsi"/>
                          <w:sz w:val="18"/>
                        </w:rPr>
                        <w:t xml:space="preserve">Median </w:t>
                      </w:r>
                      <w:r>
                        <w:rPr>
                          <w:rFonts w:cstheme="minorHAnsi"/>
                          <w:sz w:val="18"/>
                        </w:rPr>
                        <w:t>Income</w:t>
                      </w:r>
                      <w:r w:rsidR="00CC046D">
                        <w:rPr>
                          <w:rFonts w:cstheme="minorHAnsi"/>
                          <w:sz w:val="18"/>
                        </w:rPr>
                        <w:t xml:space="preserve"> (all States are data points)</w:t>
                      </w:r>
                    </w:p>
                  </w:txbxContent>
                </v:textbox>
              </v:shape>
            </w:pict>
          </mc:Fallback>
        </mc:AlternateContent>
      </w:r>
      <w:r w:rsidR="00936C3C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1A160F" wp14:editId="3ECBCD05">
                <wp:simplePos x="0" y="0"/>
                <wp:positionH relativeFrom="margin">
                  <wp:posOffset>4804913</wp:posOffset>
                </wp:positionH>
                <wp:positionV relativeFrom="paragraph">
                  <wp:posOffset>1061049</wp:posOffset>
                </wp:positionV>
                <wp:extent cx="1388853" cy="672465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853" cy="672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457E1" w14:textId="77777777" w:rsidR="007B0B4B" w:rsidRDefault="007B0B4B" w:rsidP="007B0B4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  <w:ind w:left="180" w:hanging="18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CA: 33.7%, 0.33%</w:t>
                            </w:r>
                          </w:p>
                          <w:p w14:paraId="3EF7C839" w14:textId="680BAFEE" w:rsidR="007B0B4B" w:rsidRDefault="007C499A" w:rsidP="007B0B4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  <w:ind w:left="180" w:hanging="18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OR: </w:t>
                            </w:r>
                            <w:r w:rsidR="00EE59E0">
                              <w:rPr>
                                <w:rFonts w:ascii="Calibri" w:hAnsi="Calibri"/>
                              </w:rPr>
                              <w:t>23.8%</w:t>
                            </w:r>
                            <w:r w:rsidR="00313312">
                              <w:rPr>
                                <w:rFonts w:ascii="Calibri" w:hAnsi="Calibri"/>
                              </w:rPr>
                              <w:t>, 0.35%</w:t>
                            </w:r>
                          </w:p>
                          <w:p w14:paraId="23691E0C" w14:textId="20C74870" w:rsidR="00EE59E0" w:rsidRDefault="007D66A8" w:rsidP="007B0B4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  <w:ind w:left="180" w:hanging="18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WA: 24.5%, </w:t>
                            </w:r>
                            <w:r w:rsidR="00E553AF">
                              <w:rPr>
                                <w:rFonts w:ascii="Calibri" w:hAnsi="Calibri"/>
                              </w:rPr>
                              <w:t>0.30%</w:t>
                            </w:r>
                          </w:p>
                          <w:p w14:paraId="1F14ECA1" w14:textId="2B3852FC" w:rsidR="007B0B4B" w:rsidRPr="007B0B4B" w:rsidRDefault="007B0B4B" w:rsidP="007B0B4B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160F" id="Text Box 309" o:spid="_x0000_s1104" type="#_x0000_t202" style="position:absolute;margin-left:378.35pt;margin-top:83.55pt;width:109.35pt;height:52.9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" filled="f" stroked="f" strokeweight=".5pt">
                <v:textbox>
                  <w:txbxContent>
                    <w:p w14:paraId="2AD457E1" w14:textId="77777777" w:rsidR="007B0B4B" w:rsidRDefault="007B0B4B" w:rsidP="007B0B4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line="240" w:lineRule="auto"/>
                        <w:ind w:left="180" w:hanging="18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CA: 33.7%, 0.33%</w:t>
                      </w:r>
                    </w:p>
                    <w:p w14:paraId="3EF7C839" w14:textId="680BAFEE" w:rsidR="007B0B4B" w:rsidRDefault="007C499A" w:rsidP="007B0B4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line="240" w:lineRule="auto"/>
                        <w:ind w:left="180" w:hanging="18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 xml:space="preserve">OR: </w:t>
                      </w:r>
                      <w:r w:rsidR="00EE59E0">
                        <w:rPr>
                          <w:rFonts w:ascii="Calibri" w:hAnsi="Calibri"/>
                        </w:rPr>
                        <w:t>23.8%</w:t>
                      </w:r>
                      <w:r w:rsidR="00313312">
                        <w:rPr>
                          <w:rFonts w:ascii="Calibri" w:hAnsi="Calibri"/>
                        </w:rPr>
                        <w:t>, 0.35%</w:t>
                      </w:r>
                    </w:p>
                    <w:p w14:paraId="23691E0C" w14:textId="20C74870" w:rsidR="00EE59E0" w:rsidRDefault="007D66A8" w:rsidP="007B0B4B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line="240" w:lineRule="auto"/>
                        <w:ind w:left="180" w:hanging="18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 xml:space="preserve">WA: 24.5%, </w:t>
                      </w:r>
                      <w:r w:rsidR="00E553AF">
                        <w:rPr>
                          <w:rFonts w:ascii="Calibri" w:hAnsi="Calibri"/>
                        </w:rPr>
                        <w:t>0.30%</w:t>
                      </w:r>
                    </w:p>
                    <w:p w14:paraId="1F14ECA1" w14:textId="2B3852FC" w:rsidR="007B0B4B" w:rsidRPr="007B0B4B" w:rsidRDefault="007B0B4B" w:rsidP="007B0B4B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C09AA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193FF1B" wp14:editId="75DECB07">
                <wp:simplePos x="0" y="0"/>
                <wp:positionH relativeFrom="margin">
                  <wp:posOffset>6198343</wp:posOffset>
                </wp:positionH>
                <wp:positionV relativeFrom="paragraph">
                  <wp:posOffset>1057263</wp:posOffset>
                </wp:positionV>
                <wp:extent cx="1337095" cy="672860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095" cy="672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4F28C" w14:textId="00E7840D" w:rsidR="009C09AA" w:rsidRPr="009C09AA" w:rsidRDefault="00885A2B" w:rsidP="0000314E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  <w:ind w:left="180" w:hanging="18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 xml:space="preserve">CO: </w:t>
                            </w:r>
                            <w:r w:rsidR="008C3113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23.7</w:t>
                            </w:r>
                            <w:r w:rsidR="009C09AA" w:rsidRPr="009C09AA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 xml:space="preserve">%, </w:t>
                            </w:r>
                            <w:r w:rsidR="00DC10F5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0.19%</w:t>
                            </w:r>
                          </w:p>
                          <w:p w14:paraId="6489B1F5" w14:textId="77777777" w:rsidR="009C09AA" w:rsidRPr="009C09AA" w:rsidRDefault="009C09AA" w:rsidP="0000314E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  <w:ind w:left="180" w:hanging="18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 w:rsidRPr="009C09AA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NY: 28.6%, 0.47%</w:t>
                            </w:r>
                          </w:p>
                          <w:p w14:paraId="03901D02" w14:textId="24906DE2" w:rsidR="009C09AA" w:rsidRPr="00F840FF" w:rsidRDefault="00F840FF" w:rsidP="00944223">
                            <w:pPr>
                              <w:pStyle w:val="Title"/>
                              <w:numPr>
                                <w:ilvl w:val="0"/>
                                <w:numId w:val="1"/>
                              </w:numPr>
                              <w:ind w:left="180" w:hanging="18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 xml:space="preserve">FL: </w:t>
                            </w:r>
                            <w:r w:rsidR="006F4492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28.8%</w:t>
                            </w:r>
                            <w:r w:rsidR="00B522E8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, 0.1</w:t>
                            </w:r>
                            <w:r w:rsidR="00CF6B11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5</w:t>
                            </w:r>
                            <w:r w:rsidR="00B522E8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3FF1B" id="Text Box 311" o:spid="_x0000_s1105" type="#_x0000_t202" style="position:absolute;margin-left:488.05pt;margin-top:83.25pt;width:105.3pt;height:5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" filled="f" stroked="f" strokeweight=".5pt">
                <v:textbox>
                  <w:txbxContent>
                    <w:p w14:paraId="1F74F28C" w14:textId="00E7840D" w:rsidR="009C09AA" w:rsidRPr="009C09AA" w:rsidRDefault="00885A2B" w:rsidP="0000314E">
                      <w:pPr>
                        <w:pStyle w:val="Title"/>
                        <w:numPr>
                          <w:ilvl w:val="0"/>
                          <w:numId w:val="1"/>
                        </w:numPr>
                        <w:ind w:left="180" w:hanging="18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 xml:space="preserve">CO: </w:t>
                      </w:r>
                      <w:r w:rsidR="008C3113">
                        <w:rPr>
                          <w:rFonts w:ascii="Calibri" w:hAnsi="Calibri"/>
                          <w:sz w:val="22"/>
                          <w:szCs w:val="22"/>
                        </w:rPr>
                        <w:t>23.7</w:t>
                      </w:r>
                      <w:r w:rsidR="009C09AA" w:rsidRPr="009C09AA">
                        <w:rPr>
                          <w:rFonts w:ascii="Calibri" w:hAnsi="Calibri"/>
                          <w:sz w:val="22"/>
                          <w:szCs w:val="22"/>
                        </w:rPr>
                        <w:t xml:space="preserve">%, </w:t>
                      </w:r>
                      <w:r w:rsidR="00DC10F5">
                        <w:rPr>
                          <w:rFonts w:ascii="Calibri" w:hAnsi="Calibri"/>
                          <w:sz w:val="22"/>
                          <w:szCs w:val="22"/>
                        </w:rPr>
                        <w:t>0.19%</w:t>
                      </w:r>
                    </w:p>
                    <w:p w14:paraId="6489B1F5" w14:textId="77777777" w:rsidR="009C09AA" w:rsidRPr="009C09AA" w:rsidRDefault="009C09AA" w:rsidP="0000314E">
                      <w:pPr>
                        <w:pStyle w:val="Title"/>
                        <w:numPr>
                          <w:ilvl w:val="0"/>
                          <w:numId w:val="1"/>
                        </w:numPr>
                        <w:ind w:left="180" w:hanging="18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 w:rsidRPr="009C09AA">
                        <w:rPr>
                          <w:rFonts w:ascii="Calibri" w:hAnsi="Calibri"/>
                          <w:sz w:val="22"/>
                          <w:szCs w:val="22"/>
                        </w:rPr>
                        <w:t>NY: 28.6%, 0.47%</w:t>
                      </w:r>
                    </w:p>
                    <w:p w14:paraId="03901D02" w14:textId="24906DE2" w:rsidR="009C09AA" w:rsidRPr="00F840FF" w:rsidRDefault="00F840FF" w:rsidP="00944223">
                      <w:pPr>
                        <w:pStyle w:val="Title"/>
                        <w:numPr>
                          <w:ilvl w:val="0"/>
                          <w:numId w:val="1"/>
                        </w:numPr>
                        <w:ind w:left="180" w:hanging="18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 xml:space="preserve">FL: </w:t>
                      </w:r>
                      <w:r w:rsidR="006F4492">
                        <w:rPr>
                          <w:rFonts w:ascii="Calibri" w:hAnsi="Calibri"/>
                          <w:sz w:val="22"/>
                          <w:szCs w:val="22"/>
                        </w:rPr>
                        <w:t>28.8%</w:t>
                      </w:r>
                      <w:r w:rsidR="00B522E8">
                        <w:rPr>
                          <w:rFonts w:ascii="Calibri" w:hAnsi="Calibri"/>
                          <w:sz w:val="22"/>
                          <w:szCs w:val="22"/>
                        </w:rPr>
                        <w:t>, 0.1</w:t>
                      </w:r>
                      <w:r w:rsidR="00CF6B11">
                        <w:rPr>
                          <w:rFonts w:ascii="Calibri" w:hAnsi="Calibri"/>
                          <w:sz w:val="22"/>
                          <w:szCs w:val="22"/>
                        </w:rPr>
                        <w:t>5</w:t>
                      </w:r>
                      <w:r w:rsidR="00B522E8">
                        <w:rPr>
                          <w:rFonts w:ascii="Calibri" w:hAnsi="Calibri"/>
                          <w:sz w:val="22"/>
                          <w:szCs w:val="22"/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7853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566A24A" wp14:editId="38158FAC">
                <wp:simplePos x="0" y="0"/>
                <wp:positionH relativeFrom="margin">
                  <wp:align>right</wp:align>
                </wp:positionH>
                <wp:positionV relativeFrom="paragraph">
                  <wp:posOffset>8626</wp:posOffset>
                </wp:positionV>
                <wp:extent cx="3010619" cy="1112808"/>
                <wp:effectExtent l="0" t="0" r="0" b="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0619" cy="11128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9CB819" w14:textId="73E3BB52" w:rsidR="00353FE9" w:rsidRPr="007B0B4B" w:rsidRDefault="00D27853" w:rsidP="007B0B4B">
                            <w:pPr>
                              <w:spacing w:line="240" w:lineRule="auto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Of interest from Fig. 14 and 15 are those states with high average monthly rental</w:t>
                            </w:r>
                            <w:r w:rsidR="00A667CE">
                              <w:rPr>
                                <w:rFonts w:ascii="Calibri" w:hAnsi="Calibri"/>
                              </w:rPr>
                              <w:t xml:space="preserve"> as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% of median income: </w:t>
                            </w:r>
                            <w:r w:rsidR="008B273B">
                              <w:rPr>
                                <w:rFonts w:ascii="Calibri" w:hAnsi="Calibri"/>
                              </w:rPr>
                              <w:t xml:space="preserve">these states have high % homeless </w:t>
                            </w:r>
                            <w:r w:rsidR="0044709B">
                              <w:rPr>
                                <w:rFonts w:ascii="Calibri" w:hAnsi="Calibri"/>
                              </w:rPr>
                              <w:t>as well</w:t>
                            </w:r>
                            <w:r w:rsidR="003D0A02">
                              <w:rPr>
                                <w:rFonts w:ascii="Calibri" w:hAnsi="Calibri"/>
                              </w:rPr>
                              <w:t xml:space="preserve"> (compare to Fig. </w:t>
                            </w:r>
                            <w:r w:rsidR="002E7527">
                              <w:rPr>
                                <w:rFonts w:ascii="Calibri" w:hAnsi="Calibri"/>
                              </w:rPr>
                              <w:t>4</w:t>
                            </w:r>
                            <w:r w:rsidR="003D0A02">
                              <w:rPr>
                                <w:rFonts w:ascii="Calibri" w:hAnsi="Calibri"/>
                              </w:rPr>
                              <w:t>)</w:t>
                            </w:r>
                            <w:r w:rsidR="0044709B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D203A7">
                              <w:rPr>
                                <w:rFonts w:ascii="Calibri" w:hAnsi="Calibri"/>
                              </w:rPr>
                              <w:t>In particular,</w:t>
                            </w:r>
                            <w:r w:rsidR="008B67E2">
                              <w:rPr>
                                <w:rFonts w:ascii="Calibri" w:hAnsi="Calibri"/>
                              </w:rPr>
                              <w:t xml:space="preserve"> the following states</w:t>
                            </w:r>
                            <w:r w:rsidR="00D203A7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98457E">
                              <w:rPr>
                                <w:rFonts w:ascii="Calibri" w:hAnsi="Calibri"/>
                              </w:rPr>
                              <w:t>[</w:t>
                            </w:r>
                            <w:r w:rsidR="006E7817" w:rsidRPr="00D06585">
                              <w:rPr>
                                <w:rFonts w:ascii="Calibri" w:hAnsi="Calibri"/>
                                <w:i/>
                              </w:rPr>
                              <w:t xml:space="preserve">State: </w:t>
                            </w:r>
                            <w:r w:rsidR="00035BFE">
                              <w:rPr>
                                <w:rFonts w:ascii="Calibri" w:hAnsi="Calibri"/>
                                <w:i/>
                              </w:rPr>
                              <w:t>R</w:t>
                            </w:r>
                            <w:r w:rsidR="006E7817" w:rsidRPr="00D06585">
                              <w:rPr>
                                <w:rFonts w:ascii="Calibri" w:hAnsi="Calibri"/>
                                <w:i/>
                              </w:rPr>
                              <w:t>ental as % of median income</w:t>
                            </w:r>
                            <w:r w:rsidR="00144D0F" w:rsidRPr="00D06585">
                              <w:rPr>
                                <w:rFonts w:ascii="Calibri" w:hAnsi="Calibri"/>
                                <w:i/>
                              </w:rPr>
                              <w:t>, % Homeless</w:t>
                            </w:r>
                            <w:r w:rsidR="0098457E">
                              <w:rPr>
                                <w:rFonts w:ascii="Calibri" w:hAnsi="Calibri"/>
                              </w:rPr>
                              <w:t>]</w:t>
                            </w:r>
                            <w:r w:rsidR="00C46B46">
                              <w:rPr>
                                <w:rFonts w:ascii="Calibri" w:hAnsi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6A24A" id="Text Box 308" o:spid="_x0000_s1106" type="#_x0000_t202" style="position:absolute;margin-left:185.85pt;margin-top:.7pt;width:237.05pt;height:87.6pt;z-index:251832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JsWMgIAAF4EAAAOAAAAZHJzL2Uyb0RvYy54bWysVFFv2jAQfp+0/2D5fYQApS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" filled="f" stroked="f" strokeweight=".5pt">
                <v:textbox>
                  <w:txbxContent>
                    <w:p w14:paraId="469CB819" w14:textId="73E3BB52" w:rsidR="00353FE9" w:rsidRPr="007B0B4B" w:rsidRDefault="00D27853" w:rsidP="007B0B4B">
                      <w:pPr>
                        <w:spacing w:line="240" w:lineRule="auto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Of interest from Fig. 14 and 15 are those states with high average monthly rental</w:t>
                      </w:r>
                      <w:r w:rsidR="00A667CE">
                        <w:rPr>
                          <w:rFonts w:ascii="Calibri" w:hAnsi="Calibri"/>
                        </w:rPr>
                        <w:t xml:space="preserve"> as</w:t>
                      </w:r>
                      <w:r>
                        <w:rPr>
                          <w:rFonts w:ascii="Calibri" w:hAnsi="Calibri"/>
                        </w:rPr>
                        <w:t xml:space="preserve"> % of median income: </w:t>
                      </w:r>
                      <w:r w:rsidR="008B273B">
                        <w:rPr>
                          <w:rFonts w:ascii="Calibri" w:hAnsi="Calibri"/>
                        </w:rPr>
                        <w:t xml:space="preserve">these states have high % homeless </w:t>
                      </w:r>
                      <w:r w:rsidR="0044709B">
                        <w:rPr>
                          <w:rFonts w:ascii="Calibri" w:hAnsi="Calibri"/>
                        </w:rPr>
                        <w:t>as well</w:t>
                      </w:r>
                      <w:r w:rsidR="003D0A02">
                        <w:rPr>
                          <w:rFonts w:ascii="Calibri" w:hAnsi="Calibri"/>
                        </w:rPr>
                        <w:t xml:space="preserve"> (compare to Fig. </w:t>
                      </w:r>
                      <w:r w:rsidR="002E7527">
                        <w:rPr>
                          <w:rFonts w:ascii="Calibri" w:hAnsi="Calibri"/>
                        </w:rPr>
                        <w:t>4</w:t>
                      </w:r>
                      <w:r w:rsidR="003D0A02">
                        <w:rPr>
                          <w:rFonts w:ascii="Calibri" w:hAnsi="Calibri"/>
                        </w:rPr>
                        <w:t>)</w:t>
                      </w:r>
                      <w:r w:rsidR="0044709B">
                        <w:rPr>
                          <w:rFonts w:ascii="Calibri" w:hAnsi="Calibri"/>
                        </w:rPr>
                        <w:t xml:space="preserve">. </w:t>
                      </w:r>
                      <w:r w:rsidR="00D203A7">
                        <w:rPr>
                          <w:rFonts w:ascii="Calibri" w:hAnsi="Calibri"/>
                        </w:rPr>
                        <w:t>In particular,</w:t>
                      </w:r>
                      <w:r w:rsidR="008B67E2">
                        <w:rPr>
                          <w:rFonts w:ascii="Calibri" w:hAnsi="Calibri"/>
                        </w:rPr>
                        <w:t xml:space="preserve"> the following states</w:t>
                      </w:r>
                      <w:r w:rsidR="00D203A7">
                        <w:rPr>
                          <w:rFonts w:ascii="Calibri" w:hAnsi="Calibri"/>
                        </w:rPr>
                        <w:t xml:space="preserve"> </w:t>
                      </w:r>
                      <w:r w:rsidR="0098457E">
                        <w:rPr>
                          <w:rFonts w:ascii="Calibri" w:hAnsi="Calibri"/>
                        </w:rPr>
                        <w:t>[</w:t>
                      </w:r>
                      <w:r w:rsidR="006E7817" w:rsidRPr="00D06585">
                        <w:rPr>
                          <w:rFonts w:ascii="Calibri" w:hAnsi="Calibri"/>
                          <w:i/>
                        </w:rPr>
                        <w:t xml:space="preserve">State: </w:t>
                      </w:r>
                      <w:r w:rsidR="00035BFE">
                        <w:rPr>
                          <w:rFonts w:ascii="Calibri" w:hAnsi="Calibri"/>
                          <w:i/>
                        </w:rPr>
                        <w:t>R</w:t>
                      </w:r>
                      <w:r w:rsidR="006E7817" w:rsidRPr="00D06585">
                        <w:rPr>
                          <w:rFonts w:ascii="Calibri" w:hAnsi="Calibri"/>
                          <w:i/>
                        </w:rPr>
                        <w:t>ental as % of median income</w:t>
                      </w:r>
                      <w:r w:rsidR="00144D0F" w:rsidRPr="00D06585">
                        <w:rPr>
                          <w:rFonts w:ascii="Calibri" w:hAnsi="Calibri"/>
                          <w:i/>
                        </w:rPr>
                        <w:t>, % Homeless</w:t>
                      </w:r>
                      <w:r w:rsidR="0098457E">
                        <w:rPr>
                          <w:rFonts w:ascii="Calibri" w:hAnsi="Calibri"/>
                        </w:rPr>
                        <w:t>]</w:t>
                      </w:r>
                      <w:r w:rsidR="00C46B46">
                        <w:rPr>
                          <w:rFonts w:ascii="Calibri" w:hAnsi="Calibri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6F2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D277B2" wp14:editId="5EC05AF4">
                <wp:simplePos x="0" y="0"/>
                <wp:positionH relativeFrom="column">
                  <wp:posOffset>2171748</wp:posOffset>
                </wp:positionH>
                <wp:positionV relativeFrom="paragraph">
                  <wp:posOffset>2089366</wp:posOffset>
                </wp:positionV>
                <wp:extent cx="1431925" cy="422275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925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4D913C" w14:textId="4D78F324" w:rsidR="00007166" w:rsidRPr="00E94FF5" w:rsidRDefault="00007166" w:rsidP="00007166">
                            <w:pPr>
                              <w:pStyle w:val="HTMLPreformatted"/>
                              <w:shd w:val="clear" w:color="auto" w:fill="FFFFFF"/>
                              <w:wordWrap w:val="0"/>
                              <w:textAlignment w:val="baseline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94FF5">
                              <w:rPr>
                                <w:color w:val="FF0000"/>
                                <w:sz w:val="16"/>
                                <w:szCs w:val="16"/>
                              </w:rPr>
                              <w:t>Y = 0.0169x + -0.208</w:t>
                            </w:r>
                          </w:p>
                          <w:p w14:paraId="507820A5" w14:textId="53CF4ABA" w:rsidR="009C44DF" w:rsidRPr="00E94FF5" w:rsidRDefault="009C44DF" w:rsidP="009C44DF">
                            <w:pPr>
                              <w:pStyle w:val="HTMLPreformatted"/>
                              <w:shd w:val="clear" w:color="auto" w:fill="FFFFFF"/>
                              <w:wordWrap w:val="0"/>
                              <w:textAlignment w:val="baseline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94FF5">
                              <w:rPr>
                                <w:color w:val="FF0000"/>
                                <w:sz w:val="16"/>
                                <w:szCs w:val="16"/>
                              </w:rPr>
                              <w:t>Pearson correlation coefficient = 0.</w:t>
                            </w:r>
                            <w:r w:rsidR="004F7F13" w:rsidRPr="00E94FF5">
                              <w:rPr>
                                <w:color w:val="FF0000"/>
                                <w:sz w:val="16"/>
                                <w:szCs w:val="16"/>
                              </w:rPr>
                              <w:t>556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277B2" id="Text Box 181" o:spid="_x0000_s1107" type="#_x0000_t202" style="position:absolute;margin-left:171pt;margin-top:164.5pt;width:112.75pt;height:33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" fillcolor="white [3201]" stroked="f" strokeweight=".5pt">
                <v:textbox>
                  <w:txbxContent>
                    <w:p w14:paraId="314D913C" w14:textId="4D78F324" w:rsidR="00007166" w:rsidRPr="00E94FF5" w:rsidRDefault="00007166" w:rsidP="00007166">
                      <w:pPr>
                        <w:pStyle w:val="HTMLPreformatted"/>
                        <w:shd w:val="clear" w:color="auto" w:fill="FFFFFF"/>
                        <w:wordWrap w:val="0"/>
                        <w:textAlignment w:val="baseline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E94FF5">
                        <w:rPr>
                          <w:color w:val="FF0000"/>
                          <w:sz w:val="16"/>
                          <w:szCs w:val="16"/>
                        </w:rPr>
                        <w:t>Y = 0.016</w:t>
                      </w:r>
                      <w:r w:rsidRPr="00E94FF5">
                        <w:rPr>
                          <w:color w:val="FF0000"/>
                          <w:sz w:val="16"/>
                          <w:szCs w:val="16"/>
                        </w:rPr>
                        <w:t>9</w:t>
                      </w:r>
                      <w:r w:rsidRPr="00E94FF5">
                        <w:rPr>
                          <w:color w:val="FF0000"/>
                          <w:sz w:val="16"/>
                          <w:szCs w:val="16"/>
                        </w:rPr>
                        <w:t>x + -0.208</w:t>
                      </w:r>
                    </w:p>
                    <w:p w14:paraId="507820A5" w14:textId="53CF4ABA" w:rsidR="009C44DF" w:rsidRPr="00E94FF5" w:rsidRDefault="009C44DF" w:rsidP="009C44DF">
                      <w:pPr>
                        <w:pStyle w:val="HTMLPreformatted"/>
                        <w:shd w:val="clear" w:color="auto" w:fill="FFFFFF"/>
                        <w:wordWrap w:val="0"/>
                        <w:textAlignment w:val="baseline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E94FF5">
                        <w:rPr>
                          <w:color w:val="FF0000"/>
                          <w:sz w:val="16"/>
                          <w:szCs w:val="16"/>
                        </w:rPr>
                        <w:t>Pearson correlation coefficient = 0.</w:t>
                      </w:r>
                      <w:r w:rsidR="004F7F13" w:rsidRPr="00E94FF5">
                        <w:rPr>
                          <w:color w:val="FF0000"/>
                          <w:sz w:val="16"/>
                          <w:szCs w:val="16"/>
                        </w:rPr>
                        <w:t>556</w:t>
                      </w:r>
                    </w:p>
                  </w:txbxContent>
                </v:textbox>
              </v:shape>
            </w:pict>
          </mc:Fallback>
        </mc:AlternateContent>
      </w:r>
      <w:r w:rsidR="00FB6AC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A42325" wp14:editId="58DCCE66">
                <wp:simplePos x="0" y="0"/>
                <wp:positionH relativeFrom="column">
                  <wp:posOffset>1500505</wp:posOffset>
                </wp:positionH>
                <wp:positionV relativeFrom="paragraph">
                  <wp:posOffset>7884</wp:posOffset>
                </wp:positionV>
                <wp:extent cx="3217653" cy="362310"/>
                <wp:effectExtent l="0" t="0" r="20955" b="1905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7653" cy="3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93460" w14:textId="25F5F796" w:rsidR="00FB6ACA" w:rsidRPr="003C6117" w:rsidRDefault="00FB6ACA" w:rsidP="00E94FF5">
                            <w:pPr>
                              <w:rPr>
                                <w:rFonts w:cstheme="minorHAnsi"/>
                                <w:sz w:val="18"/>
                              </w:rPr>
                            </w:pP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>Fig. 1</w:t>
                            </w:r>
                            <w:r w:rsidR="00236F4F">
                              <w:rPr>
                                <w:rFonts w:cstheme="minorHAnsi"/>
                                <w:sz w:val="18"/>
                              </w:rPr>
                              <w:t>6</w:t>
                            </w:r>
                            <w:r w:rsidRPr="003C6117">
                              <w:rPr>
                                <w:rFonts w:cstheme="minorHAnsi"/>
                                <w:sz w:val="18"/>
                              </w:rPr>
                              <w:t xml:space="preserve">: </w:t>
                            </w:r>
                            <w:r>
                              <w:rPr>
                                <w:rFonts w:cstheme="minorHAnsi"/>
                                <w:sz w:val="18"/>
                              </w:rPr>
                              <w:t xml:space="preserve">2018 Annual Rental </w:t>
                            </w:r>
                            <w:r w:rsidR="00745EE0">
                              <w:rPr>
                                <w:rFonts w:cstheme="minorHAnsi"/>
                                <w:sz w:val="18"/>
                              </w:rPr>
                              <w:t xml:space="preserve">Costs </w:t>
                            </w:r>
                            <w:r>
                              <w:rPr>
                                <w:rFonts w:cstheme="minorHAnsi"/>
                                <w:sz w:val="18"/>
                              </w:rPr>
                              <w:t>as % of</w:t>
                            </w:r>
                            <w:r w:rsidR="00B3059C">
                              <w:rPr>
                                <w:rFonts w:cstheme="minorHAnsi"/>
                                <w:sz w:val="18"/>
                              </w:rPr>
                              <w:t xml:space="preserve"> Annual</w:t>
                            </w:r>
                            <w:r>
                              <w:rPr>
                                <w:rFonts w:cstheme="minorHAnsi"/>
                                <w:sz w:val="18"/>
                              </w:rPr>
                              <w:t xml:space="preserve"> </w:t>
                            </w:r>
                            <w:r w:rsidR="00A75E02">
                              <w:rPr>
                                <w:rFonts w:cstheme="minorHAnsi"/>
                                <w:sz w:val="18"/>
                              </w:rPr>
                              <w:t xml:space="preserve">Median </w:t>
                            </w:r>
                            <w:r>
                              <w:rPr>
                                <w:rFonts w:cstheme="minorHAnsi"/>
                                <w:sz w:val="18"/>
                              </w:rPr>
                              <w:t>Income</w:t>
                            </w:r>
                            <w:r w:rsidR="00B3059C">
                              <w:rPr>
                                <w:rFonts w:cstheme="minorHAnsi"/>
                                <w:sz w:val="18"/>
                              </w:rPr>
                              <w:t>, sorted in decreasing order by 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42325" id="Text Box 185" o:spid="_x0000_s1108" type="#_x0000_t202" style="position:absolute;margin-left:118.15pt;margin-top:.6pt;width:253.35pt;height:28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" fillcolor="white [3201]" strokeweight=".5pt">
                <v:textbox>
                  <w:txbxContent>
                    <w:p w14:paraId="3F693460" w14:textId="25F5F796" w:rsidR="00FB6ACA" w:rsidRPr="003C6117" w:rsidRDefault="00FB6ACA" w:rsidP="00E94FF5">
                      <w:pPr>
                        <w:rPr>
                          <w:rFonts w:cstheme="minorHAnsi"/>
                          <w:sz w:val="18"/>
                        </w:rPr>
                      </w:pPr>
                      <w:r w:rsidRPr="003C6117">
                        <w:rPr>
                          <w:rFonts w:cstheme="minorHAnsi"/>
                          <w:sz w:val="18"/>
                        </w:rPr>
                        <w:t>Fig. 1</w:t>
                      </w:r>
                      <w:r w:rsidR="00236F4F">
                        <w:rPr>
                          <w:rFonts w:cstheme="minorHAnsi"/>
                          <w:sz w:val="18"/>
                        </w:rPr>
                        <w:t>6</w:t>
                      </w:r>
                      <w:r w:rsidRPr="003C6117">
                        <w:rPr>
                          <w:rFonts w:cstheme="minorHAnsi"/>
                          <w:sz w:val="18"/>
                        </w:rPr>
                        <w:t xml:space="preserve">: </w:t>
                      </w:r>
                      <w:r>
                        <w:rPr>
                          <w:rFonts w:cstheme="minorHAnsi"/>
                          <w:sz w:val="18"/>
                        </w:rPr>
                        <w:t xml:space="preserve">2018 Annual Rental </w:t>
                      </w:r>
                      <w:r w:rsidR="00745EE0">
                        <w:rPr>
                          <w:rFonts w:cstheme="minorHAnsi"/>
                          <w:sz w:val="18"/>
                        </w:rPr>
                        <w:t xml:space="preserve">Costs </w:t>
                      </w:r>
                      <w:r>
                        <w:rPr>
                          <w:rFonts w:cstheme="minorHAnsi"/>
                          <w:sz w:val="18"/>
                        </w:rPr>
                        <w:t>as % of</w:t>
                      </w:r>
                      <w:r w:rsidR="00B3059C">
                        <w:rPr>
                          <w:rFonts w:cstheme="minorHAnsi"/>
                          <w:sz w:val="18"/>
                        </w:rPr>
                        <w:t xml:space="preserve"> Annual</w:t>
                      </w:r>
                      <w:r>
                        <w:rPr>
                          <w:rFonts w:cstheme="minorHAnsi"/>
                          <w:sz w:val="18"/>
                        </w:rPr>
                        <w:t xml:space="preserve"> </w:t>
                      </w:r>
                      <w:r w:rsidR="00A75E02">
                        <w:rPr>
                          <w:rFonts w:cstheme="minorHAnsi"/>
                          <w:sz w:val="18"/>
                        </w:rPr>
                        <w:t xml:space="preserve">Median </w:t>
                      </w:r>
                      <w:r>
                        <w:rPr>
                          <w:rFonts w:cstheme="minorHAnsi"/>
                          <w:sz w:val="18"/>
                        </w:rPr>
                        <w:t>Income</w:t>
                      </w:r>
                      <w:r w:rsidR="00B3059C">
                        <w:rPr>
                          <w:rFonts w:cstheme="minorHAnsi"/>
                          <w:sz w:val="18"/>
                        </w:rPr>
                        <w:t>, sorted in decreasing order by state</w:t>
                      </w:r>
                    </w:p>
                  </w:txbxContent>
                </v:textbox>
              </v:shape>
            </w:pict>
          </mc:Fallback>
        </mc:AlternateContent>
      </w:r>
      <w:r w:rsidR="0077068A">
        <w:rPr>
          <w:noProof/>
        </w:rPr>
        <w:drawing>
          <wp:inline distT="0" distB="0" distL="0" distR="0" wp14:anchorId="56DF82B6" wp14:editId="3D157D8F">
            <wp:extent cx="4787660" cy="1875859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542" cy="192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D55">
        <w:rPr>
          <w:noProof/>
        </w:rPr>
        <w:drawing>
          <wp:inline distT="0" distB="0" distL="0" distR="0" wp14:anchorId="1254A130" wp14:editId="7858A897">
            <wp:extent cx="3636335" cy="2389413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335" cy="23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BD5B" w14:textId="70004781" w:rsidR="00B43325" w:rsidRDefault="00B43325" w:rsidP="00623F3E">
      <w:pPr>
        <w:spacing w:line="240" w:lineRule="auto"/>
      </w:pPr>
    </w:p>
    <w:p w14:paraId="4E2CBB89" w14:textId="6F5B0ED5" w:rsidR="00337626" w:rsidRDefault="00337626" w:rsidP="00623F3E">
      <w:pPr>
        <w:spacing w:line="240" w:lineRule="auto"/>
      </w:pPr>
    </w:p>
    <w:p w14:paraId="3E90AD5B" w14:textId="23F5EB03" w:rsidR="00A44341" w:rsidRDefault="00B8490D" w:rsidP="00623F3E">
      <w:pPr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2D30BA0B" wp14:editId="5F4B37A4">
                <wp:simplePos x="0" y="0"/>
                <wp:positionH relativeFrom="margin">
                  <wp:align>right</wp:align>
                </wp:positionH>
                <wp:positionV relativeFrom="paragraph">
                  <wp:posOffset>452120</wp:posOffset>
                </wp:positionV>
                <wp:extent cx="7754620" cy="4709795"/>
                <wp:effectExtent l="0" t="0" r="0" b="0"/>
                <wp:wrapSquare wrapText="bothSides"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4620" cy="47100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CAAFB" w14:textId="7EEA1557" w:rsidR="007F0E8B" w:rsidRDefault="00024B3F">
                            <w:pPr>
                              <w:rPr>
                                <w:rFonts w:ascii="Calibri" w:hAnsi="Calibri"/>
                              </w:rPr>
                            </w:pPr>
                            <w:r w:rsidRPr="00B8490D">
                              <w:rPr>
                                <w:rFonts w:ascii="Calibri" w:hAnsi="Calibri" w:cs="Calibri"/>
                              </w:rPr>
                              <w:t xml:space="preserve">Through careful </w:t>
                            </w:r>
                            <w:r w:rsidR="00B8490D">
                              <w:rPr>
                                <w:rFonts w:ascii="Calibri" w:hAnsi="Calibri" w:cs="Calibri"/>
                              </w:rPr>
                              <w:t xml:space="preserve">analysis and comparison of data, </w:t>
                            </w:r>
                            <w:r w:rsidR="00D630A3">
                              <w:rPr>
                                <w:rFonts w:ascii="Calibri" w:hAnsi="Calibri" w:cs="Calibri"/>
                              </w:rPr>
                              <w:t xml:space="preserve">5 </w:t>
                            </w:r>
                            <w:r w:rsidR="0032063E">
                              <w:rPr>
                                <w:rFonts w:ascii="Calibri" w:hAnsi="Calibri" w:cs="Calibri"/>
                              </w:rPr>
                              <w:t>key findings</w:t>
                            </w:r>
                            <w:r w:rsidR="00D630A3">
                              <w:rPr>
                                <w:rFonts w:ascii="Calibri" w:hAnsi="Calibri" w:cs="Calibri"/>
                              </w:rPr>
                              <w:t xml:space="preserve"> are proposed</w:t>
                            </w:r>
                            <w:r w:rsidR="0032063E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  <w:r w:rsidR="008E31FA" w:rsidRPr="00187336">
                              <w:rPr>
                                <w:rFonts w:ascii="Calibri" w:hAnsi="Calibri" w:cs="Calibri"/>
                                <w:i/>
                              </w:rPr>
                              <w:t>First</w:t>
                            </w:r>
                            <w:r w:rsidR="008E31FA">
                              <w:rPr>
                                <w:rFonts w:ascii="Calibri" w:hAnsi="Calibri" w:cs="Calibri"/>
                              </w:rPr>
                              <w:t xml:space="preserve">, </w:t>
                            </w:r>
                            <w:r w:rsidR="000A75ED">
                              <w:rPr>
                                <w:rFonts w:ascii="Calibri" w:hAnsi="Calibri" w:cs="Calibri"/>
                              </w:rPr>
                              <w:t xml:space="preserve">comparing the city of Chicago and Los Angeles, </w:t>
                            </w:r>
                            <w:r w:rsidR="00C7567F">
                              <w:rPr>
                                <w:rFonts w:ascii="Calibri" w:hAnsi="Calibri" w:cs="Calibri"/>
                              </w:rPr>
                              <w:t>there is a clear discrepancy in the severity of problem between the 2 cities; LA</w:t>
                            </w:r>
                            <w:r w:rsidR="006A75B9">
                              <w:rPr>
                                <w:rFonts w:ascii="Calibri" w:hAnsi="Calibri" w:cs="Calibri"/>
                              </w:rPr>
                              <w:t>’s homelessness is rising while Chicago’s is decreasing</w:t>
                            </w:r>
                            <w:r w:rsidR="00F116A3">
                              <w:rPr>
                                <w:rFonts w:ascii="Calibri" w:hAnsi="Calibri" w:cs="Calibri"/>
                              </w:rPr>
                              <w:t>.</w:t>
                            </w:r>
                            <w:r w:rsidR="000B3358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0B3358" w:rsidRPr="006B6397">
                              <w:rPr>
                                <w:rFonts w:ascii="Calibri" w:hAnsi="Calibri" w:cs="Calibri"/>
                                <w:i/>
                              </w:rPr>
                              <w:t>Second</w:t>
                            </w:r>
                            <w:r w:rsidR="00F116A3">
                              <w:rPr>
                                <w:rFonts w:ascii="Calibri" w:hAnsi="Calibri" w:cs="Calibri"/>
                              </w:rPr>
                              <w:t xml:space="preserve">, </w:t>
                            </w:r>
                            <w:r w:rsidR="008C4FA7">
                              <w:rPr>
                                <w:rFonts w:ascii="Calibri" w:hAnsi="Calibri" w:cs="Calibri"/>
                              </w:rPr>
                              <w:t>regional trends in homelessness have been identified</w:t>
                            </w:r>
                            <w:r w:rsidR="007262E4">
                              <w:rPr>
                                <w:rFonts w:ascii="Calibri" w:hAnsi="Calibri" w:cs="Calibri"/>
                              </w:rPr>
                              <w:t>;</w:t>
                            </w:r>
                            <w:r w:rsidR="008C4FA7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7262E4">
                              <w:rPr>
                                <w:rFonts w:ascii="Calibri" w:hAnsi="Calibri" w:cs="Calibri"/>
                              </w:rPr>
                              <w:t>i</w:t>
                            </w:r>
                            <w:r w:rsidR="008C4FA7">
                              <w:rPr>
                                <w:rFonts w:ascii="Calibri" w:hAnsi="Calibri" w:cs="Calibri"/>
                              </w:rPr>
                              <w:t xml:space="preserve">n particular, it has been shown that </w:t>
                            </w:r>
                            <w:r w:rsidR="002F2D45">
                              <w:rPr>
                                <w:rFonts w:ascii="Calibri" w:hAnsi="Calibri" w:cs="Calibri"/>
                              </w:rPr>
                              <w:t>h</w:t>
                            </w:r>
                            <w:r w:rsidR="00C02ED0">
                              <w:rPr>
                                <w:rFonts w:ascii="Calibri" w:hAnsi="Calibri" w:cs="Calibri"/>
                              </w:rPr>
                              <w:t xml:space="preserve">omelessness is </w:t>
                            </w:r>
                            <w:r w:rsidR="00C02ED0" w:rsidRPr="008B1A54">
                              <w:rPr>
                                <w:rFonts w:ascii="Calibri" w:hAnsi="Calibri" w:cs="Calibri"/>
                              </w:rPr>
                              <w:t>particularly a problem in the</w:t>
                            </w:r>
                            <w:r w:rsidR="00C02ED0" w:rsidRPr="007A3B7B">
                              <w:rPr>
                                <w:rFonts w:ascii="Calibri" w:hAnsi="Calibri" w:cs="Calibri"/>
                                <w:b/>
                              </w:rPr>
                              <w:t xml:space="preserve"> Northeast and West </w:t>
                            </w:r>
                            <w:r w:rsidR="00B9306F" w:rsidRPr="00B9306F">
                              <w:rPr>
                                <w:rFonts w:ascii="Calibri" w:hAnsi="Calibri" w:cs="Calibri"/>
                              </w:rPr>
                              <w:t>r</w:t>
                            </w:r>
                            <w:r w:rsidR="00C02ED0" w:rsidRPr="00B9306F">
                              <w:rPr>
                                <w:rFonts w:ascii="Calibri" w:hAnsi="Calibri" w:cs="Calibri"/>
                              </w:rPr>
                              <w:t>egions</w:t>
                            </w:r>
                            <w:r w:rsidR="001834DC">
                              <w:rPr>
                                <w:rFonts w:ascii="Calibri" w:hAnsi="Calibri" w:cs="Calibri"/>
                              </w:rPr>
                              <w:t>, and</w:t>
                            </w:r>
                            <w:r w:rsidR="00C02ED0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C02ED0" w:rsidRPr="00867491">
                              <w:rPr>
                                <w:rFonts w:ascii="Calibri" w:hAnsi="Calibri" w:cs="Calibri"/>
                                <w:b/>
                              </w:rPr>
                              <w:t>Pacific and South Atlantic</w:t>
                            </w:r>
                            <w:r w:rsidR="00C02ED0">
                              <w:rPr>
                                <w:rFonts w:ascii="Calibri" w:hAnsi="Calibri" w:cs="Calibri"/>
                              </w:rPr>
                              <w:t xml:space="preserve"> divisions</w:t>
                            </w:r>
                            <w:r w:rsidR="001128D0">
                              <w:rPr>
                                <w:rFonts w:ascii="Calibri" w:hAnsi="Calibri" w:cs="Calibri"/>
                              </w:rPr>
                              <w:t xml:space="preserve">. Third, through </w:t>
                            </w:r>
                            <w:r w:rsidR="0029694E">
                              <w:rPr>
                                <w:rFonts w:ascii="Calibri" w:hAnsi="Calibri" w:cs="Calibri"/>
                              </w:rPr>
                              <w:t xml:space="preserve">analysis of spatial and temporal trends </w:t>
                            </w:r>
                            <w:r w:rsidR="004847C8">
                              <w:rPr>
                                <w:rFonts w:ascii="Calibri" w:hAnsi="Calibri" w:cs="Calibri"/>
                              </w:rPr>
                              <w:t>together</w:t>
                            </w:r>
                            <w:r w:rsidR="00FB58CE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29694E">
                              <w:rPr>
                                <w:rFonts w:ascii="Calibri" w:hAnsi="Calibri" w:cs="Calibri"/>
                              </w:rPr>
                              <w:t xml:space="preserve">on the choropleth maps, </w:t>
                            </w:r>
                            <w:r w:rsidR="008149C8">
                              <w:rPr>
                                <w:rFonts w:ascii="Calibri" w:hAnsi="Calibri" w:cs="Calibri"/>
                              </w:rPr>
                              <w:t xml:space="preserve">it has been shown that </w:t>
                            </w:r>
                            <w:r w:rsidR="0029694E" w:rsidRPr="004117F7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 xml:space="preserve">Western coastal </w:t>
                            </w:r>
                            <w:r w:rsidR="0029694E" w:rsidRPr="00FB58CE">
                              <w:rPr>
                                <w:rFonts w:ascii="Calibri" w:hAnsi="Calibri" w:cs="Calibri"/>
                                <w:lang w:eastAsia="zh-CN"/>
                              </w:rPr>
                              <w:t>and</w:t>
                            </w:r>
                            <w:r w:rsidR="0029694E" w:rsidRPr="004117F7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 xml:space="preserve"> Northeastern states</w:t>
                            </w:r>
                            <w:r w:rsidR="0029694E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present the most worrisome </w:t>
                            </w:r>
                            <w:r w:rsidR="00444C45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homelessness </w:t>
                            </w:r>
                            <w:r w:rsidR="0029694E">
                              <w:rPr>
                                <w:rFonts w:ascii="Calibri" w:hAnsi="Calibri" w:cs="Calibri"/>
                                <w:lang w:eastAsia="zh-CN"/>
                              </w:rPr>
                              <w:t>trends</w:t>
                            </w:r>
                            <w:r w:rsidR="00D87FAC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in the past 5 years</w:t>
                            </w:r>
                            <w:r w:rsidR="0029694E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. </w:t>
                            </w:r>
                            <w:r w:rsidR="008733F4">
                              <w:rPr>
                                <w:rFonts w:ascii="Calibri" w:hAnsi="Calibri" w:cs="Calibri"/>
                                <w:lang w:eastAsia="zh-CN"/>
                              </w:rPr>
                              <w:t>In</w:t>
                            </w:r>
                            <w:r w:rsidR="00E00D65">
                              <w:rPr>
                                <w:rFonts w:ascii="Calibri" w:hAnsi="Calibri" w:cs="Calibri"/>
                                <w:lang w:eastAsia="zh-CN"/>
                              </w:rPr>
                              <w:t>terestingly</w:t>
                            </w:r>
                            <w:r w:rsidR="008733F4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, </w:t>
                            </w:r>
                            <w:r w:rsidR="004F2A7E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the example of North Dakota presents </w:t>
                            </w:r>
                            <w:r w:rsidR="00CD6599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an </w:t>
                            </w:r>
                            <w:r w:rsidR="004F2A7E">
                              <w:rPr>
                                <w:rFonts w:ascii="Calibri" w:hAnsi="Calibri" w:cs="Calibri"/>
                                <w:lang w:eastAsia="zh-CN"/>
                              </w:rPr>
                              <w:t>enlightening example on fighting homelessness.</w:t>
                            </w:r>
                            <w:r w:rsidR="00293AC1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Fourth, it has been demonstrated that there is a </w:t>
                            </w:r>
                            <w:r w:rsidR="00293AC1" w:rsidRPr="00A30F82">
                              <w:rPr>
                                <w:rFonts w:ascii="Calibri" w:hAnsi="Calibri" w:cs="Calibri"/>
                                <w:b/>
                                <w:lang w:eastAsia="zh-CN"/>
                              </w:rPr>
                              <w:t>strong correlation</w:t>
                            </w:r>
                            <w:r w:rsidR="00293AC1">
                              <w:rPr>
                                <w:rFonts w:ascii="Calibri" w:hAnsi="Calibri" w:cs="Calibri"/>
                                <w:lang w:eastAsia="zh-CN"/>
                              </w:rPr>
                              <w:t xml:space="preserve"> between </w:t>
                            </w:r>
                            <w:r w:rsidR="009E2ED7" w:rsidRPr="002D3C58">
                              <w:rPr>
                                <w:rFonts w:ascii="Calibri" w:hAnsi="Calibri"/>
                                <w:b/>
                              </w:rPr>
                              <w:t>decrease in beds lacking and decrease in homelessness</w:t>
                            </w:r>
                            <w:r w:rsidR="00F76F8E">
                              <w:rPr>
                                <w:rFonts w:ascii="Calibri" w:hAnsi="Calibri"/>
                                <w:b/>
                              </w:rPr>
                              <w:t xml:space="preserve"> </w:t>
                            </w:r>
                            <w:r w:rsidR="00F76F8E" w:rsidRPr="00F76F8E">
                              <w:rPr>
                                <w:rFonts w:ascii="Calibri" w:hAnsi="Calibri"/>
                              </w:rPr>
                              <w:t>(PPMCC</w:t>
                            </w:r>
                            <w:r w:rsidR="00F76F8E">
                              <w:rPr>
                                <w:rFonts w:ascii="Calibri" w:hAnsi="Calibri"/>
                              </w:rPr>
                              <w:t>=</w:t>
                            </w:r>
                            <w:r w:rsidR="00F76F8E" w:rsidRPr="00F76F8E">
                              <w:rPr>
                                <w:rFonts w:ascii="Calibri" w:hAnsi="Calibri"/>
                              </w:rPr>
                              <w:t>0.843)</w:t>
                            </w:r>
                            <w:r w:rsidR="00FE072E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="00B64A96">
                              <w:rPr>
                                <w:rFonts w:ascii="Calibri" w:hAnsi="Calibri"/>
                              </w:rPr>
                              <w:t xml:space="preserve">Fifth, </w:t>
                            </w:r>
                            <w:r w:rsidR="00273EAE" w:rsidRPr="007E1BB1">
                              <w:rPr>
                                <w:rFonts w:ascii="Calibri" w:hAnsi="Calibri"/>
                                <w:b/>
                              </w:rPr>
                              <w:t xml:space="preserve">rental costs </w:t>
                            </w:r>
                            <w:r w:rsidR="00612D5B" w:rsidRPr="007E1BB1">
                              <w:rPr>
                                <w:rFonts w:ascii="Calibri" w:hAnsi="Calibri"/>
                                <w:b/>
                              </w:rPr>
                              <w:t xml:space="preserve">as proportion of median income </w:t>
                            </w:r>
                            <w:r w:rsidR="00273EAE" w:rsidRPr="002B62EF">
                              <w:rPr>
                                <w:rFonts w:ascii="Calibri" w:hAnsi="Calibri"/>
                              </w:rPr>
                              <w:t>has been shown to be</w:t>
                            </w:r>
                            <w:r w:rsidR="00273EAE" w:rsidRPr="007E1BB1">
                              <w:rPr>
                                <w:rFonts w:ascii="Calibri" w:hAnsi="Calibri"/>
                                <w:b/>
                              </w:rPr>
                              <w:t xml:space="preserve"> associated with homelessness, </w:t>
                            </w:r>
                            <w:r w:rsidR="00207FFE" w:rsidRPr="007E1BB1">
                              <w:rPr>
                                <w:rFonts w:ascii="Calibri" w:hAnsi="Calibri"/>
                                <w:b/>
                              </w:rPr>
                              <w:t xml:space="preserve">especially </w:t>
                            </w:r>
                            <w:r w:rsidR="00207FFE" w:rsidRPr="00096766">
                              <w:rPr>
                                <w:rFonts w:ascii="Calibri" w:hAnsi="Calibri"/>
                              </w:rPr>
                              <w:t>for the states with the</w:t>
                            </w:r>
                            <w:r w:rsidR="00207FFE" w:rsidRPr="007E1BB1">
                              <w:rPr>
                                <w:rFonts w:ascii="Calibri" w:hAnsi="Calibri"/>
                                <w:b/>
                              </w:rPr>
                              <w:t xml:space="preserve"> highest rental costs</w:t>
                            </w:r>
                            <w:r w:rsidR="00207FFE"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</w:p>
                          <w:p w14:paraId="57AB666B" w14:textId="5C4978E0" w:rsidR="00337626" w:rsidRPr="00B8490D" w:rsidRDefault="00487900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F6184E">
                              <w:rPr>
                                <w:rFonts w:ascii="Calibri" w:hAnsi="Calibri"/>
                                <w:i/>
                              </w:rPr>
                              <w:t xml:space="preserve">Based on </w:t>
                            </w:r>
                            <w:r w:rsidR="00F6184E">
                              <w:rPr>
                                <w:rFonts w:ascii="Calibri" w:hAnsi="Calibri"/>
                                <w:i/>
                              </w:rPr>
                              <w:t>the above</w:t>
                            </w:r>
                            <w:r w:rsidRPr="00F6184E">
                              <w:rPr>
                                <w:rFonts w:ascii="Calibri" w:hAnsi="Calibri"/>
                                <w:i/>
                              </w:rPr>
                              <w:t xml:space="preserve"> conclusions, the following recommendations are suggested</w:t>
                            </w:r>
                            <w:r>
                              <w:rPr>
                                <w:rFonts w:ascii="Calibri" w:hAnsi="Calibri"/>
                              </w:rPr>
                              <w:t>:</w:t>
                            </w:r>
                          </w:p>
                          <w:p w14:paraId="29B1A8B9" w14:textId="4B8312AD" w:rsidR="00337626" w:rsidRDefault="00053186" w:rsidP="00053186">
                            <w:pPr>
                              <w:rPr>
                                <w:rFonts w:ascii="Calibri" w:hAnsi="Calibri" w:cs="Calibri"/>
                              </w:rPr>
                            </w:pPr>
                            <w:r w:rsidRPr="00474E1E">
                              <w:rPr>
                                <w:rFonts w:ascii="Calibri" w:hAnsi="Calibri" w:cs="Calibri"/>
                                <w:b/>
                                <w:sz w:val="24"/>
                                <w:u w:val="single"/>
                              </w:rPr>
                              <w:t>1)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AB3443" w:rsidRPr="00FD3962">
                              <w:rPr>
                                <w:rFonts w:ascii="Calibri" w:hAnsi="Calibri" w:cs="Calibri"/>
                                <w:b/>
                              </w:rPr>
                              <w:t>Focus National Efforts</w:t>
                            </w:r>
                            <w:r w:rsidR="00AB3443" w:rsidRPr="00053186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FD3962">
                              <w:rPr>
                                <w:rFonts w:ascii="Calibri" w:hAnsi="Calibri" w:cs="Calibri"/>
                              </w:rPr>
                              <w:t xml:space="preserve">on resolving </w:t>
                            </w:r>
                            <w:r w:rsidR="00AD0C56">
                              <w:rPr>
                                <w:rFonts w:ascii="Calibri" w:hAnsi="Calibri" w:cs="Calibri"/>
                              </w:rPr>
                              <w:t>h</w:t>
                            </w:r>
                            <w:r w:rsidR="00AB3443" w:rsidRPr="00053186">
                              <w:rPr>
                                <w:rFonts w:ascii="Calibri" w:hAnsi="Calibri" w:cs="Calibri"/>
                              </w:rPr>
                              <w:t xml:space="preserve">omelessness on the </w:t>
                            </w:r>
                            <w:r w:rsidR="00AB3443" w:rsidRPr="00D45259">
                              <w:rPr>
                                <w:rFonts w:ascii="Calibri" w:hAnsi="Calibri" w:cs="Calibri"/>
                                <w:b/>
                              </w:rPr>
                              <w:t>Northeast</w:t>
                            </w:r>
                            <w:r w:rsidR="00ED38F9" w:rsidRPr="00D45259">
                              <w:rPr>
                                <w:rFonts w:ascii="Calibri" w:hAnsi="Calibri" w:cs="Calibri"/>
                                <w:b/>
                              </w:rPr>
                              <w:t xml:space="preserve"> &amp;</w:t>
                            </w:r>
                            <w:r w:rsidR="00AB3443" w:rsidRPr="00D45259">
                              <w:rPr>
                                <w:rFonts w:ascii="Calibri" w:hAnsi="Calibri" w:cs="Calibri"/>
                                <w:b/>
                              </w:rPr>
                              <w:t xml:space="preserve"> West regions, Pacific &amp; South Atlantic divisions</w:t>
                            </w:r>
                            <w:r w:rsidR="00A82343" w:rsidRPr="00053186">
                              <w:rPr>
                                <w:rFonts w:ascii="Calibri" w:hAnsi="Calibri" w:cs="Calibri"/>
                              </w:rPr>
                              <w:t xml:space="preserve">. </w:t>
                            </w:r>
                            <w:r w:rsidR="00494CD1">
                              <w:rPr>
                                <w:rFonts w:ascii="Calibri" w:hAnsi="Calibri" w:cs="Calibri"/>
                              </w:rPr>
                              <w:t xml:space="preserve">The states </w:t>
                            </w:r>
                            <w:r w:rsidR="00A82343" w:rsidRPr="004931BD">
                              <w:rPr>
                                <w:rFonts w:ascii="Calibri" w:hAnsi="Calibri" w:cs="Calibri"/>
                              </w:rPr>
                              <w:t>New York</w:t>
                            </w:r>
                            <w:r w:rsidR="005D4FE1" w:rsidRPr="004931BD">
                              <w:rPr>
                                <w:rFonts w:ascii="Calibri" w:hAnsi="Calibri" w:cs="Calibri"/>
                              </w:rPr>
                              <w:t>, California,</w:t>
                            </w:r>
                            <w:r w:rsidR="00127E60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5163AE">
                              <w:rPr>
                                <w:rFonts w:ascii="Calibri" w:hAnsi="Calibri" w:cs="Calibri"/>
                              </w:rPr>
                              <w:t>Washington and Orego</w:t>
                            </w:r>
                            <w:r w:rsidR="00941CF3">
                              <w:rPr>
                                <w:rFonts w:ascii="Calibri" w:hAnsi="Calibri" w:cs="Calibri"/>
                              </w:rPr>
                              <w:t>n</w:t>
                            </w:r>
                            <w:r w:rsidR="00A82343" w:rsidRPr="00053186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127E60">
                              <w:rPr>
                                <w:rFonts w:ascii="Calibri" w:hAnsi="Calibri" w:cs="Calibri"/>
                              </w:rPr>
                              <w:t>are</w:t>
                            </w:r>
                            <w:r w:rsidR="00A82343" w:rsidRPr="00053186">
                              <w:rPr>
                                <w:rFonts w:ascii="Calibri" w:hAnsi="Calibri" w:cs="Calibri"/>
                              </w:rPr>
                              <w:t xml:space="preserve"> especially in need of intervention and focus of government effort</w:t>
                            </w:r>
                            <w:r w:rsidR="00816C45" w:rsidRPr="00053186">
                              <w:rPr>
                                <w:rFonts w:ascii="Calibri" w:hAnsi="Calibri" w:cs="Calibri"/>
                              </w:rPr>
                              <w:t>s</w:t>
                            </w:r>
                            <w:r w:rsidR="00A82343" w:rsidRPr="00053186">
                              <w:rPr>
                                <w:rFonts w:ascii="Calibri" w:hAnsi="Calibri" w:cs="Calibri"/>
                              </w:rPr>
                              <w:t xml:space="preserve"> to resolve homelessness</w:t>
                            </w:r>
                            <w:r w:rsidR="00594D39" w:rsidRPr="00053186">
                              <w:rPr>
                                <w:rFonts w:ascii="Calibri" w:hAnsi="Calibri" w:cs="Calibri"/>
                              </w:rPr>
                              <w:t>.</w:t>
                            </w:r>
                            <w:r w:rsidR="00130BCE">
                              <w:rPr>
                                <w:rFonts w:ascii="Calibri" w:hAnsi="Calibri" w:cs="Calibri"/>
                              </w:rPr>
                              <w:t xml:space="preserve"> This could be in the form of directing specific </w:t>
                            </w:r>
                            <w:r w:rsidR="00011ABD">
                              <w:rPr>
                                <w:rFonts w:ascii="Calibri" w:hAnsi="Calibri" w:cs="Calibri"/>
                              </w:rPr>
                              <w:t>area</w:t>
                            </w:r>
                            <w:r w:rsidR="00F23F1A">
                              <w:rPr>
                                <w:rFonts w:ascii="Calibri" w:hAnsi="Calibri" w:cs="Calibri"/>
                              </w:rPr>
                              <w:t xml:space="preserve">-oriented </w:t>
                            </w:r>
                            <w:r w:rsidR="00130BCE">
                              <w:rPr>
                                <w:rFonts w:ascii="Calibri" w:hAnsi="Calibri" w:cs="Calibri"/>
                              </w:rPr>
                              <w:t xml:space="preserve">policy efforts </w:t>
                            </w:r>
                            <w:r w:rsidR="004618E1">
                              <w:rPr>
                                <w:rFonts w:ascii="Calibri" w:hAnsi="Calibri" w:cs="Calibri"/>
                              </w:rPr>
                              <w:t>or</w:t>
                            </w:r>
                            <w:r w:rsidR="00130BCE"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9242C8">
                              <w:rPr>
                                <w:rFonts w:ascii="Calibri" w:hAnsi="Calibri" w:cs="Calibri"/>
                              </w:rPr>
                              <w:t xml:space="preserve">additional </w:t>
                            </w:r>
                            <w:r w:rsidR="00C75397">
                              <w:rPr>
                                <w:rFonts w:ascii="Calibri" w:hAnsi="Calibri" w:cs="Calibri"/>
                              </w:rPr>
                              <w:t>funds towards these areas.</w:t>
                            </w:r>
                          </w:p>
                          <w:p w14:paraId="490A0A02" w14:textId="67DE81A9" w:rsidR="00053186" w:rsidRDefault="00053186" w:rsidP="00053186">
                            <w:pPr>
                              <w:rPr>
                                <w:rFonts w:ascii="Calibri" w:hAnsi="Calibri"/>
                              </w:rPr>
                            </w:pPr>
                            <w:r w:rsidRPr="00474E1E">
                              <w:rPr>
                                <w:rFonts w:ascii="Calibri" w:hAnsi="Calibri" w:cs="Calibri"/>
                                <w:b/>
                                <w:sz w:val="24"/>
                                <w:u w:val="single"/>
                              </w:rPr>
                              <w:t>2)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="00FA6C70">
                              <w:rPr>
                                <w:rFonts w:ascii="Calibri" w:hAnsi="Calibri" w:cs="Calibri"/>
                              </w:rPr>
                              <w:t xml:space="preserve">Adopt the successful policies of North Dakota in combating homelessness </w:t>
                            </w:r>
                            <w:r w:rsidR="006575E9">
                              <w:rPr>
                                <w:rFonts w:ascii="Calibri" w:hAnsi="Calibri" w:cs="Calibri"/>
                              </w:rPr>
                              <w:t xml:space="preserve">in other states across America. </w:t>
                            </w:r>
                            <w:r w:rsidR="0070466B">
                              <w:rPr>
                                <w:rFonts w:ascii="Calibri" w:hAnsi="Calibri" w:cs="Calibri"/>
                              </w:rPr>
                              <w:t>North Dakota</w:t>
                            </w:r>
                            <w:r w:rsidR="00FA63C2">
                              <w:rPr>
                                <w:rFonts w:ascii="Calibri" w:hAnsi="Calibri" w:cs="Calibri"/>
                              </w:rPr>
                              <w:t xml:space="preserve"> experienced a </w:t>
                            </w:r>
                            <w:r w:rsidR="0070466B" w:rsidRPr="00D55567">
                              <w:rPr>
                                <w:rFonts w:ascii="Calibri" w:hAnsi="Calibri"/>
                                <w:i/>
                              </w:rPr>
                              <w:t>-73.8% change</w:t>
                            </w:r>
                            <w:r w:rsidR="0070466B">
                              <w:rPr>
                                <w:rFonts w:ascii="Calibri" w:hAnsi="Calibri"/>
                              </w:rPr>
                              <w:t xml:space="preserve"> in homelessness</w:t>
                            </w:r>
                            <w:r w:rsidR="000D43D9">
                              <w:rPr>
                                <w:rFonts w:ascii="Calibri" w:hAnsi="Calibri"/>
                              </w:rPr>
                              <w:t xml:space="preserve"> from 2013-2018</w:t>
                            </w:r>
                            <w:r w:rsidR="00FA63C2">
                              <w:rPr>
                                <w:rFonts w:ascii="Calibri" w:hAnsi="Calibri"/>
                              </w:rPr>
                              <w:t xml:space="preserve">, and its </w:t>
                            </w:r>
                            <w:r w:rsidR="00894A27">
                              <w:rPr>
                                <w:rFonts w:ascii="Calibri" w:hAnsi="Calibri"/>
                              </w:rPr>
                              <w:t xml:space="preserve">3 </w:t>
                            </w:r>
                            <w:r w:rsidR="00F66B19">
                              <w:rPr>
                                <w:rFonts w:ascii="Calibri" w:hAnsi="Calibri"/>
                              </w:rPr>
                              <w:t xml:space="preserve">key </w:t>
                            </w:r>
                            <w:r w:rsidR="00894A27">
                              <w:rPr>
                                <w:rFonts w:ascii="Calibri" w:hAnsi="Calibri"/>
                              </w:rPr>
                              <w:t xml:space="preserve">policies of </w:t>
                            </w:r>
                            <w:r w:rsidR="00C875DD" w:rsidRPr="00C875DD">
                              <w:rPr>
                                <w:rFonts w:ascii="Calibri" w:hAnsi="Calibri"/>
                                <w:b/>
                              </w:rPr>
                              <w:t>a</w:t>
                            </w:r>
                            <w:r w:rsidR="00F66B19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) Develop permanent supportive housing</w:t>
                            </w:r>
                            <w:r w:rsidR="00F66B19" w:rsidRPr="00A8366F">
                              <w:rPr>
                                <w:rFonts w:ascii="Calibri" w:hAnsi="Calibri" w:cs="Calibri"/>
                                <w:i/>
                                <w:lang w:eastAsia="zh-CN"/>
                              </w:rPr>
                              <w:t xml:space="preserve">, </w:t>
                            </w:r>
                            <w:r w:rsidR="00C875DD" w:rsidRPr="00C875DD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b</w:t>
                            </w:r>
                            <w:r w:rsidR="00F66B19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) Improve the ability to pay rent</w:t>
                            </w:r>
                            <w:r w:rsidR="00F66B19" w:rsidRPr="00A8366F">
                              <w:rPr>
                                <w:rFonts w:ascii="Calibri" w:hAnsi="Calibri" w:cs="Calibri"/>
                                <w:i/>
                                <w:lang w:eastAsia="zh-CN"/>
                              </w:rPr>
                              <w:t xml:space="preserve">, and </w:t>
                            </w:r>
                            <w:r w:rsidR="00C875DD" w:rsidRPr="00C875DD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c</w:t>
                            </w:r>
                            <w:r w:rsidR="00F66B19" w:rsidRPr="00E16866">
                              <w:rPr>
                                <w:rFonts w:ascii="Calibri" w:hAnsi="Calibri" w:cs="Calibri"/>
                                <w:b/>
                                <w:i/>
                                <w:lang w:eastAsia="zh-CN"/>
                              </w:rPr>
                              <w:t>) Expand supportive services to wrap around housing</w:t>
                            </w:r>
                            <w:r w:rsidR="00F95608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734F99">
                              <w:rPr>
                                <w:rFonts w:ascii="Calibri" w:hAnsi="Calibri"/>
                              </w:rPr>
                              <w:t>are worth studying in the</w:t>
                            </w:r>
                            <w:r w:rsidR="005573B7">
                              <w:rPr>
                                <w:rFonts w:ascii="Calibri" w:hAnsi="Calibri"/>
                              </w:rPr>
                              <w:t>ir</w:t>
                            </w:r>
                            <w:r w:rsidR="00734F99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734F99">
                              <w:rPr>
                                <w:rFonts w:ascii="Calibri" w:hAnsi="Calibri"/>
                              </w:rPr>
                              <w:t>application</w:t>
                            </w:r>
                            <w:r w:rsidR="00A952A9">
                              <w:rPr>
                                <w:rFonts w:ascii="Calibri" w:hAnsi="Calibri"/>
                              </w:rPr>
                              <w:t>s</w:t>
                            </w:r>
                            <w:bookmarkStart w:id="0" w:name="_GoBack"/>
                            <w:bookmarkEnd w:id="0"/>
                            <w:r w:rsidR="00734F99">
                              <w:rPr>
                                <w:rFonts w:ascii="Calibri" w:hAnsi="Calibri"/>
                              </w:rPr>
                              <w:t xml:space="preserve"> to other states battling </w:t>
                            </w:r>
                            <w:r w:rsidR="00593356">
                              <w:rPr>
                                <w:rFonts w:ascii="Calibri" w:hAnsi="Calibri"/>
                              </w:rPr>
                              <w:t>homelessness</w:t>
                            </w:r>
                            <w:r w:rsidR="000D43D9">
                              <w:rPr>
                                <w:rFonts w:ascii="Calibri" w:hAnsi="Calibri"/>
                              </w:rPr>
                              <w:t>.</w:t>
                            </w:r>
                          </w:p>
                          <w:p w14:paraId="522B29F1" w14:textId="157E5DFE" w:rsidR="000B55BB" w:rsidRDefault="00CC0A17" w:rsidP="00053186">
                            <w:pPr>
                              <w:rPr>
                                <w:rFonts w:ascii="Calibri" w:hAnsi="Calibri"/>
                              </w:rPr>
                            </w:pPr>
                            <w:r w:rsidRPr="00474E1E">
                              <w:rPr>
                                <w:rFonts w:ascii="Calibri" w:hAnsi="Calibri"/>
                                <w:b/>
                                <w:sz w:val="24"/>
                                <w:u w:val="single"/>
                              </w:rPr>
                              <w:t>3)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303A1B">
                              <w:rPr>
                                <w:rFonts w:ascii="Calibri" w:hAnsi="Calibri"/>
                              </w:rPr>
                              <w:t xml:space="preserve">Further investigate the </w:t>
                            </w:r>
                            <w:r w:rsidR="001C1643">
                              <w:rPr>
                                <w:rFonts w:ascii="Calibri" w:hAnsi="Calibri"/>
                              </w:rPr>
                              <w:t>causation</w:t>
                            </w:r>
                            <w:r w:rsidR="00303A1B">
                              <w:rPr>
                                <w:rFonts w:ascii="Calibri" w:hAnsi="Calibri"/>
                              </w:rPr>
                              <w:t xml:space="preserve"> effect of</w:t>
                            </w:r>
                            <w:r w:rsidR="001C1643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1C1643" w:rsidRPr="001C1643">
                              <w:rPr>
                                <w:rFonts w:ascii="Calibri" w:hAnsi="Calibri"/>
                                <w:b/>
                              </w:rPr>
                              <w:t>change</w:t>
                            </w:r>
                            <w:r w:rsidR="000B55BB" w:rsidRPr="00304B9D">
                              <w:rPr>
                                <w:rFonts w:ascii="Calibri" w:hAnsi="Calibri"/>
                                <w:b/>
                              </w:rPr>
                              <w:t xml:space="preserve"> in ratio of beds lacking to </w:t>
                            </w:r>
                            <w:r w:rsidR="006B23FA" w:rsidRPr="00304B9D">
                              <w:rPr>
                                <w:rFonts w:ascii="Calibri" w:hAnsi="Calibri"/>
                                <w:b/>
                              </w:rPr>
                              <w:t xml:space="preserve">change in </w:t>
                            </w:r>
                            <w:r w:rsidR="000B55BB" w:rsidRPr="00304B9D">
                              <w:rPr>
                                <w:rFonts w:ascii="Calibri" w:hAnsi="Calibri"/>
                                <w:b/>
                              </w:rPr>
                              <w:t>homeless</w:t>
                            </w:r>
                            <w:r w:rsidR="006B23FA" w:rsidRPr="00304B9D">
                              <w:rPr>
                                <w:rFonts w:ascii="Calibri" w:hAnsi="Calibri"/>
                                <w:b/>
                              </w:rPr>
                              <w:t>ness</w:t>
                            </w:r>
                            <w:r w:rsidR="00B92385">
                              <w:rPr>
                                <w:rFonts w:ascii="Calibri" w:hAnsi="Calibri"/>
                              </w:rPr>
                              <w:t xml:space="preserve">, while continuing to </w:t>
                            </w:r>
                            <w:r w:rsidR="00B92385" w:rsidRPr="00EA6375">
                              <w:rPr>
                                <w:rFonts w:ascii="Calibri" w:hAnsi="Calibri"/>
                                <w:b/>
                              </w:rPr>
                              <w:t>provide for more beds</w:t>
                            </w:r>
                            <w:r w:rsidR="000B28B3" w:rsidRPr="00EA6375">
                              <w:rPr>
                                <w:rFonts w:ascii="Calibri" w:hAnsi="Calibri"/>
                                <w:b/>
                              </w:rPr>
                              <w:t xml:space="preserve"> to reduce </w:t>
                            </w:r>
                            <w:r w:rsidR="002C6B8C" w:rsidRPr="00EA6375">
                              <w:rPr>
                                <w:rFonts w:ascii="Calibri" w:hAnsi="Calibri"/>
                                <w:b/>
                              </w:rPr>
                              <w:t xml:space="preserve">and mitigate </w:t>
                            </w:r>
                            <w:r w:rsidR="000B28B3" w:rsidRPr="00EA6375">
                              <w:rPr>
                                <w:rFonts w:ascii="Calibri" w:hAnsi="Calibri"/>
                                <w:b/>
                              </w:rPr>
                              <w:t>homelessness</w:t>
                            </w:r>
                            <w:r w:rsidR="000B28B3">
                              <w:rPr>
                                <w:rFonts w:ascii="Calibri" w:hAnsi="Calibri"/>
                              </w:rPr>
                              <w:t>.</w:t>
                            </w:r>
                            <w:r w:rsidR="00B92385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6C4975">
                              <w:rPr>
                                <w:rFonts w:ascii="Calibri" w:hAnsi="Calibri"/>
                              </w:rPr>
                              <w:t xml:space="preserve">A strong association has been demonstrated between </w:t>
                            </w:r>
                            <w:r w:rsidR="009A09F0">
                              <w:rPr>
                                <w:rFonts w:ascii="Calibri" w:hAnsi="Calibri"/>
                              </w:rPr>
                              <w:t>homelessness and the lack of provided shelter beds</w:t>
                            </w:r>
                            <w:r w:rsidR="006C4975">
                              <w:rPr>
                                <w:rFonts w:ascii="Calibri" w:hAnsi="Calibri"/>
                              </w:rPr>
                              <w:t xml:space="preserve">, and </w:t>
                            </w:r>
                            <w:r w:rsidR="004332C6">
                              <w:rPr>
                                <w:rFonts w:ascii="Calibri" w:hAnsi="Calibri"/>
                              </w:rPr>
                              <w:t>further study into this could prove insightful</w:t>
                            </w:r>
                            <w:r w:rsidR="00D869B9">
                              <w:rPr>
                                <w:rFonts w:ascii="Calibri" w:hAnsi="Calibri"/>
                              </w:rPr>
                              <w:t>.</w:t>
                            </w:r>
                          </w:p>
                          <w:p w14:paraId="16F57A73" w14:textId="1202940D" w:rsidR="00E836C9" w:rsidRPr="00F95608" w:rsidRDefault="00E836C9" w:rsidP="00053186">
                            <w:pPr>
                              <w:rPr>
                                <w:rFonts w:ascii="Calibri" w:hAnsi="Calibri"/>
                              </w:rPr>
                            </w:pPr>
                            <w:r w:rsidRPr="00474E1E">
                              <w:rPr>
                                <w:rFonts w:ascii="Calibri" w:hAnsi="Calibri"/>
                                <w:b/>
                                <w:sz w:val="24"/>
                                <w:u w:val="single"/>
                              </w:rPr>
                              <w:t>4)</w:t>
                            </w:r>
                            <w:r w:rsidR="007357AF">
                              <w:rPr>
                                <w:rFonts w:ascii="Calibri" w:hAnsi="Calibri"/>
                              </w:rPr>
                              <w:t xml:space="preserve"> For states with particularly high rental cost, </w:t>
                            </w:r>
                            <w:r w:rsidR="000F5809">
                              <w:rPr>
                                <w:rFonts w:ascii="Calibri" w:hAnsi="Calibri"/>
                              </w:rPr>
                              <w:t xml:space="preserve">focus efforts on </w:t>
                            </w:r>
                            <w:r w:rsidR="000F5809" w:rsidRPr="00380E39">
                              <w:rPr>
                                <w:rFonts w:ascii="Calibri" w:hAnsi="Calibri"/>
                                <w:b/>
                              </w:rPr>
                              <w:t>reducing rental fees</w:t>
                            </w:r>
                            <w:r w:rsidR="006C6F61" w:rsidRPr="00380E39">
                              <w:rPr>
                                <w:rFonts w:ascii="Calibri" w:hAnsi="Calibri"/>
                                <w:b/>
                              </w:rPr>
                              <w:t xml:space="preserve"> in relation to median income</w:t>
                            </w:r>
                            <w:r w:rsidR="000F5809">
                              <w:rPr>
                                <w:rFonts w:ascii="Calibri" w:hAnsi="Calibri"/>
                              </w:rPr>
                              <w:t>. This could</w:t>
                            </w:r>
                            <w:r w:rsidR="005962DB">
                              <w:rPr>
                                <w:rFonts w:ascii="Calibri" w:hAnsi="Calibri"/>
                              </w:rPr>
                              <w:t xml:space="preserve"> perhaps</w:t>
                            </w:r>
                            <w:r w:rsidR="000F5809">
                              <w:rPr>
                                <w:rFonts w:ascii="Calibri" w:hAnsi="Calibri"/>
                              </w:rPr>
                              <w:t xml:space="preserve"> be in the form of directing government funds to </w:t>
                            </w:r>
                            <w:r w:rsidR="008103B7">
                              <w:rPr>
                                <w:rFonts w:ascii="Calibri" w:hAnsi="Calibri"/>
                              </w:rPr>
                              <w:t>subsidize</w:t>
                            </w:r>
                            <w:r w:rsidR="000F5809">
                              <w:rPr>
                                <w:rFonts w:ascii="Calibri" w:hAnsi="Calibri"/>
                              </w:rPr>
                              <w:t xml:space="preserve"> the construction of more housing</w:t>
                            </w:r>
                            <w:r w:rsidR="00241821">
                              <w:rPr>
                                <w:rFonts w:ascii="Calibri" w:hAnsi="Calibri"/>
                              </w:rPr>
                              <w:t>.</w:t>
                            </w:r>
                            <w:r w:rsidR="000F5809"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</w:p>
                          <w:p w14:paraId="009AB03E" w14:textId="77777777" w:rsidR="00053186" w:rsidRPr="00053186" w:rsidRDefault="00053186" w:rsidP="0005318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0BA0B" id="_x0000_s1109" type="#_x0000_t202" style="position:absolute;margin-left:559.4pt;margin-top:35.6pt;width:610.6pt;height:370.85pt;z-index:2518415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" filled="f" stroked="f">
                <v:textbox>
                  <w:txbxContent>
                    <w:p w14:paraId="5CCCAAFB" w14:textId="7EEA1557" w:rsidR="007F0E8B" w:rsidRDefault="00024B3F">
                      <w:pPr>
                        <w:rPr>
                          <w:rFonts w:ascii="Calibri" w:hAnsi="Calibri"/>
                        </w:rPr>
                      </w:pPr>
                      <w:r w:rsidRPr="00B8490D">
                        <w:rPr>
                          <w:rFonts w:ascii="Calibri" w:hAnsi="Calibri" w:cs="Calibri"/>
                        </w:rPr>
                        <w:t xml:space="preserve">Through careful </w:t>
                      </w:r>
                      <w:r w:rsidR="00B8490D">
                        <w:rPr>
                          <w:rFonts w:ascii="Calibri" w:hAnsi="Calibri" w:cs="Calibri"/>
                        </w:rPr>
                        <w:t xml:space="preserve">analysis and comparison of data, </w:t>
                      </w:r>
                      <w:r w:rsidR="00D630A3">
                        <w:rPr>
                          <w:rFonts w:ascii="Calibri" w:hAnsi="Calibri" w:cs="Calibri"/>
                        </w:rPr>
                        <w:t xml:space="preserve">5 </w:t>
                      </w:r>
                      <w:r w:rsidR="0032063E">
                        <w:rPr>
                          <w:rFonts w:ascii="Calibri" w:hAnsi="Calibri" w:cs="Calibri"/>
                        </w:rPr>
                        <w:t>key findings</w:t>
                      </w:r>
                      <w:r w:rsidR="00D630A3">
                        <w:rPr>
                          <w:rFonts w:ascii="Calibri" w:hAnsi="Calibri" w:cs="Calibri"/>
                        </w:rPr>
                        <w:t xml:space="preserve"> are proposed</w:t>
                      </w:r>
                      <w:r w:rsidR="0032063E">
                        <w:rPr>
                          <w:rFonts w:ascii="Calibri" w:hAnsi="Calibri" w:cs="Calibri"/>
                        </w:rPr>
                        <w:t xml:space="preserve">. </w:t>
                      </w:r>
                      <w:r w:rsidR="008E31FA" w:rsidRPr="00187336">
                        <w:rPr>
                          <w:rFonts w:ascii="Calibri" w:hAnsi="Calibri" w:cs="Calibri"/>
                          <w:i/>
                        </w:rPr>
                        <w:t>First</w:t>
                      </w:r>
                      <w:r w:rsidR="008E31FA">
                        <w:rPr>
                          <w:rFonts w:ascii="Calibri" w:hAnsi="Calibri" w:cs="Calibri"/>
                        </w:rPr>
                        <w:t xml:space="preserve">, </w:t>
                      </w:r>
                      <w:r w:rsidR="000A75ED">
                        <w:rPr>
                          <w:rFonts w:ascii="Calibri" w:hAnsi="Calibri" w:cs="Calibri"/>
                        </w:rPr>
                        <w:t xml:space="preserve">comparing the city of Chicago and Los Angeles, </w:t>
                      </w:r>
                      <w:r w:rsidR="00C7567F">
                        <w:rPr>
                          <w:rFonts w:ascii="Calibri" w:hAnsi="Calibri" w:cs="Calibri"/>
                        </w:rPr>
                        <w:t>there is a clear discrepancy in the severity of problem between the 2 cities; LA</w:t>
                      </w:r>
                      <w:r w:rsidR="006A75B9">
                        <w:rPr>
                          <w:rFonts w:ascii="Calibri" w:hAnsi="Calibri" w:cs="Calibri"/>
                        </w:rPr>
                        <w:t>’s homelessness is rising while Chicago’s is decreasing</w:t>
                      </w:r>
                      <w:r w:rsidR="00F116A3">
                        <w:rPr>
                          <w:rFonts w:ascii="Calibri" w:hAnsi="Calibri" w:cs="Calibri"/>
                        </w:rPr>
                        <w:t>.</w:t>
                      </w:r>
                      <w:r w:rsidR="000B3358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0B3358" w:rsidRPr="006B6397">
                        <w:rPr>
                          <w:rFonts w:ascii="Calibri" w:hAnsi="Calibri" w:cs="Calibri"/>
                          <w:i/>
                        </w:rPr>
                        <w:t>Second</w:t>
                      </w:r>
                      <w:r w:rsidR="00F116A3">
                        <w:rPr>
                          <w:rFonts w:ascii="Calibri" w:hAnsi="Calibri" w:cs="Calibri"/>
                        </w:rPr>
                        <w:t xml:space="preserve">, </w:t>
                      </w:r>
                      <w:r w:rsidR="008C4FA7">
                        <w:rPr>
                          <w:rFonts w:ascii="Calibri" w:hAnsi="Calibri" w:cs="Calibri"/>
                        </w:rPr>
                        <w:t>regional trends in homelessness have been identified</w:t>
                      </w:r>
                      <w:r w:rsidR="007262E4">
                        <w:rPr>
                          <w:rFonts w:ascii="Calibri" w:hAnsi="Calibri" w:cs="Calibri"/>
                        </w:rPr>
                        <w:t>;</w:t>
                      </w:r>
                      <w:r w:rsidR="008C4FA7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7262E4">
                        <w:rPr>
                          <w:rFonts w:ascii="Calibri" w:hAnsi="Calibri" w:cs="Calibri"/>
                        </w:rPr>
                        <w:t>i</w:t>
                      </w:r>
                      <w:r w:rsidR="008C4FA7">
                        <w:rPr>
                          <w:rFonts w:ascii="Calibri" w:hAnsi="Calibri" w:cs="Calibri"/>
                        </w:rPr>
                        <w:t xml:space="preserve">n particular, it has been shown that </w:t>
                      </w:r>
                      <w:r w:rsidR="002F2D45">
                        <w:rPr>
                          <w:rFonts w:ascii="Calibri" w:hAnsi="Calibri" w:cs="Calibri"/>
                        </w:rPr>
                        <w:t>h</w:t>
                      </w:r>
                      <w:r w:rsidR="00C02ED0">
                        <w:rPr>
                          <w:rFonts w:ascii="Calibri" w:hAnsi="Calibri" w:cs="Calibri"/>
                        </w:rPr>
                        <w:t xml:space="preserve">omelessness is </w:t>
                      </w:r>
                      <w:r w:rsidR="00C02ED0" w:rsidRPr="008B1A54">
                        <w:rPr>
                          <w:rFonts w:ascii="Calibri" w:hAnsi="Calibri" w:cs="Calibri"/>
                        </w:rPr>
                        <w:t>particularly a problem in the</w:t>
                      </w:r>
                      <w:r w:rsidR="00C02ED0" w:rsidRPr="007A3B7B">
                        <w:rPr>
                          <w:rFonts w:ascii="Calibri" w:hAnsi="Calibri" w:cs="Calibri"/>
                          <w:b/>
                        </w:rPr>
                        <w:t xml:space="preserve"> Northeast and West </w:t>
                      </w:r>
                      <w:r w:rsidR="00B9306F" w:rsidRPr="00B9306F">
                        <w:rPr>
                          <w:rFonts w:ascii="Calibri" w:hAnsi="Calibri" w:cs="Calibri"/>
                        </w:rPr>
                        <w:t>r</w:t>
                      </w:r>
                      <w:r w:rsidR="00C02ED0" w:rsidRPr="00B9306F">
                        <w:rPr>
                          <w:rFonts w:ascii="Calibri" w:hAnsi="Calibri" w:cs="Calibri"/>
                        </w:rPr>
                        <w:t>egions</w:t>
                      </w:r>
                      <w:r w:rsidR="001834DC">
                        <w:rPr>
                          <w:rFonts w:ascii="Calibri" w:hAnsi="Calibri" w:cs="Calibri"/>
                        </w:rPr>
                        <w:t>, and</w:t>
                      </w:r>
                      <w:r w:rsidR="00C02ED0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C02ED0" w:rsidRPr="00867491">
                        <w:rPr>
                          <w:rFonts w:ascii="Calibri" w:hAnsi="Calibri" w:cs="Calibri"/>
                          <w:b/>
                        </w:rPr>
                        <w:t>Pacific and South Atlantic</w:t>
                      </w:r>
                      <w:r w:rsidR="00C02ED0">
                        <w:rPr>
                          <w:rFonts w:ascii="Calibri" w:hAnsi="Calibri" w:cs="Calibri"/>
                        </w:rPr>
                        <w:t xml:space="preserve"> divisions</w:t>
                      </w:r>
                      <w:r w:rsidR="001128D0">
                        <w:rPr>
                          <w:rFonts w:ascii="Calibri" w:hAnsi="Calibri" w:cs="Calibri"/>
                        </w:rPr>
                        <w:t xml:space="preserve">. Third, through </w:t>
                      </w:r>
                      <w:r w:rsidR="0029694E">
                        <w:rPr>
                          <w:rFonts w:ascii="Calibri" w:hAnsi="Calibri" w:cs="Calibri"/>
                        </w:rPr>
                        <w:t xml:space="preserve">analysis of spatial and temporal trends </w:t>
                      </w:r>
                      <w:r w:rsidR="004847C8">
                        <w:rPr>
                          <w:rFonts w:ascii="Calibri" w:hAnsi="Calibri" w:cs="Calibri"/>
                        </w:rPr>
                        <w:t>together</w:t>
                      </w:r>
                      <w:r w:rsidR="00FB58CE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29694E">
                        <w:rPr>
                          <w:rFonts w:ascii="Calibri" w:hAnsi="Calibri" w:cs="Calibri"/>
                        </w:rPr>
                        <w:t xml:space="preserve">on the choropleth maps, </w:t>
                      </w:r>
                      <w:r w:rsidR="008149C8">
                        <w:rPr>
                          <w:rFonts w:ascii="Calibri" w:hAnsi="Calibri" w:cs="Calibri"/>
                        </w:rPr>
                        <w:t xml:space="preserve">it has been shown that </w:t>
                      </w:r>
                      <w:r w:rsidR="0029694E" w:rsidRPr="004117F7">
                        <w:rPr>
                          <w:rFonts w:ascii="Calibri" w:hAnsi="Calibri" w:cs="Calibri"/>
                          <w:b/>
                          <w:lang w:eastAsia="zh-CN"/>
                        </w:rPr>
                        <w:t xml:space="preserve">Western coastal </w:t>
                      </w:r>
                      <w:r w:rsidR="0029694E" w:rsidRPr="00FB58CE">
                        <w:rPr>
                          <w:rFonts w:ascii="Calibri" w:hAnsi="Calibri" w:cs="Calibri"/>
                          <w:lang w:eastAsia="zh-CN"/>
                        </w:rPr>
                        <w:t>and</w:t>
                      </w:r>
                      <w:r w:rsidR="0029694E" w:rsidRPr="004117F7">
                        <w:rPr>
                          <w:rFonts w:ascii="Calibri" w:hAnsi="Calibri" w:cs="Calibri"/>
                          <w:b/>
                          <w:lang w:eastAsia="zh-CN"/>
                        </w:rPr>
                        <w:t xml:space="preserve"> Northeastern states</w:t>
                      </w:r>
                      <w:r w:rsidR="0029694E">
                        <w:rPr>
                          <w:rFonts w:ascii="Calibri" w:hAnsi="Calibri" w:cs="Calibri"/>
                          <w:lang w:eastAsia="zh-CN"/>
                        </w:rPr>
                        <w:t xml:space="preserve"> present the most worrisome </w:t>
                      </w:r>
                      <w:r w:rsidR="00444C45">
                        <w:rPr>
                          <w:rFonts w:ascii="Calibri" w:hAnsi="Calibri" w:cs="Calibri"/>
                          <w:lang w:eastAsia="zh-CN"/>
                        </w:rPr>
                        <w:t xml:space="preserve">homelessness </w:t>
                      </w:r>
                      <w:r w:rsidR="0029694E">
                        <w:rPr>
                          <w:rFonts w:ascii="Calibri" w:hAnsi="Calibri" w:cs="Calibri"/>
                          <w:lang w:eastAsia="zh-CN"/>
                        </w:rPr>
                        <w:t>trends</w:t>
                      </w:r>
                      <w:r w:rsidR="00D87FAC">
                        <w:rPr>
                          <w:rFonts w:ascii="Calibri" w:hAnsi="Calibri" w:cs="Calibri"/>
                          <w:lang w:eastAsia="zh-CN"/>
                        </w:rPr>
                        <w:t xml:space="preserve"> in the past 5 years</w:t>
                      </w:r>
                      <w:r w:rsidR="0029694E">
                        <w:rPr>
                          <w:rFonts w:ascii="Calibri" w:hAnsi="Calibri" w:cs="Calibri"/>
                          <w:lang w:eastAsia="zh-CN"/>
                        </w:rPr>
                        <w:t xml:space="preserve">. </w:t>
                      </w:r>
                      <w:r w:rsidR="008733F4">
                        <w:rPr>
                          <w:rFonts w:ascii="Calibri" w:hAnsi="Calibri" w:cs="Calibri"/>
                          <w:lang w:eastAsia="zh-CN"/>
                        </w:rPr>
                        <w:t>In</w:t>
                      </w:r>
                      <w:r w:rsidR="00E00D65">
                        <w:rPr>
                          <w:rFonts w:ascii="Calibri" w:hAnsi="Calibri" w:cs="Calibri"/>
                          <w:lang w:eastAsia="zh-CN"/>
                        </w:rPr>
                        <w:t>terestingly</w:t>
                      </w:r>
                      <w:r w:rsidR="008733F4">
                        <w:rPr>
                          <w:rFonts w:ascii="Calibri" w:hAnsi="Calibri" w:cs="Calibri"/>
                          <w:lang w:eastAsia="zh-CN"/>
                        </w:rPr>
                        <w:t xml:space="preserve">, </w:t>
                      </w:r>
                      <w:r w:rsidR="004F2A7E">
                        <w:rPr>
                          <w:rFonts w:ascii="Calibri" w:hAnsi="Calibri" w:cs="Calibri"/>
                          <w:lang w:eastAsia="zh-CN"/>
                        </w:rPr>
                        <w:t xml:space="preserve">the example of North Dakota presents </w:t>
                      </w:r>
                      <w:r w:rsidR="00CD6599">
                        <w:rPr>
                          <w:rFonts w:ascii="Calibri" w:hAnsi="Calibri" w:cs="Calibri"/>
                          <w:lang w:eastAsia="zh-CN"/>
                        </w:rPr>
                        <w:t xml:space="preserve">an </w:t>
                      </w:r>
                      <w:r w:rsidR="004F2A7E">
                        <w:rPr>
                          <w:rFonts w:ascii="Calibri" w:hAnsi="Calibri" w:cs="Calibri"/>
                          <w:lang w:eastAsia="zh-CN"/>
                        </w:rPr>
                        <w:t>enlightening example on fighting homelessness.</w:t>
                      </w:r>
                      <w:r w:rsidR="00293AC1">
                        <w:rPr>
                          <w:rFonts w:ascii="Calibri" w:hAnsi="Calibri" w:cs="Calibri"/>
                          <w:lang w:eastAsia="zh-CN"/>
                        </w:rPr>
                        <w:t xml:space="preserve"> Fourth, it has been demonstrated that there is a </w:t>
                      </w:r>
                      <w:r w:rsidR="00293AC1" w:rsidRPr="00A30F82">
                        <w:rPr>
                          <w:rFonts w:ascii="Calibri" w:hAnsi="Calibri" w:cs="Calibri"/>
                          <w:b/>
                          <w:lang w:eastAsia="zh-CN"/>
                        </w:rPr>
                        <w:t>strong correlation</w:t>
                      </w:r>
                      <w:r w:rsidR="00293AC1">
                        <w:rPr>
                          <w:rFonts w:ascii="Calibri" w:hAnsi="Calibri" w:cs="Calibri"/>
                          <w:lang w:eastAsia="zh-CN"/>
                        </w:rPr>
                        <w:t xml:space="preserve"> between </w:t>
                      </w:r>
                      <w:r w:rsidR="009E2ED7" w:rsidRPr="002D3C58">
                        <w:rPr>
                          <w:rFonts w:ascii="Calibri" w:hAnsi="Calibri"/>
                          <w:b/>
                        </w:rPr>
                        <w:t>decrease in beds lacking and decrease in homelessness</w:t>
                      </w:r>
                      <w:r w:rsidR="00F76F8E">
                        <w:rPr>
                          <w:rFonts w:ascii="Calibri" w:hAnsi="Calibri"/>
                          <w:b/>
                        </w:rPr>
                        <w:t xml:space="preserve"> </w:t>
                      </w:r>
                      <w:r w:rsidR="00F76F8E" w:rsidRPr="00F76F8E">
                        <w:rPr>
                          <w:rFonts w:ascii="Calibri" w:hAnsi="Calibri"/>
                        </w:rPr>
                        <w:t>(PPMCC</w:t>
                      </w:r>
                      <w:r w:rsidR="00F76F8E">
                        <w:rPr>
                          <w:rFonts w:ascii="Calibri" w:hAnsi="Calibri"/>
                        </w:rPr>
                        <w:t>=</w:t>
                      </w:r>
                      <w:r w:rsidR="00F76F8E" w:rsidRPr="00F76F8E">
                        <w:rPr>
                          <w:rFonts w:ascii="Calibri" w:hAnsi="Calibri"/>
                        </w:rPr>
                        <w:t>0.843)</w:t>
                      </w:r>
                      <w:r w:rsidR="00FE072E">
                        <w:rPr>
                          <w:rFonts w:ascii="Calibri" w:hAnsi="Calibri"/>
                        </w:rPr>
                        <w:t xml:space="preserve">. </w:t>
                      </w:r>
                      <w:r w:rsidR="00B64A96">
                        <w:rPr>
                          <w:rFonts w:ascii="Calibri" w:hAnsi="Calibri"/>
                        </w:rPr>
                        <w:t xml:space="preserve">Fifth, </w:t>
                      </w:r>
                      <w:r w:rsidR="00273EAE" w:rsidRPr="007E1BB1">
                        <w:rPr>
                          <w:rFonts w:ascii="Calibri" w:hAnsi="Calibri"/>
                          <w:b/>
                        </w:rPr>
                        <w:t xml:space="preserve">rental costs </w:t>
                      </w:r>
                      <w:r w:rsidR="00612D5B" w:rsidRPr="007E1BB1">
                        <w:rPr>
                          <w:rFonts w:ascii="Calibri" w:hAnsi="Calibri"/>
                          <w:b/>
                        </w:rPr>
                        <w:t xml:space="preserve">as proportion of median income </w:t>
                      </w:r>
                      <w:r w:rsidR="00273EAE" w:rsidRPr="002B62EF">
                        <w:rPr>
                          <w:rFonts w:ascii="Calibri" w:hAnsi="Calibri"/>
                        </w:rPr>
                        <w:t>has been shown to be</w:t>
                      </w:r>
                      <w:r w:rsidR="00273EAE" w:rsidRPr="007E1BB1">
                        <w:rPr>
                          <w:rFonts w:ascii="Calibri" w:hAnsi="Calibri"/>
                          <w:b/>
                        </w:rPr>
                        <w:t xml:space="preserve"> associated with homelessness, </w:t>
                      </w:r>
                      <w:r w:rsidR="00207FFE" w:rsidRPr="007E1BB1">
                        <w:rPr>
                          <w:rFonts w:ascii="Calibri" w:hAnsi="Calibri"/>
                          <w:b/>
                        </w:rPr>
                        <w:t xml:space="preserve">especially </w:t>
                      </w:r>
                      <w:r w:rsidR="00207FFE" w:rsidRPr="00096766">
                        <w:rPr>
                          <w:rFonts w:ascii="Calibri" w:hAnsi="Calibri"/>
                        </w:rPr>
                        <w:t>for the states with the</w:t>
                      </w:r>
                      <w:r w:rsidR="00207FFE" w:rsidRPr="007E1BB1">
                        <w:rPr>
                          <w:rFonts w:ascii="Calibri" w:hAnsi="Calibri"/>
                          <w:b/>
                        </w:rPr>
                        <w:t xml:space="preserve"> highest rental costs</w:t>
                      </w:r>
                      <w:r w:rsidR="00207FFE">
                        <w:rPr>
                          <w:rFonts w:ascii="Calibri" w:hAnsi="Calibri"/>
                        </w:rPr>
                        <w:t xml:space="preserve">. </w:t>
                      </w:r>
                    </w:p>
                    <w:p w14:paraId="57AB666B" w14:textId="5C4978E0" w:rsidR="00337626" w:rsidRPr="00B8490D" w:rsidRDefault="00487900">
                      <w:pPr>
                        <w:rPr>
                          <w:rFonts w:ascii="Calibri" w:hAnsi="Calibri" w:cs="Calibri"/>
                        </w:rPr>
                      </w:pPr>
                      <w:r w:rsidRPr="00F6184E">
                        <w:rPr>
                          <w:rFonts w:ascii="Calibri" w:hAnsi="Calibri"/>
                          <w:i/>
                        </w:rPr>
                        <w:t xml:space="preserve">Based on </w:t>
                      </w:r>
                      <w:r w:rsidR="00F6184E">
                        <w:rPr>
                          <w:rFonts w:ascii="Calibri" w:hAnsi="Calibri"/>
                          <w:i/>
                        </w:rPr>
                        <w:t>the above</w:t>
                      </w:r>
                      <w:r w:rsidRPr="00F6184E">
                        <w:rPr>
                          <w:rFonts w:ascii="Calibri" w:hAnsi="Calibri"/>
                          <w:i/>
                        </w:rPr>
                        <w:t xml:space="preserve"> conclusions, the following recommendations are suggested</w:t>
                      </w:r>
                      <w:r>
                        <w:rPr>
                          <w:rFonts w:ascii="Calibri" w:hAnsi="Calibri"/>
                        </w:rPr>
                        <w:t>:</w:t>
                      </w:r>
                    </w:p>
                    <w:p w14:paraId="29B1A8B9" w14:textId="4B8312AD" w:rsidR="00337626" w:rsidRDefault="00053186" w:rsidP="00053186">
                      <w:pPr>
                        <w:rPr>
                          <w:rFonts w:ascii="Calibri" w:hAnsi="Calibri" w:cs="Calibri"/>
                        </w:rPr>
                      </w:pPr>
                      <w:r w:rsidRPr="00474E1E">
                        <w:rPr>
                          <w:rFonts w:ascii="Calibri" w:hAnsi="Calibri" w:cs="Calibri"/>
                          <w:b/>
                          <w:sz w:val="24"/>
                          <w:u w:val="single"/>
                        </w:rPr>
                        <w:t>1)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AB3443" w:rsidRPr="00FD3962">
                        <w:rPr>
                          <w:rFonts w:ascii="Calibri" w:hAnsi="Calibri" w:cs="Calibri"/>
                          <w:b/>
                        </w:rPr>
                        <w:t>Focus National Efforts</w:t>
                      </w:r>
                      <w:r w:rsidR="00AB3443" w:rsidRPr="00053186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FD3962">
                        <w:rPr>
                          <w:rFonts w:ascii="Calibri" w:hAnsi="Calibri" w:cs="Calibri"/>
                        </w:rPr>
                        <w:t xml:space="preserve">on resolving </w:t>
                      </w:r>
                      <w:r w:rsidR="00AD0C56">
                        <w:rPr>
                          <w:rFonts w:ascii="Calibri" w:hAnsi="Calibri" w:cs="Calibri"/>
                        </w:rPr>
                        <w:t>h</w:t>
                      </w:r>
                      <w:r w:rsidR="00AB3443" w:rsidRPr="00053186">
                        <w:rPr>
                          <w:rFonts w:ascii="Calibri" w:hAnsi="Calibri" w:cs="Calibri"/>
                        </w:rPr>
                        <w:t xml:space="preserve">omelessness on the </w:t>
                      </w:r>
                      <w:r w:rsidR="00AB3443" w:rsidRPr="00D45259">
                        <w:rPr>
                          <w:rFonts w:ascii="Calibri" w:hAnsi="Calibri" w:cs="Calibri"/>
                          <w:b/>
                        </w:rPr>
                        <w:t>Northeast</w:t>
                      </w:r>
                      <w:r w:rsidR="00ED38F9" w:rsidRPr="00D45259">
                        <w:rPr>
                          <w:rFonts w:ascii="Calibri" w:hAnsi="Calibri" w:cs="Calibri"/>
                          <w:b/>
                        </w:rPr>
                        <w:t xml:space="preserve"> &amp;</w:t>
                      </w:r>
                      <w:r w:rsidR="00AB3443" w:rsidRPr="00D45259">
                        <w:rPr>
                          <w:rFonts w:ascii="Calibri" w:hAnsi="Calibri" w:cs="Calibri"/>
                          <w:b/>
                        </w:rPr>
                        <w:t xml:space="preserve"> West regions, Pacific &amp; South Atlantic divisions</w:t>
                      </w:r>
                      <w:r w:rsidR="00A82343" w:rsidRPr="00053186">
                        <w:rPr>
                          <w:rFonts w:ascii="Calibri" w:hAnsi="Calibri" w:cs="Calibri"/>
                        </w:rPr>
                        <w:t xml:space="preserve">. </w:t>
                      </w:r>
                      <w:r w:rsidR="00494CD1">
                        <w:rPr>
                          <w:rFonts w:ascii="Calibri" w:hAnsi="Calibri" w:cs="Calibri"/>
                        </w:rPr>
                        <w:t xml:space="preserve">The states </w:t>
                      </w:r>
                      <w:r w:rsidR="00A82343" w:rsidRPr="004931BD">
                        <w:rPr>
                          <w:rFonts w:ascii="Calibri" w:hAnsi="Calibri" w:cs="Calibri"/>
                        </w:rPr>
                        <w:t>New York</w:t>
                      </w:r>
                      <w:r w:rsidR="005D4FE1" w:rsidRPr="004931BD">
                        <w:rPr>
                          <w:rFonts w:ascii="Calibri" w:hAnsi="Calibri" w:cs="Calibri"/>
                        </w:rPr>
                        <w:t>, California,</w:t>
                      </w:r>
                      <w:r w:rsidR="00127E60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5163AE">
                        <w:rPr>
                          <w:rFonts w:ascii="Calibri" w:hAnsi="Calibri" w:cs="Calibri"/>
                        </w:rPr>
                        <w:t>Washington and Orego</w:t>
                      </w:r>
                      <w:r w:rsidR="00941CF3">
                        <w:rPr>
                          <w:rFonts w:ascii="Calibri" w:hAnsi="Calibri" w:cs="Calibri"/>
                        </w:rPr>
                        <w:t>n</w:t>
                      </w:r>
                      <w:r w:rsidR="00A82343" w:rsidRPr="00053186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127E60">
                        <w:rPr>
                          <w:rFonts w:ascii="Calibri" w:hAnsi="Calibri" w:cs="Calibri"/>
                        </w:rPr>
                        <w:t>are</w:t>
                      </w:r>
                      <w:r w:rsidR="00A82343" w:rsidRPr="00053186">
                        <w:rPr>
                          <w:rFonts w:ascii="Calibri" w:hAnsi="Calibri" w:cs="Calibri"/>
                        </w:rPr>
                        <w:t xml:space="preserve"> especially in need of intervention and focus of government effort</w:t>
                      </w:r>
                      <w:r w:rsidR="00816C45" w:rsidRPr="00053186">
                        <w:rPr>
                          <w:rFonts w:ascii="Calibri" w:hAnsi="Calibri" w:cs="Calibri"/>
                        </w:rPr>
                        <w:t>s</w:t>
                      </w:r>
                      <w:r w:rsidR="00A82343" w:rsidRPr="00053186">
                        <w:rPr>
                          <w:rFonts w:ascii="Calibri" w:hAnsi="Calibri" w:cs="Calibri"/>
                        </w:rPr>
                        <w:t xml:space="preserve"> to resolve homelessness</w:t>
                      </w:r>
                      <w:r w:rsidR="00594D39" w:rsidRPr="00053186">
                        <w:rPr>
                          <w:rFonts w:ascii="Calibri" w:hAnsi="Calibri" w:cs="Calibri"/>
                        </w:rPr>
                        <w:t>.</w:t>
                      </w:r>
                      <w:r w:rsidR="00130BCE">
                        <w:rPr>
                          <w:rFonts w:ascii="Calibri" w:hAnsi="Calibri" w:cs="Calibri"/>
                        </w:rPr>
                        <w:t xml:space="preserve"> This could be in the form of directing specific </w:t>
                      </w:r>
                      <w:r w:rsidR="00011ABD">
                        <w:rPr>
                          <w:rFonts w:ascii="Calibri" w:hAnsi="Calibri" w:cs="Calibri"/>
                        </w:rPr>
                        <w:t>area</w:t>
                      </w:r>
                      <w:r w:rsidR="00F23F1A">
                        <w:rPr>
                          <w:rFonts w:ascii="Calibri" w:hAnsi="Calibri" w:cs="Calibri"/>
                        </w:rPr>
                        <w:t xml:space="preserve">-oriented </w:t>
                      </w:r>
                      <w:r w:rsidR="00130BCE">
                        <w:rPr>
                          <w:rFonts w:ascii="Calibri" w:hAnsi="Calibri" w:cs="Calibri"/>
                        </w:rPr>
                        <w:t xml:space="preserve">policy efforts </w:t>
                      </w:r>
                      <w:r w:rsidR="004618E1">
                        <w:rPr>
                          <w:rFonts w:ascii="Calibri" w:hAnsi="Calibri" w:cs="Calibri"/>
                        </w:rPr>
                        <w:t>or</w:t>
                      </w:r>
                      <w:r w:rsidR="00130BCE"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9242C8">
                        <w:rPr>
                          <w:rFonts w:ascii="Calibri" w:hAnsi="Calibri" w:cs="Calibri"/>
                        </w:rPr>
                        <w:t xml:space="preserve">additional </w:t>
                      </w:r>
                      <w:r w:rsidR="00C75397">
                        <w:rPr>
                          <w:rFonts w:ascii="Calibri" w:hAnsi="Calibri" w:cs="Calibri"/>
                        </w:rPr>
                        <w:t>funds towards these areas.</w:t>
                      </w:r>
                    </w:p>
                    <w:p w14:paraId="490A0A02" w14:textId="67DE81A9" w:rsidR="00053186" w:rsidRDefault="00053186" w:rsidP="00053186">
                      <w:pPr>
                        <w:rPr>
                          <w:rFonts w:ascii="Calibri" w:hAnsi="Calibri"/>
                        </w:rPr>
                      </w:pPr>
                      <w:r w:rsidRPr="00474E1E">
                        <w:rPr>
                          <w:rFonts w:ascii="Calibri" w:hAnsi="Calibri" w:cs="Calibri"/>
                          <w:b/>
                          <w:sz w:val="24"/>
                          <w:u w:val="single"/>
                        </w:rPr>
                        <w:t>2)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="00FA6C70">
                        <w:rPr>
                          <w:rFonts w:ascii="Calibri" w:hAnsi="Calibri" w:cs="Calibri"/>
                        </w:rPr>
                        <w:t xml:space="preserve">Adopt the successful policies of North Dakota in combating homelessness </w:t>
                      </w:r>
                      <w:r w:rsidR="006575E9">
                        <w:rPr>
                          <w:rFonts w:ascii="Calibri" w:hAnsi="Calibri" w:cs="Calibri"/>
                        </w:rPr>
                        <w:t xml:space="preserve">in other states across America. </w:t>
                      </w:r>
                      <w:r w:rsidR="0070466B">
                        <w:rPr>
                          <w:rFonts w:ascii="Calibri" w:hAnsi="Calibri" w:cs="Calibri"/>
                        </w:rPr>
                        <w:t>North Dakota</w:t>
                      </w:r>
                      <w:r w:rsidR="00FA63C2">
                        <w:rPr>
                          <w:rFonts w:ascii="Calibri" w:hAnsi="Calibri" w:cs="Calibri"/>
                        </w:rPr>
                        <w:t xml:space="preserve"> experienced a </w:t>
                      </w:r>
                      <w:r w:rsidR="0070466B" w:rsidRPr="00D55567">
                        <w:rPr>
                          <w:rFonts w:ascii="Calibri" w:hAnsi="Calibri"/>
                          <w:i/>
                        </w:rPr>
                        <w:t>-73.8% change</w:t>
                      </w:r>
                      <w:r w:rsidR="0070466B">
                        <w:rPr>
                          <w:rFonts w:ascii="Calibri" w:hAnsi="Calibri"/>
                        </w:rPr>
                        <w:t xml:space="preserve"> in homelessness</w:t>
                      </w:r>
                      <w:r w:rsidR="000D43D9">
                        <w:rPr>
                          <w:rFonts w:ascii="Calibri" w:hAnsi="Calibri"/>
                        </w:rPr>
                        <w:t xml:space="preserve"> from 2013-2018</w:t>
                      </w:r>
                      <w:r w:rsidR="00FA63C2">
                        <w:rPr>
                          <w:rFonts w:ascii="Calibri" w:hAnsi="Calibri"/>
                        </w:rPr>
                        <w:t xml:space="preserve">, and its </w:t>
                      </w:r>
                      <w:r w:rsidR="00894A27">
                        <w:rPr>
                          <w:rFonts w:ascii="Calibri" w:hAnsi="Calibri"/>
                        </w:rPr>
                        <w:t xml:space="preserve">3 </w:t>
                      </w:r>
                      <w:r w:rsidR="00F66B19">
                        <w:rPr>
                          <w:rFonts w:ascii="Calibri" w:hAnsi="Calibri"/>
                        </w:rPr>
                        <w:t xml:space="preserve">key </w:t>
                      </w:r>
                      <w:r w:rsidR="00894A27">
                        <w:rPr>
                          <w:rFonts w:ascii="Calibri" w:hAnsi="Calibri"/>
                        </w:rPr>
                        <w:t xml:space="preserve">policies of </w:t>
                      </w:r>
                      <w:r w:rsidR="00C875DD" w:rsidRPr="00C875DD">
                        <w:rPr>
                          <w:rFonts w:ascii="Calibri" w:hAnsi="Calibri"/>
                          <w:b/>
                        </w:rPr>
                        <w:t>a</w:t>
                      </w:r>
                      <w:r w:rsidR="00F66B19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) Develop permanent supportive housing</w:t>
                      </w:r>
                      <w:r w:rsidR="00F66B19" w:rsidRPr="00A8366F">
                        <w:rPr>
                          <w:rFonts w:ascii="Calibri" w:hAnsi="Calibri" w:cs="Calibri"/>
                          <w:i/>
                          <w:lang w:eastAsia="zh-CN"/>
                        </w:rPr>
                        <w:t xml:space="preserve">, </w:t>
                      </w:r>
                      <w:r w:rsidR="00C875DD" w:rsidRPr="00C875DD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b</w:t>
                      </w:r>
                      <w:r w:rsidR="00F66B19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) Improve the ability to pay rent</w:t>
                      </w:r>
                      <w:r w:rsidR="00F66B19" w:rsidRPr="00A8366F">
                        <w:rPr>
                          <w:rFonts w:ascii="Calibri" w:hAnsi="Calibri" w:cs="Calibri"/>
                          <w:i/>
                          <w:lang w:eastAsia="zh-CN"/>
                        </w:rPr>
                        <w:t xml:space="preserve">, and </w:t>
                      </w:r>
                      <w:r w:rsidR="00C875DD" w:rsidRPr="00C875DD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c</w:t>
                      </w:r>
                      <w:r w:rsidR="00F66B19" w:rsidRPr="00E16866">
                        <w:rPr>
                          <w:rFonts w:ascii="Calibri" w:hAnsi="Calibri" w:cs="Calibri"/>
                          <w:b/>
                          <w:i/>
                          <w:lang w:eastAsia="zh-CN"/>
                        </w:rPr>
                        <w:t>) Expand supportive services to wrap around housing</w:t>
                      </w:r>
                      <w:r w:rsidR="00F95608">
                        <w:rPr>
                          <w:rFonts w:ascii="Calibri" w:hAnsi="Calibri"/>
                        </w:rPr>
                        <w:t xml:space="preserve"> </w:t>
                      </w:r>
                      <w:r w:rsidR="00734F99">
                        <w:rPr>
                          <w:rFonts w:ascii="Calibri" w:hAnsi="Calibri"/>
                        </w:rPr>
                        <w:t>are worth studying in the</w:t>
                      </w:r>
                      <w:r w:rsidR="005573B7">
                        <w:rPr>
                          <w:rFonts w:ascii="Calibri" w:hAnsi="Calibri"/>
                        </w:rPr>
                        <w:t>ir</w:t>
                      </w:r>
                      <w:r w:rsidR="00734F99">
                        <w:rPr>
                          <w:rFonts w:ascii="Calibri" w:hAnsi="Calibri"/>
                        </w:rPr>
                        <w:t xml:space="preserve"> </w:t>
                      </w:r>
                      <w:r w:rsidR="00734F99">
                        <w:rPr>
                          <w:rFonts w:ascii="Calibri" w:hAnsi="Calibri"/>
                        </w:rPr>
                        <w:t>application</w:t>
                      </w:r>
                      <w:r w:rsidR="00A952A9">
                        <w:rPr>
                          <w:rFonts w:ascii="Calibri" w:hAnsi="Calibri"/>
                        </w:rPr>
                        <w:t>s</w:t>
                      </w:r>
                      <w:bookmarkStart w:id="1" w:name="_GoBack"/>
                      <w:bookmarkEnd w:id="1"/>
                      <w:r w:rsidR="00734F99">
                        <w:rPr>
                          <w:rFonts w:ascii="Calibri" w:hAnsi="Calibri"/>
                        </w:rPr>
                        <w:t xml:space="preserve"> to other states battling </w:t>
                      </w:r>
                      <w:r w:rsidR="00593356">
                        <w:rPr>
                          <w:rFonts w:ascii="Calibri" w:hAnsi="Calibri"/>
                        </w:rPr>
                        <w:t>homelessness</w:t>
                      </w:r>
                      <w:r w:rsidR="000D43D9">
                        <w:rPr>
                          <w:rFonts w:ascii="Calibri" w:hAnsi="Calibri"/>
                        </w:rPr>
                        <w:t>.</w:t>
                      </w:r>
                    </w:p>
                    <w:p w14:paraId="522B29F1" w14:textId="157E5DFE" w:rsidR="000B55BB" w:rsidRDefault="00CC0A17" w:rsidP="00053186">
                      <w:pPr>
                        <w:rPr>
                          <w:rFonts w:ascii="Calibri" w:hAnsi="Calibri"/>
                        </w:rPr>
                      </w:pPr>
                      <w:r w:rsidRPr="00474E1E">
                        <w:rPr>
                          <w:rFonts w:ascii="Calibri" w:hAnsi="Calibri"/>
                          <w:b/>
                          <w:sz w:val="24"/>
                          <w:u w:val="single"/>
                        </w:rPr>
                        <w:t>3)</w:t>
                      </w:r>
                      <w:r>
                        <w:rPr>
                          <w:rFonts w:ascii="Calibri" w:hAnsi="Calibri"/>
                        </w:rPr>
                        <w:t xml:space="preserve"> </w:t>
                      </w:r>
                      <w:r w:rsidR="00303A1B">
                        <w:rPr>
                          <w:rFonts w:ascii="Calibri" w:hAnsi="Calibri"/>
                        </w:rPr>
                        <w:t xml:space="preserve">Further investigate the </w:t>
                      </w:r>
                      <w:r w:rsidR="001C1643">
                        <w:rPr>
                          <w:rFonts w:ascii="Calibri" w:hAnsi="Calibri"/>
                        </w:rPr>
                        <w:t>causation</w:t>
                      </w:r>
                      <w:r w:rsidR="00303A1B">
                        <w:rPr>
                          <w:rFonts w:ascii="Calibri" w:hAnsi="Calibri"/>
                        </w:rPr>
                        <w:t xml:space="preserve"> effect of</w:t>
                      </w:r>
                      <w:r w:rsidR="001C1643">
                        <w:rPr>
                          <w:rFonts w:ascii="Calibri" w:hAnsi="Calibri"/>
                        </w:rPr>
                        <w:t xml:space="preserve"> </w:t>
                      </w:r>
                      <w:r w:rsidR="001C1643" w:rsidRPr="001C1643">
                        <w:rPr>
                          <w:rFonts w:ascii="Calibri" w:hAnsi="Calibri"/>
                          <w:b/>
                        </w:rPr>
                        <w:t>change</w:t>
                      </w:r>
                      <w:r w:rsidR="000B55BB" w:rsidRPr="00304B9D">
                        <w:rPr>
                          <w:rFonts w:ascii="Calibri" w:hAnsi="Calibri"/>
                          <w:b/>
                        </w:rPr>
                        <w:t xml:space="preserve"> in ratio of beds lacking to </w:t>
                      </w:r>
                      <w:r w:rsidR="006B23FA" w:rsidRPr="00304B9D">
                        <w:rPr>
                          <w:rFonts w:ascii="Calibri" w:hAnsi="Calibri"/>
                          <w:b/>
                        </w:rPr>
                        <w:t xml:space="preserve">change in </w:t>
                      </w:r>
                      <w:r w:rsidR="000B55BB" w:rsidRPr="00304B9D">
                        <w:rPr>
                          <w:rFonts w:ascii="Calibri" w:hAnsi="Calibri"/>
                          <w:b/>
                        </w:rPr>
                        <w:t>homeless</w:t>
                      </w:r>
                      <w:r w:rsidR="006B23FA" w:rsidRPr="00304B9D">
                        <w:rPr>
                          <w:rFonts w:ascii="Calibri" w:hAnsi="Calibri"/>
                          <w:b/>
                        </w:rPr>
                        <w:t>ness</w:t>
                      </w:r>
                      <w:r w:rsidR="00B92385">
                        <w:rPr>
                          <w:rFonts w:ascii="Calibri" w:hAnsi="Calibri"/>
                        </w:rPr>
                        <w:t xml:space="preserve">, while continuing to </w:t>
                      </w:r>
                      <w:r w:rsidR="00B92385" w:rsidRPr="00EA6375">
                        <w:rPr>
                          <w:rFonts w:ascii="Calibri" w:hAnsi="Calibri"/>
                          <w:b/>
                        </w:rPr>
                        <w:t>provide for more beds</w:t>
                      </w:r>
                      <w:r w:rsidR="000B28B3" w:rsidRPr="00EA6375">
                        <w:rPr>
                          <w:rFonts w:ascii="Calibri" w:hAnsi="Calibri"/>
                          <w:b/>
                        </w:rPr>
                        <w:t xml:space="preserve"> to reduce </w:t>
                      </w:r>
                      <w:r w:rsidR="002C6B8C" w:rsidRPr="00EA6375">
                        <w:rPr>
                          <w:rFonts w:ascii="Calibri" w:hAnsi="Calibri"/>
                          <w:b/>
                        </w:rPr>
                        <w:t xml:space="preserve">and mitigate </w:t>
                      </w:r>
                      <w:r w:rsidR="000B28B3" w:rsidRPr="00EA6375">
                        <w:rPr>
                          <w:rFonts w:ascii="Calibri" w:hAnsi="Calibri"/>
                          <w:b/>
                        </w:rPr>
                        <w:t>homelessness</w:t>
                      </w:r>
                      <w:r w:rsidR="000B28B3">
                        <w:rPr>
                          <w:rFonts w:ascii="Calibri" w:hAnsi="Calibri"/>
                        </w:rPr>
                        <w:t>.</w:t>
                      </w:r>
                      <w:r w:rsidR="00B92385">
                        <w:rPr>
                          <w:rFonts w:ascii="Calibri" w:hAnsi="Calibri"/>
                        </w:rPr>
                        <w:t xml:space="preserve"> </w:t>
                      </w:r>
                      <w:r w:rsidR="006C4975">
                        <w:rPr>
                          <w:rFonts w:ascii="Calibri" w:hAnsi="Calibri"/>
                        </w:rPr>
                        <w:t xml:space="preserve">A strong association has been demonstrated between </w:t>
                      </w:r>
                      <w:r w:rsidR="009A09F0">
                        <w:rPr>
                          <w:rFonts w:ascii="Calibri" w:hAnsi="Calibri"/>
                        </w:rPr>
                        <w:t>homelessness and the lack of provided shelter beds</w:t>
                      </w:r>
                      <w:r w:rsidR="006C4975">
                        <w:rPr>
                          <w:rFonts w:ascii="Calibri" w:hAnsi="Calibri"/>
                        </w:rPr>
                        <w:t xml:space="preserve">, and </w:t>
                      </w:r>
                      <w:r w:rsidR="004332C6">
                        <w:rPr>
                          <w:rFonts w:ascii="Calibri" w:hAnsi="Calibri"/>
                        </w:rPr>
                        <w:t>further study into this could prove insightful</w:t>
                      </w:r>
                      <w:r w:rsidR="00D869B9">
                        <w:rPr>
                          <w:rFonts w:ascii="Calibri" w:hAnsi="Calibri"/>
                        </w:rPr>
                        <w:t>.</w:t>
                      </w:r>
                    </w:p>
                    <w:p w14:paraId="16F57A73" w14:textId="1202940D" w:rsidR="00E836C9" w:rsidRPr="00F95608" w:rsidRDefault="00E836C9" w:rsidP="00053186">
                      <w:pPr>
                        <w:rPr>
                          <w:rFonts w:ascii="Calibri" w:hAnsi="Calibri"/>
                        </w:rPr>
                      </w:pPr>
                      <w:r w:rsidRPr="00474E1E">
                        <w:rPr>
                          <w:rFonts w:ascii="Calibri" w:hAnsi="Calibri"/>
                          <w:b/>
                          <w:sz w:val="24"/>
                          <w:u w:val="single"/>
                        </w:rPr>
                        <w:t>4)</w:t>
                      </w:r>
                      <w:r w:rsidR="007357AF">
                        <w:rPr>
                          <w:rFonts w:ascii="Calibri" w:hAnsi="Calibri"/>
                        </w:rPr>
                        <w:t xml:space="preserve"> For states with particularly high rental cost, </w:t>
                      </w:r>
                      <w:r w:rsidR="000F5809">
                        <w:rPr>
                          <w:rFonts w:ascii="Calibri" w:hAnsi="Calibri"/>
                        </w:rPr>
                        <w:t xml:space="preserve">focus efforts on </w:t>
                      </w:r>
                      <w:r w:rsidR="000F5809" w:rsidRPr="00380E39">
                        <w:rPr>
                          <w:rFonts w:ascii="Calibri" w:hAnsi="Calibri"/>
                          <w:b/>
                        </w:rPr>
                        <w:t>reducing rental fees</w:t>
                      </w:r>
                      <w:r w:rsidR="006C6F61" w:rsidRPr="00380E39">
                        <w:rPr>
                          <w:rFonts w:ascii="Calibri" w:hAnsi="Calibri"/>
                          <w:b/>
                        </w:rPr>
                        <w:t xml:space="preserve"> in relation to median income</w:t>
                      </w:r>
                      <w:r w:rsidR="000F5809">
                        <w:rPr>
                          <w:rFonts w:ascii="Calibri" w:hAnsi="Calibri"/>
                        </w:rPr>
                        <w:t>. This could</w:t>
                      </w:r>
                      <w:r w:rsidR="005962DB">
                        <w:rPr>
                          <w:rFonts w:ascii="Calibri" w:hAnsi="Calibri"/>
                        </w:rPr>
                        <w:t xml:space="preserve"> perhaps</w:t>
                      </w:r>
                      <w:r w:rsidR="000F5809">
                        <w:rPr>
                          <w:rFonts w:ascii="Calibri" w:hAnsi="Calibri"/>
                        </w:rPr>
                        <w:t xml:space="preserve"> be in the form of directing government funds to </w:t>
                      </w:r>
                      <w:r w:rsidR="008103B7">
                        <w:rPr>
                          <w:rFonts w:ascii="Calibri" w:hAnsi="Calibri"/>
                        </w:rPr>
                        <w:t>subsidize</w:t>
                      </w:r>
                      <w:r w:rsidR="000F5809">
                        <w:rPr>
                          <w:rFonts w:ascii="Calibri" w:hAnsi="Calibri"/>
                        </w:rPr>
                        <w:t xml:space="preserve"> the construction of more housing</w:t>
                      </w:r>
                      <w:r w:rsidR="00241821">
                        <w:rPr>
                          <w:rFonts w:ascii="Calibri" w:hAnsi="Calibri"/>
                        </w:rPr>
                        <w:t>.</w:t>
                      </w:r>
                      <w:r w:rsidR="000F5809">
                        <w:rPr>
                          <w:rFonts w:ascii="Calibri" w:hAnsi="Calibri"/>
                        </w:rPr>
                        <w:t xml:space="preserve"> </w:t>
                      </w:r>
                    </w:p>
                    <w:p w14:paraId="009AB03E" w14:textId="77777777" w:rsidR="00053186" w:rsidRPr="00053186" w:rsidRDefault="00053186" w:rsidP="00053186"/>
                  </w:txbxContent>
                </v:textbox>
                <w10:wrap type="square" anchorx="margin"/>
              </v:shape>
            </w:pict>
          </mc:Fallback>
        </mc:AlternateContent>
      </w:r>
      <w:r w:rsidR="00747293" w:rsidRPr="000B4502">
        <w:rPr>
          <w:noProof/>
        </w:rPr>
        <mc:AlternateContent>
          <mc:Choice Requires="wps">
            <w:drawing>
              <wp:inline distT="0" distB="0" distL="0" distR="0" wp14:anchorId="51A33ABF" wp14:editId="2EB72253">
                <wp:extent cx="7384211" cy="393405"/>
                <wp:effectExtent l="0" t="0" r="0" b="6985"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4211" cy="393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72070" w14:textId="6E93372A" w:rsidR="00747293" w:rsidRPr="001E668F" w:rsidRDefault="007702E9" w:rsidP="00747293">
                            <w:pPr>
                              <w:pStyle w:val="Subtitle"/>
                              <w:ind w:left="0"/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Conclusion and </w:t>
                            </w:r>
                            <w:r w:rsidR="00747293">
                              <w:rPr>
                                <w:b/>
                                <w:color w:val="44546A" w:themeColor="text2"/>
                                <w:sz w:val="40"/>
                                <w:szCs w:val="40"/>
                              </w:rPr>
                              <w:t xml:space="preserve">Discussion on Resolving Homelessness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A33ABF" id="Text Box 171" o:spid="_x0000_s1110" type="#_x0000_t202" style="width:581.45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" filled="f" stroked="f" strokeweight=".5pt">
                <v:textbox>
                  <w:txbxContent>
                    <w:p w14:paraId="78E72070" w14:textId="6E93372A" w:rsidR="00747293" w:rsidRPr="001E668F" w:rsidRDefault="007702E9" w:rsidP="00747293">
                      <w:pPr>
                        <w:pStyle w:val="Subtitle"/>
                        <w:ind w:left="0"/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>Conclusion</w:t>
                      </w: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 and</w:t>
                      </w:r>
                      <w:r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 </w:t>
                      </w:r>
                      <w:r w:rsidR="00747293">
                        <w:rPr>
                          <w:b/>
                          <w:color w:val="44546A" w:themeColor="text2"/>
                          <w:sz w:val="40"/>
                          <w:szCs w:val="40"/>
                        </w:rPr>
                        <w:t xml:space="preserve">Discussion on Resolving Homelessness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A44341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37284"/>
    <w:multiLevelType w:val="hybridMultilevel"/>
    <w:tmpl w:val="CC2C703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F93D4A"/>
    <w:multiLevelType w:val="hybridMultilevel"/>
    <w:tmpl w:val="D8BC52B8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0C0CB0"/>
    <w:multiLevelType w:val="hybridMultilevel"/>
    <w:tmpl w:val="463CFAB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691D37"/>
    <w:multiLevelType w:val="hybridMultilevel"/>
    <w:tmpl w:val="E0CED1F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371E40"/>
    <w:multiLevelType w:val="hybridMultilevel"/>
    <w:tmpl w:val="3732E80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C52276"/>
    <w:multiLevelType w:val="hybridMultilevel"/>
    <w:tmpl w:val="87B6E90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cxM7M0NjGzMDczNTBW0lEKTi0uzszPAykwqQUAZIf42SwAAAA="/>
  </w:docVars>
  <w:rsids>
    <w:rsidRoot w:val="001068BE"/>
    <w:rsid w:val="00005330"/>
    <w:rsid w:val="00006C11"/>
    <w:rsid w:val="00007166"/>
    <w:rsid w:val="000071A1"/>
    <w:rsid w:val="00011ABD"/>
    <w:rsid w:val="0001245A"/>
    <w:rsid w:val="00013CC4"/>
    <w:rsid w:val="000168C9"/>
    <w:rsid w:val="00020B84"/>
    <w:rsid w:val="00021B99"/>
    <w:rsid w:val="00021C04"/>
    <w:rsid w:val="00021E1C"/>
    <w:rsid w:val="00022476"/>
    <w:rsid w:val="00024B3F"/>
    <w:rsid w:val="00026C3E"/>
    <w:rsid w:val="00027C04"/>
    <w:rsid w:val="00027F08"/>
    <w:rsid w:val="0003114B"/>
    <w:rsid w:val="00031F78"/>
    <w:rsid w:val="000335FA"/>
    <w:rsid w:val="00035BFE"/>
    <w:rsid w:val="000367EB"/>
    <w:rsid w:val="00036846"/>
    <w:rsid w:val="00041A9D"/>
    <w:rsid w:val="00044051"/>
    <w:rsid w:val="000455DF"/>
    <w:rsid w:val="0004616E"/>
    <w:rsid w:val="00052F1E"/>
    <w:rsid w:val="00053186"/>
    <w:rsid w:val="00056242"/>
    <w:rsid w:val="000608BC"/>
    <w:rsid w:val="0006327A"/>
    <w:rsid w:val="0006342A"/>
    <w:rsid w:val="00063777"/>
    <w:rsid w:val="000659D1"/>
    <w:rsid w:val="00066A9F"/>
    <w:rsid w:val="0006706B"/>
    <w:rsid w:val="00073D27"/>
    <w:rsid w:val="00073DB2"/>
    <w:rsid w:val="0007693B"/>
    <w:rsid w:val="00076B6D"/>
    <w:rsid w:val="0008274E"/>
    <w:rsid w:val="000855AA"/>
    <w:rsid w:val="00095FBF"/>
    <w:rsid w:val="00096766"/>
    <w:rsid w:val="000969B1"/>
    <w:rsid w:val="00097D63"/>
    <w:rsid w:val="000A154B"/>
    <w:rsid w:val="000A2157"/>
    <w:rsid w:val="000A33FB"/>
    <w:rsid w:val="000A4570"/>
    <w:rsid w:val="000A75ED"/>
    <w:rsid w:val="000B28B3"/>
    <w:rsid w:val="000B2CA5"/>
    <w:rsid w:val="000B2E83"/>
    <w:rsid w:val="000B3358"/>
    <w:rsid w:val="000B4058"/>
    <w:rsid w:val="000B4502"/>
    <w:rsid w:val="000B46AE"/>
    <w:rsid w:val="000B55BB"/>
    <w:rsid w:val="000B5D8F"/>
    <w:rsid w:val="000B7CD7"/>
    <w:rsid w:val="000C0DDE"/>
    <w:rsid w:val="000C5B35"/>
    <w:rsid w:val="000C5C42"/>
    <w:rsid w:val="000D43D9"/>
    <w:rsid w:val="000D46AC"/>
    <w:rsid w:val="000D5527"/>
    <w:rsid w:val="000D62EA"/>
    <w:rsid w:val="000D6F46"/>
    <w:rsid w:val="000E0AC7"/>
    <w:rsid w:val="000E1772"/>
    <w:rsid w:val="000E2C67"/>
    <w:rsid w:val="000E2F13"/>
    <w:rsid w:val="000E46FF"/>
    <w:rsid w:val="000E5D7F"/>
    <w:rsid w:val="000F1CAB"/>
    <w:rsid w:val="000F1F2B"/>
    <w:rsid w:val="000F5809"/>
    <w:rsid w:val="00104080"/>
    <w:rsid w:val="0010553A"/>
    <w:rsid w:val="001068BE"/>
    <w:rsid w:val="00111D31"/>
    <w:rsid w:val="001128D0"/>
    <w:rsid w:val="00112EAE"/>
    <w:rsid w:val="00116B46"/>
    <w:rsid w:val="0012198C"/>
    <w:rsid w:val="001235B8"/>
    <w:rsid w:val="001247B9"/>
    <w:rsid w:val="001251E2"/>
    <w:rsid w:val="00127E60"/>
    <w:rsid w:val="0013088E"/>
    <w:rsid w:val="00130BCE"/>
    <w:rsid w:val="001336E3"/>
    <w:rsid w:val="001347B0"/>
    <w:rsid w:val="00140537"/>
    <w:rsid w:val="00144D0F"/>
    <w:rsid w:val="001471CF"/>
    <w:rsid w:val="00150C98"/>
    <w:rsid w:val="00151E0A"/>
    <w:rsid w:val="001526D8"/>
    <w:rsid w:val="00154411"/>
    <w:rsid w:val="00154D78"/>
    <w:rsid w:val="00160AFD"/>
    <w:rsid w:val="00161F75"/>
    <w:rsid w:val="00163AC6"/>
    <w:rsid w:val="00164598"/>
    <w:rsid w:val="0016481C"/>
    <w:rsid w:val="001651A7"/>
    <w:rsid w:val="00171E7F"/>
    <w:rsid w:val="00176B0E"/>
    <w:rsid w:val="00181B17"/>
    <w:rsid w:val="00181BB4"/>
    <w:rsid w:val="001822A4"/>
    <w:rsid w:val="001822DB"/>
    <w:rsid w:val="001834DC"/>
    <w:rsid w:val="00187336"/>
    <w:rsid w:val="0019175B"/>
    <w:rsid w:val="00191C67"/>
    <w:rsid w:val="0019456F"/>
    <w:rsid w:val="001A0829"/>
    <w:rsid w:val="001A172F"/>
    <w:rsid w:val="001A4BCD"/>
    <w:rsid w:val="001B0E6D"/>
    <w:rsid w:val="001B1BC9"/>
    <w:rsid w:val="001B2556"/>
    <w:rsid w:val="001B5B10"/>
    <w:rsid w:val="001B67B9"/>
    <w:rsid w:val="001C1643"/>
    <w:rsid w:val="001C1DE8"/>
    <w:rsid w:val="001C252E"/>
    <w:rsid w:val="001C2CC2"/>
    <w:rsid w:val="001C3CED"/>
    <w:rsid w:val="001C6D45"/>
    <w:rsid w:val="001C6F67"/>
    <w:rsid w:val="001D01CB"/>
    <w:rsid w:val="001D162D"/>
    <w:rsid w:val="001D19DA"/>
    <w:rsid w:val="001D4717"/>
    <w:rsid w:val="001D49BE"/>
    <w:rsid w:val="001D4C48"/>
    <w:rsid w:val="001D50DB"/>
    <w:rsid w:val="001D6651"/>
    <w:rsid w:val="001E0C69"/>
    <w:rsid w:val="001E5A49"/>
    <w:rsid w:val="001E668F"/>
    <w:rsid w:val="001F07DB"/>
    <w:rsid w:val="001F10C3"/>
    <w:rsid w:val="0020140A"/>
    <w:rsid w:val="00204AA0"/>
    <w:rsid w:val="00204C12"/>
    <w:rsid w:val="0020730B"/>
    <w:rsid w:val="00207FFE"/>
    <w:rsid w:val="00210FCB"/>
    <w:rsid w:val="00212392"/>
    <w:rsid w:val="002126C9"/>
    <w:rsid w:val="002131F9"/>
    <w:rsid w:val="002133EA"/>
    <w:rsid w:val="002151C4"/>
    <w:rsid w:val="00216656"/>
    <w:rsid w:val="002206C6"/>
    <w:rsid w:val="002228FD"/>
    <w:rsid w:val="00224025"/>
    <w:rsid w:val="00224567"/>
    <w:rsid w:val="0023378A"/>
    <w:rsid w:val="00234F15"/>
    <w:rsid w:val="00235183"/>
    <w:rsid w:val="00236F4F"/>
    <w:rsid w:val="00240889"/>
    <w:rsid w:val="00241821"/>
    <w:rsid w:val="00242E33"/>
    <w:rsid w:val="0024501F"/>
    <w:rsid w:val="00250066"/>
    <w:rsid w:val="00250ADA"/>
    <w:rsid w:val="002633A1"/>
    <w:rsid w:val="002678B6"/>
    <w:rsid w:val="00272727"/>
    <w:rsid w:val="00273EAE"/>
    <w:rsid w:val="00282EB6"/>
    <w:rsid w:val="0028512E"/>
    <w:rsid w:val="00290F14"/>
    <w:rsid w:val="002925C4"/>
    <w:rsid w:val="00293AC1"/>
    <w:rsid w:val="002941B3"/>
    <w:rsid w:val="00294DE7"/>
    <w:rsid w:val="0029694E"/>
    <w:rsid w:val="002B43A8"/>
    <w:rsid w:val="002B62EF"/>
    <w:rsid w:val="002C0AE8"/>
    <w:rsid w:val="002C4A6B"/>
    <w:rsid w:val="002C6B8C"/>
    <w:rsid w:val="002C76D4"/>
    <w:rsid w:val="002C7CAE"/>
    <w:rsid w:val="002D08A7"/>
    <w:rsid w:val="002D1AB0"/>
    <w:rsid w:val="002D2CC5"/>
    <w:rsid w:val="002D3C58"/>
    <w:rsid w:val="002D3CBB"/>
    <w:rsid w:val="002D513E"/>
    <w:rsid w:val="002D6F69"/>
    <w:rsid w:val="002E5DCE"/>
    <w:rsid w:val="002E7527"/>
    <w:rsid w:val="002F2D45"/>
    <w:rsid w:val="002F39FD"/>
    <w:rsid w:val="002F47E0"/>
    <w:rsid w:val="002F6A3D"/>
    <w:rsid w:val="00303A1B"/>
    <w:rsid w:val="00304B9D"/>
    <w:rsid w:val="003051B2"/>
    <w:rsid w:val="00307F6B"/>
    <w:rsid w:val="003101DC"/>
    <w:rsid w:val="00313312"/>
    <w:rsid w:val="0031664E"/>
    <w:rsid w:val="0031721A"/>
    <w:rsid w:val="00317B44"/>
    <w:rsid w:val="00317E3C"/>
    <w:rsid w:val="0032063E"/>
    <w:rsid w:val="00322A4B"/>
    <w:rsid w:val="003260DA"/>
    <w:rsid w:val="00330B1D"/>
    <w:rsid w:val="003316F7"/>
    <w:rsid w:val="00331749"/>
    <w:rsid w:val="00335691"/>
    <w:rsid w:val="00337626"/>
    <w:rsid w:val="00342E7A"/>
    <w:rsid w:val="003452A3"/>
    <w:rsid w:val="003478BE"/>
    <w:rsid w:val="00351D00"/>
    <w:rsid w:val="00351D3E"/>
    <w:rsid w:val="00351E51"/>
    <w:rsid w:val="00353FE9"/>
    <w:rsid w:val="00354884"/>
    <w:rsid w:val="00355E9E"/>
    <w:rsid w:val="00360614"/>
    <w:rsid w:val="00362A92"/>
    <w:rsid w:val="00364E7F"/>
    <w:rsid w:val="00365C15"/>
    <w:rsid w:val="00366F2D"/>
    <w:rsid w:val="00370B71"/>
    <w:rsid w:val="00371A36"/>
    <w:rsid w:val="00374E58"/>
    <w:rsid w:val="003759DE"/>
    <w:rsid w:val="003762CC"/>
    <w:rsid w:val="003773EB"/>
    <w:rsid w:val="00380A81"/>
    <w:rsid w:val="00380E39"/>
    <w:rsid w:val="00381DD4"/>
    <w:rsid w:val="003839B4"/>
    <w:rsid w:val="0038418D"/>
    <w:rsid w:val="00384B1C"/>
    <w:rsid w:val="00385C73"/>
    <w:rsid w:val="00390E93"/>
    <w:rsid w:val="00392AA2"/>
    <w:rsid w:val="00392FA9"/>
    <w:rsid w:val="003941A9"/>
    <w:rsid w:val="00396FC5"/>
    <w:rsid w:val="003A705C"/>
    <w:rsid w:val="003B1CBB"/>
    <w:rsid w:val="003B29EE"/>
    <w:rsid w:val="003B5A3B"/>
    <w:rsid w:val="003B5CCF"/>
    <w:rsid w:val="003B6154"/>
    <w:rsid w:val="003B6773"/>
    <w:rsid w:val="003B67E5"/>
    <w:rsid w:val="003C2542"/>
    <w:rsid w:val="003C3C21"/>
    <w:rsid w:val="003C6117"/>
    <w:rsid w:val="003D047B"/>
    <w:rsid w:val="003D0A02"/>
    <w:rsid w:val="003D3358"/>
    <w:rsid w:val="003D3F19"/>
    <w:rsid w:val="003D44C0"/>
    <w:rsid w:val="003D7AA8"/>
    <w:rsid w:val="003E2B35"/>
    <w:rsid w:val="003E2FE7"/>
    <w:rsid w:val="003E42D2"/>
    <w:rsid w:val="003F2D7B"/>
    <w:rsid w:val="003F5E0C"/>
    <w:rsid w:val="00400FD6"/>
    <w:rsid w:val="00400FE1"/>
    <w:rsid w:val="004019DE"/>
    <w:rsid w:val="00402117"/>
    <w:rsid w:val="00404706"/>
    <w:rsid w:val="00405BA3"/>
    <w:rsid w:val="00407BF7"/>
    <w:rsid w:val="004102B8"/>
    <w:rsid w:val="004117F7"/>
    <w:rsid w:val="0041389F"/>
    <w:rsid w:val="004139AD"/>
    <w:rsid w:val="00413F95"/>
    <w:rsid w:val="0041665A"/>
    <w:rsid w:val="00422FAB"/>
    <w:rsid w:val="004255C0"/>
    <w:rsid w:val="00427850"/>
    <w:rsid w:val="004332C6"/>
    <w:rsid w:val="00436307"/>
    <w:rsid w:val="00440DA4"/>
    <w:rsid w:val="0044127D"/>
    <w:rsid w:val="00441367"/>
    <w:rsid w:val="00442754"/>
    <w:rsid w:val="00444C45"/>
    <w:rsid w:val="004456BF"/>
    <w:rsid w:val="004459C7"/>
    <w:rsid w:val="00446EEC"/>
    <w:rsid w:val="0044709B"/>
    <w:rsid w:val="0045082D"/>
    <w:rsid w:val="00451245"/>
    <w:rsid w:val="0045367A"/>
    <w:rsid w:val="00460BD3"/>
    <w:rsid w:val="004618E1"/>
    <w:rsid w:val="0046218D"/>
    <w:rsid w:val="00462F96"/>
    <w:rsid w:val="004638C2"/>
    <w:rsid w:val="00463CD8"/>
    <w:rsid w:val="00466626"/>
    <w:rsid w:val="00467B5C"/>
    <w:rsid w:val="0047039C"/>
    <w:rsid w:val="00470732"/>
    <w:rsid w:val="00474E1E"/>
    <w:rsid w:val="00474F3E"/>
    <w:rsid w:val="00476974"/>
    <w:rsid w:val="00480E58"/>
    <w:rsid w:val="0048119D"/>
    <w:rsid w:val="00481769"/>
    <w:rsid w:val="004847C8"/>
    <w:rsid w:val="004856C8"/>
    <w:rsid w:val="00487900"/>
    <w:rsid w:val="0049164C"/>
    <w:rsid w:val="004931BD"/>
    <w:rsid w:val="00494CD1"/>
    <w:rsid w:val="004A148E"/>
    <w:rsid w:val="004A2EE2"/>
    <w:rsid w:val="004A3605"/>
    <w:rsid w:val="004A69C1"/>
    <w:rsid w:val="004A6D16"/>
    <w:rsid w:val="004B2444"/>
    <w:rsid w:val="004B2E9B"/>
    <w:rsid w:val="004B3539"/>
    <w:rsid w:val="004B554D"/>
    <w:rsid w:val="004B6AAB"/>
    <w:rsid w:val="004C4C0F"/>
    <w:rsid w:val="004C50C2"/>
    <w:rsid w:val="004C5552"/>
    <w:rsid w:val="004C68D3"/>
    <w:rsid w:val="004D0478"/>
    <w:rsid w:val="004D2544"/>
    <w:rsid w:val="004D4D17"/>
    <w:rsid w:val="004D5961"/>
    <w:rsid w:val="004D71DF"/>
    <w:rsid w:val="004D7841"/>
    <w:rsid w:val="004E3C17"/>
    <w:rsid w:val="004E6CDF"/>
    <w:rsid w:val="004F0AA2"/>
    <w:rsid w:val="004F2A7E"/>
    <w:rsid w:val="004F3FF9"/>
    <w:rsid w:val="004F4727"/>
    <w:rsid w:val="004F5364"/>
    <w:rsid w:val="004F6687"/>
    <w:rsid w:val="004F797F"/>
    <w:rsid w:val="004F7F13"/>
    <w:rsid w:val="00502421"/>
    <w:rsid w:val="00505030"/>
    <w:rsid w:val="00505769"/>
    <w:rsid w:val="005120B5"/>
    <w:rsid w:val="00512161"/>
    <w:rsid w:val="00515218"/>
    <w:rsid w:val="00515E84"/>
    <w:rsid w:val="005163AE"/>
    <w:rsid w:val="00522E28"/>
    <w:rsid w:val="00524065"/>
    <w:rsid w:val="00526431"/>
    <w:rsid w:val="00530263"/>
    <w:rsid w:val="005345F0"/>
    <w:rsid w:val="005355C4"/>
    <w:rsid w:val="00535B6E"/>
    <w:rsid w:val="00540E57"/>
    <w:rsid w:val="00541083"/>
    <w:rsid w:val="00541CCF"/>
    <w:rsid w:val="00550D40"/>
    <w:rsid w:val="005518ED"/>
    <w:rsid w:val="005573B7"/>
    <w:rsid w:val="00563B89"/>
    <w:rsid w:val="005656C6"/>
    <w:rsid w:val="00566659"/>
    <w:rsid w:val="00584913"/>
    <w:rsid w:val="00585FD6"/>
    <w:rsid w:val="00587574"/>
    <w:rsid w:val="00593356"/>
    <w:rsid w:val="00594D39"/>
    <w:rsid w:val="005953FA"/>
    <w:rsid w:val="005962DB"/>
    <w:rsid w:val="005A6233"/>
    <w:rsid w:val="005B0D5C"/>
    <w:rsid w:val="005B7C3A"/>
    <w:rsid w:val="005C57AE"/>
    <w:rsid w:val="005D0D3A"/>
    <w:rsid w:val="005D248C"/>
    <w:rsid w:val="005D3E3F"/>
    <w:rsid w:val="005D4FE1"/>
    <w:rsid w:val="005E3C07"/>
    <w:rsid w:val="005E4552"/>
    <w:rsid w:val="005E4967"/>
    <w:rsid w:val="005E7E38"/>
    <w:rsid w:val="005F02BE"/>
    <w:rsid w:val="005F401D"/>
    <w:rsid w:val="00602842"/>
    <w:rsid w:val="00603D0B"/>
    <w:rsid w:val="00607DFE"/>
    <w:rsid w:val="00610CB2"/>
    <w:rsid w:val="00612D5B"/>
    <w:rsid w:val="00614AA1"/>
    <w:rsid w:val="00614AB8"/>
    <w:rsid w:val="00614D7D"/>
    <w:rsid w:val="006161AA"/>
    <w:rsid w:val="00617AF6"/>
    <w:rsid w:val="00623F3E"/>
    <w:rsid w:val="00624D19"/>
    <w:rsid w:val="00627148"/>
    <w:rsid w:val="00632451"/>
    <w:rsid w:val="00634479"/>
    <w:rsid w:val="006355F7"/>
    <w:rsid w:val="00643BFF"/>
    <w:rsid w:val="00644E4C"/>
    <w:rsid w:val="006459FD"/>
    <w:rsid w:val="00651D75"/>
    <w:rsid w:val="00654894"/>
    <w:rsid w:val="006560C2"/>
    <w:rsid w:val="006575E9"/>
    <w:rsid w:val="00657F79"/>
    <w:rsid w:val="00665777"/>
    <w:rsid w:val="0067227F"/>
    <w:rsid w:val="00675B5D"/>
    <w:rsid w:val="00682DF5"/>
    <w:rsid w:val="00684F4B"/>
    <w:rsid w:val="006910B1"/>
    <w:rsid w:val="0069298A"/>
    <w:rsid w:val="00695C99"/>
    <w:rsid w:val="00697504"/>
    <w:rsid w:val="006A3D0E"/>
    <w:rsid w:val="006A419E"/>
    <w:rsid w:val="006A75B9"/>
    <w:rsid w:val="006B09CD"/>
    <w:rsid w:val="006B23FA"/>
    <w:rsid w:val="006B6397"/>
    <w:rsid w:val="006B6B7E"/>
    <w:rsid w:val="006B6EFF"/>
    <w:rsid w:val="006C340A"/>
    <w:rsid w:val="006C3B58"/>
    <w:rsid w:val="006C3B59"/>
    <w:rsid w:val="006C4975"/>
    <w:rsid w:val="006C5173"/>
    <w:rsid w:val="006C5AF7"/>
    <w:rsid w:val="006C6F61"/>
    <w:rsid w:val="006D0204"/>
    <w:rsid w:val="006D033A"/>
    <w:rsid w:val="006D08D1"/>
    <w:rsid w:val="006D1BB4"/>
    <w:rsid w:val="006D7137"/>
    <w:rsid w:val="006E0584"/>
    <w:rsid w:val="006E13AB"/>
    <w:rsid w:val="006E15A6"/>
    <w:rsid w:val="006E1B11"/>
    <w:rsid w:val="006E22BA"/>
    <w:rsid w:val="006E3ACC"/>
    <w:rsid w:val="006E43B6"/>
    <w:rsid w:val="006E7817"/>
    <w:rsid w:val="006E7BFF"/>
    <w:rsid w:val="006F08D3"/>
    <w:rsid w:val="006F2BD5"/>
    <w:rsid w:val="006F4492"/>
    <w:rsid w:val="006F5772"/>
    <w:rsid w:val="006F57C8"/>
    <w:rsid w:val="006F6291"/>
    <w:rsid w:val="0070466B"/>
    <w:rsid w:val="00714AA5"/>
    <w:rsid w:val="00715463"/>
    <w:rsid w:val="007262E4"/>
    <w:rsid w:val="00731F02"/>
    <w:rsid w:val="00732811"/>
    <w:rsid w:val="00732C77"/>
    <w:rsid w:val="00734F99"/>
    <w:rsid w:val="007357AF"/>
    <w:rsid w:val="00743CE3"/>
    <w:rsid w:val="00745C53"/>
    <w:rsid w:val="00745EE0"/>
    <w:rsid w:val="00747293"/>
    <w:rsid w:val="007509FD"/>
    <w:rsid w:val="007563E7"/>
    <w:rsid w:val="007569D2"/>
    <w:rsid w:val="00760494"/>
    <w:rsid w:val="0076198F"/>
    <w:rsid w:val="00763AE5"/>
    <w:rsid w:val="0076742D"/>
    <w:rsid w:val="00767974"/>
    <w:rsid w:val="007702E9"/>
    <w:rsid w:val="0077068A"/>
    <w:rsid w:val="007706A4"/>
    <w:rsid w:val="00773C7D"/>
    <w:rsid w:val="00774300"/>
    <w:rsid w:val="00776634"/>
    <w:rsid w:val="00787B5F"/>
    <w:rsid w:val="00791C30"/>
    <w:rsid w:val="00793D55"/>
    <w:rsid w:val="00793F2C"/>
    <w:rsid w:val="007A3B7B"/>
    <w:rsid w:val="007A4988"/>
    <w:rsid w:val="007A53F3"/>
    <w:rsid w:val="007A5F6D"/>
    <w:rsid w:val="007B0B4B"/>
    <w:rsid w:val="007B1D6A"/>
    <w:rsid w:val="007B3C7E"/>
    <w:rsid w:val="007B503E"/>
    <w:rsid w:val="007B6FF0"/>
    <w:rsid w:val="007C21B3"/>
    <w:rsid w:val="007C270F"/>
    <w:rsid w:val="007C3684"/>
    <w:rsid w:val="007C499A"/>
    <w:rsid w:val="007C515C"/>
    <w:rsid w:val="007C5DD0"/>
    <w:rsid w:val="007D195E"/>
    <w:rsid w:val="007D412D"/>
    <w:rsid w:val="007D467D"/>
    <w:rsid w:val="007D66A8"/>
    <w:rsid w:val="007E1BB1"/>
    <w:rsid w:val="007E2037"/>
    <w:rsid w:val="007E5211"/>
    <w:rsid w:val="007F0E8B"/>
    <w:rsid w:val="007F31DB"/>
    <w:rsid w:val="007F3416"/>
    <w:rsid w:val="007F41C8"/>
    <w:rsid w:val="007F459E"/>
    <w:rsid w:val="00803CC9"/>
    <w:rsid w:val="00805E5A"/>
    <w:rsid w:val="00806F5F"/>
    <w:rsid w:val="00807C90"/>
    <w:rsid w:val="008103B7"/>
    <w:rsid w:val="00812628"/>
    <w:rsid w:val="008144A9"/>
    <w:rsid w:val="008149C8"/>
    <w:rsid w:val="0081509E"/>
    <w:rsid w:val="00816105"/>
    <w:rsid w:val="00816C45"/>
    <w:rsid w:val="00817CA9"/>
    <w:rsid w:val="0082079D"/>
    <w:rsid w:val="00820AA6"/>
    <w:rsid w:val="0082328C"/>
    <w:rsid w:val="00823908"/>
    <w:rsid w:val="00826FD4"/>
    <w:rsid w:val="008308C8"/>
    <w:rsid w:val="00832C5B"/>
    <w:rsid w:val="008342D2"/>
    <w:rsid w:val="008345DE"/>
    <w:rsid w:val="0083600B"/>
    <w:rsid w:val="0084377D"/>
    <w:rsid w:val="00844D37"/>
    <w:rsid w:val="00850F1B"/>
    <w:rsid w:val="008524AF"/>
    <w:rsid w:val="00857394"/>
    <w:rsid w:val="00857559"/>
    <w:rsid w:val="00864FA3"/>
    <w:rsid w:val="00867491"/>
    <w:rsid w:val="008733F4"/>
    <w:rsid w:val="0087597C"/>
    <w:rsid w:val="008775C3"/>
    <w:rsid w:val="00880818"/>
    <w:rsid w:val="00884FC8"/>
    <w:rsid w:val="00885A2B"/>
    <w:rsid w:val="00891A3B"/>
    <w:rsid w:val="008920E8"/>
    <w:rsid w:val="00892259"/>
    <w:rsid w:val="0089317B"/>
    <w:rsid w:val="00893629"/>
    <w:rsid w:val="00894A27"/>
    <w:rsid w:val="00895023"/>
    <w:rsid w:val="008A1F5D"/>
    <w:rsid w:val="008A3605"/>
    <w:rsid w:val="008B1A54"/>
    <w:rsid w:val="008B273B"/>
    <w:rsid w:val="008B2EA6"/>
    <w:rsid w:val="008B3AC9"/>
    <w:rsid w:val="008B3B30"/>
    <w:rsid w:val="008B3BFC"/>
    <w:rsid w:val="008B6687"/>
    <w:rsid w:val="008B67E2"/>
    <w:rsid w:val="008C0026"/>
    <w:rsid w:val="008C0F5B"/>
    <w:rsid w:val="008C3113"/>
    <w:rsid w:val="008C4FA7"/>
    <w:rsid w:val="008D7732"/>
    <w:rsid w:val="008E31FA"/>
    <w:rsid w:val="008E3F16"/>
    <w:rsid w:val="008E428C"/>
    <w:rsid w:val="008F42A6"/>
    <w:rsid w:val="008F51D9"/>
    <w:rsid w:val="008F651F"/>
    <w:rsid w:val="0090014D"/>
    <w:rsid w:val="00902F8E"/>
    <w:rsid w:val="00905A3E"/>
    <w:rsid w:val="00906796"/>
    <w:rsid w:val="0091032A"/>
    <w:rsid w:val="009122A8"/>
    <w:rsid w:val="009125B4"/>
    <w:rsid w:val="00912C63"/>
    <w:rsid w:val="009134DB"/>
    <w:rsid w:val="00914397"/>
    <w:rsid w:val="0091499D"/>
    <w:rsid w:val="00922573"/>
    <w:rsid w:val="009225E9"/>
    <w:rsid w:val="00922FCA"/>
    <w:rsid w:val="009242C8"/>
    <w:rsid w:val="00924C5E"/>
    <w:rsid w:val="00936822"/>
    <w:rsid w:val="00936C3C"/>
    <w:rsid w:val="0094013F"/>
    <w:rsid w:val="00941CF3"/>
    <w:rsid w:val="00945363"/>
    <w:rsid w:val="009503AE"/>
    <w:rsid w:val="009505A7"/>
    <w:rsid w:val="00950D72"/>
    <w:rsid w:val="009525B8"/>
    <w:rsid w:val="00954064"/>
    <w:rsid w:val="0096339D"/>
    <w:rsid w:val="009656D6"/>
    <w:rsid w:val="0096620B"/>
    <w:rsid w:val="0096798B"/>
    <w:rsid w:val="00972592"/>
    <w:rsid w:val="00973988"/>
    <w:rsid w:val="009759DA"/>
    <w:rsid w:val="00976D89"/>
    <w:rsid w:val="0098026B"/>
    <w:rsid w:val="009809C0"/>
    <w:rsid w:val="009839F2"/>
    <w:rsid w:val="0098457E"/>
    <w:rsid w:val="00990030"/>
    <w:rsid w:val="009900C0"/>
    <w:rsid w:val="009904BE"/>
    <w:rsid w:val="00992327"/>
    <w:rsid w:val="009942D6"/>
    <w:rsid w:val="00994A24"/>
    <w:rsid w:val="0099624A"/>
    <w:rsid w:val="00997C21"/>
    <w:rsid w:val="009A0354"/>
    <w:rsid w:val="009A09F0"/>
    <w:rsid w:val="009A1A6A"/>
    <w:rsid w:val="009A4C4C"/>
    <w:rsid w:val="009A5844"/>
    <w:rsid w:val="009A7328"/>
    <w:rsid w:val="009B0E75"/>
    <w:rsid w:val="009B5EC8"/>
    <w:rsid w:val="009C09AA"/>
    <w:rsid w:val="009C3F3F"/>
    <w:rsid w:val="009C44DF"/>
    <w:rsid w:val="009C75CA"/>
    <w:rsid w:val="009D27A5"/>
    <w:rsid w:val="009D6A5D"/>
    <w:rsid w:val="009E01DF"/>
    <w:rsid w:val="009E1312"/>
    <w:rsid w:val="009E2ED7"/>
    <w:rsid w:val="009E606D"/>
    <w:rsid w:val="009E7FFC"/>
    <w:rsid w:val="009F03AB"/>
    <w:rsid w:val="009F28FC"/>
    <w:rsid w:val="00A008D4"/>
    <w:rsid w:val="00A014A6"/>
    <w:rsid w:val="00A03D96"/>
    <w:rsid w:val="00A04F95"/>
    <w:rsid w:val="00A0538B"/>
    <w:rsid w:val="00A05F86"/>
    <w:rsid w:val="00A1111B"/>
    <w:rsid w:val="00A12750"/>
    <w:rsid w:val="00A13FBC"/>
    <w:rsid w:val="00A14458"/>
    <w:rsid w:val="00A147D0"/>
    <w:rsid w:val="00A14C89"/>
    <w:rsid w:val="00A17894"/>
    <w:rsid w:val="00A17EA5"/>
    <w:rsid w:val="00A225EE"/>
    <w:rsid w:val="00A23BEA"/>
    <w:rsid w:val="00A23E0D"/>
    <w:rsid w:val="00A23EA7"/>
    <w:rsid w:val="00A24A54"/>
    <w:rsid w:val="00A2503C"/>
    <w:rsid w:val="00A257BE"/>
    <w:rsid w:val="00A27E15"/>
    <w:rsid w:val="00A30F82"/>
    <w:rsid w:val="00A32706"/>
    <w:rsid w:val="00A35CE2"/>
    <w:rsid w:val="00A40276"/>
    <w:rsid w:val="00A43CA3"/>
    <w:rsid w:val="00A44341"/>
    <w:rsid w:val="00A47177"/>
    <w:rsid w:val="00A47D64"/>
    <w:rsid w:val="00A51DD7"/>
    <w:rsid w:val="00A536D4"/>
    <w:rsid w:val="00A53DF4"/>
    <w:rsid w:val="00A56E6F"/>
    <w:rsid w:val="00A571A8"/>
    <w:rsid w:val="00A605A3"/>
    <w:rsid w:val="00A647A0"/>
    <w:rsid w:val="00A6621C"/>
    <w:rsid w:val="00A667CE"/>
    <w:rsid w:val="00A73C34"/>
    <w:rsid w:val="00A74016"/>
    <w:rsid w:val="00A75E02"/>
    <w:rsid w:val="00A81E0E"/>
    <w:rsid w:val="00A821F9"/>
    <w:rsid w:val="00A82343"/>
    <w:rsid w:val="00A8366F"/>
    <w:rsid w:val="00A8630B"/>
    <w:rsid w:val="00A86AC7"/>
    <w:rsid w:val="00A90951"/>
    <w:rsid w:val="00A91321"/>
    <w:rsid w:val="00A938AF"/>
    <w:rsid w:val="00A94669"/>
    <w:rsid w:val="00A952A9"/>
    <w:rsid w:val="00AA0446"/>
    <w:rsid w:val="00AA0913"/>
    <w:rsid w:val="00AA381A"/>
    <w:rsid w:val="00AB14C5"/>
    <w:rsid w:val="00AB1EAF"/>
    <w:rsid w:val="00AB287E"/>
    <w:rsid w:val="00AB3443"/>
    <w:rsid w:val="00AB4100"/>
    <w:rsid w:val="00AC0B23"/>
    <w:rsid w:val="00AC470F"/>
    <w:rsid w:val="00AC5894"/>
    <w:rsid w:val="00AC6F8A"/>
    <w:rsid w:val="00AC753F"/>
    <w:rsid w:val="00AD0C56"/>
    <w:rsid w:val="00AD1B33"/>
    <w:rsid w:val="00AD2CC6"/>
    <w:rsid w:val="00AD4DA6"/>
    <w:rsid w:val="00AE14A0"/>
    <w:rsid w:val="00AE2187"/>
    <w:rsid w:val="00AE46ED"/>
    <w:rsid w:val="00AE6FD8"/>
    <w:rsid w:val="00AF1096"/>
    <w:rsid w:val="00AF2376"/>
    <w:rsid w:val="00AF4B11"/>
    <w:rsid w:val="00AF4C30"/>
    <w:rsid w:val="00B00F21"/>
    <w:rsid w:val="00B05AB6"/>
    <w:rsid w:val="00B13420"/>
    <w:rsid w:val="00B13B49"/>
    <w:rsid w:val="00B16685"/>
    <w:rsid w:val="00B16BF3"/>
    <w:rsid w:val="00B17FA1"/>
    <w:rsid w:val="00B27025"/>
    <w:rsid w:val="00B27FB5"/>
    <w:rsid w:val="00B3059C"/>
    <w:rsid w:val="00B41D90"/>
    <w:rsid w:val="00B42C6C"/>
    <w:rsid w:val="00B43325"/>
    <w:rsid w:val="00B47808"/>
    <w:rsid w:val="00B47842"/>
    <w:rsid w:val="00B47AE1"/>
    <w:rsid w:val="00B522E8"/>
    <w:rsid w:val="00B540D6"/>
    <w:rsid w:val="00B6245E"/>
    <w:rsid w:val="00B64A96"/>
    <w:rsid w:val="00B6648A"/>
    <w:rsid w:val="00B669E6"/>
    <w:rsid w:val="00B7169E"/>
    <w:rsid w:val="00B74FA2"/>
    <w:rsid w:val="00B8019D"/>
    <w:rsid w:val="00B8084A"/>
    <w:rsid w:val="00B80B3B"/>
    <w:rsid w:val="00B82603"/>
    <w:rsid w:val="00B83D68"/>
    <w:rsid w:val="00B8490D"/>
    <w:rsid w:val="00B86A7D"/>
    <w:rsid w:val="00B91591"/>
    <w:rsid w:val="00B92385"/>
    <w:rsid w:val="00B9306F"/>
    <w:rsid w:val="00B9462B"/>
    <w:rsid w:val="00B97495"/>
    <w:rsid w:val="00BA0CDD"/>
    <w:rsid w:val="00BA1D6E"/>
    <w:rsid w:val="00BA32D2"/>
    <w:rsid w:val="00BA37FD"/>
    <w:rsid w:val="00BB0C9B"/>
    <w:rsid w:val="00BB13BB"/>
    <w:rsid w:val="00BB7E08"/>
    <w:rsid w:val="00BC19CA"/>
    <w:rsid w:val="00BD1B4E"/>
    <w:rsid w:val="00BD2B83"/>
    <w:rsid w:val="00BD4C60"/>
    <w:rsid w:val="00BD4CED"/>
    <w:rsid w:val="00BD54F1"/>
    <w:rsid w:val="00BD73EF"/>
    <w:rsid w:val="00BE0899"/>
    <w:rsid w:val="00BE28C3"/>
    <w:rsid w:val="00BE3B88"/>
    <w:rsid w:val="00BE48FC"/>
    <w:rsid w:val="00BE5230"/>
    <w:rsid w:val="00BE5E1B"/>
    <w:rsid w:val="00BE615E"/>
    <w:rsid w:val="00BF02FA"/>
    <w:rsid w:val="00BF1D9F"/>
    <w:rsid w:val="00BF4F73"/>
    <w:rsid w:val="00BF5992"/>
    <w:rsid w:val="00C0241B"/>
    <w:rsid w:val="00C02ED0"/>
    <w:rsid w:val="00C0715A"/>
    <w:rsid w:val="00C106A0"/>
    <w:rsid w:val="00C119C0"/>
    <w:rsid w:val="00C11A70"/>
    <w:rsid w:val="00C125FC"/>
    <w:rsid w:val="00C14EFB"/>
    <w:rsid w:val="00C20545"/>
    <w:rsid w:val="00C24109"/>
    <w:rsid w:val="00C24644"/>
    <w:rsid w:val="00C25E5C"/>
    <w:rsid w:val="00C31023"/>
    <w:rsid w:val="00C3230C"/>
    <w:rsid w:val="00C34470"/>
    <w:rsid w:val="00C37266"/>
    <w:rsid w:val="00C43C6A"/>
    <w:rsid w:val="00C44CFC"/>
    <w:rsid w:val="00C45F87"/>
    <w:rsid w:val="00C46B46"/>
    <w:rsid w:val="00C471A2"/>
    <w:rsid w:val="00C50FB1"/>
    <w:rsid w:val="00C5405F"/>
    <w:rsid w:val="00C56712"/>
    <w:rsid w:val="00C636D4"/>
    <w:rsid w:val="00C6437B"/>
    <w:rsid w:val="00C6681B"/>
    <w:rsid w:val="00C7063E"/>
    <w:rsid w:val="00C72744"/>
    <w:rsid w:val="00C732C5"/>
    <w:rsid w:val="00C74816"/>
    <w:rsid w:val="00C74FDB"/>
    <w:rsid w:val="00C75397"/>
    <w:rsid w:val="00C7567F"/>
    <w:rsid w:val="00C77031"/>
    <w:rsid w:val="00C80679"/>
    <w:rsid w:val="00C847A2"/>
    <w:rsid w:val="00C875DD"/>
    <w:rsid w:val="00C92BE0"/>
    <w:rsid w:val="00C968F0"/>
    <w:rsid w:val="00C97C03"/>
    <w:rsid w:val="00CA0BD0"/>
    <w:rsid w:val="00CA24BB"/>
    <w:rsid w:val="00CA6CD1"/>
    <w:rsid w:val="00CA73D2"/>
    <w:rsid w:val="00CA74FA"/>
    <w:rsid w:val="00CB0F20"/>
    <w:rsid w:val="00CC046D"/>
    <w:rsid w:val="00CC0A17"/>
    <w:rsid w:val="00CC16A7"/>
    <w:rsid w:val="00CC36F6"/>
    <w:rsid w:val="00CD0123"/>
    <w:rsid w:val="00CD046E"/>
    <w:rsid w:val="00CD2828"/>
    <w:rsid w:val="00CD5A2C"/>
    <w:rsid w:val="00CD6599"/>
    <w:rsid w:val="00CE3334"/>
    <w:rsid w:val="00CF0DE0"/>
    <w:rsid w:val="00CF30DB"/>
    <w:rsid w:val="00CF6913"/>
    <w:rsid w:val="00CF6B11"/>
    <w:rsid w:val="00D006C3"/>
    <w:rsid w:val="00D01E21"/>
    <w:rsid w:val="00D05254"/>
    <w:rsid w:val="00D0554B"/>
    <w:rsid w:val="00D0577A"/>
    <w:rsid w:val="00D06585"/>
    <w:rsid w:val="00D06EA6"/>
    <w:rsid w:val="00D10D00"/>
    <w:rsid w:val="00D10F24"/>
    <w:rsid w:val="00D126D7"/>
    <w:rsid w:val="00D1442E"/>
    <w:rsid w:val="00D1534A"/>
    <w:rsid w:val="00D203A7"/>
    <w:rsid w:val="00D215F7"/>
    <w:rsid w:val="00D262C3"/>
    <w:rsid w:val="00D27853"/>
    <w:rsid w:val="00D279DE"/>
    <w:rsid w:val="00D30E4B"/>
    <w:rsid w:val="00D310A3"/>
    <w:rsid w:val="00D32F9F"/>
    <w:rsid w:val="00D357DC"/>
    <w:rsid w:val="00D37852"/>
    <w:rsid w:val="00D40FF4"/>
    <w:rsid w:val="00D410C6"/>
    <w:rsid w:val="00D4520B"/>
    <w:rsid w:val="00D45259"/>
    <w:rsid w:val="00D50544"/>
    <w:rsid w:val="00D5186F"/>
    <w:rsid w:val="00D55567"/>
    <w:rsid w:val="00D60A55"/>
    <w:rsid w:val="00D630A3"/>
    <w:rsid w:val="00D63473"/>
    <w:rsid w:val="00D65CDD"/>
    <w:rsid w:val="00D65F66"/>
    <w:rsid w:val="00D716AC"/>
    <w:rsid w:val="00D73317"/>
    <w:rsid w:val="00D75DA1"/>
    <w:rsid w:val="00D7633B"/>
    <w:rsid w:val="00D76AB2"/>
    <w:rsid w:val="00D776C3"/>
    <w:rsid w:val="00D813B5"/>
    <w:rsid w:val="00D83E8B"/>
    <w:rsid w:val="00D85BD4"/>
    <w:rsid w:val="00D85EB8"/>
    <w:rsid w:val="00D869B9"/>
    <w:rsid w:val="00D87FAC"/>
    <w:rsid w:val="00D91011"/>
    <w:rsid w:val="00D913C0"/>
    <w:rsid w:val="00D92719"/>
    <w:rsid w:val="00D9345F"/>
    <w:rsid w:val="00D940B9"/>
    <w:rsid w:val="00D9419F"/>
    <w:rsid w:val="00D94930"/>
    <w:rsid w:val="00D94A7C"/>
    <w:rsid w:val="00D94CC1"/>
    <w:rsid w:val="00D95916"/>
    <w:rsid w:val="00D95B43"/>
    <w:rsid w:val="00DA0C9C"/>
    <w:rsid w:val="00DA1100"/>
    <w:rsid w:val="00DB2E3C"/>
    <w:rsid w:val="00DB3078"/>
    <w:rsid w:val="00DB70B8"/>
    <w:rsid w:val="00DC0D20"/>
    <w:rsid w:val="00DC10F5"/>
    <w:rsid w:val="00DC596D"/>
    <w:rsid w:val="00DD0F52"/>
    <w:rsid w:val="00DD3014"/>
    <w:rsid w:val="00DD49D5"/>
    <w:rsid w:val="00DE13FF"/>
    <w:rsid w:val="00DE3925"/>
    <w:rsid w:val="00DE5BFE"/>
    <w:rsid w:val="00DE6911"/>
    <w:rsid w:val="00DE7C3E"/>
    <w:rsid w:val="00DF689D"/>
    <w:rsid w:val="00E00D65"/>
    <w:rsid w:val="00E029C0"/>
    <w:rsid w:val="00E124D0"/>
    <w:rsid w:val="00E14C56"/>
    <w:rsid w:val="00E15CA6"/>
    <w:rsid w:val="00E16866"/>
    <w:rsid w:val="00E23065"/>
    <w:rsid w:val="00E26AB1"/>
    <w:rsid w:val="00E328A5"/>
    <w:rsid w:val="00E32C5E"/>
    <w:rsid w:val="00E32E91"/>
    <w:rsid w:val="00E3440F"/>
    <w:rsid w:val="00E34B34"/>
    <w:rsid w:val="00E37262"/>
    <w:rsid w:val="00E4083B"/>
    <w:rsid w:val="00E408EE"/>
    <w:rsid w:val="00E409BA"/>
    <w:rsid w:val="00E41634"/>
    <w:rsid w:val="00E43A79"/>
    <w:rsid w:val="00E44049"/>
    <w:rsid w:val="00E4488F"/>
    <w:rsid w:val="00E4516F"/>
    <w:rsid w:val="00E45778"/>
    <w:rsid w:val="00E502AF"/>
    <w:rsid w:val="00E52C62"/>
    <w:rsid w:val="00E52D9A"/>
    <w:rsid w:val="00E553AF"/>
    <w:rsid w:val="00E57D3F"/>
    <w:rsid w:val="00E65279"/>
    <w:rsid w:val="00E66EAE"/>
    <w:rsid w:val="00E703FA"/>
    <w:rsid w:val="00E836C9"/>
    <w:rsid w:val="00E84FA8"/>
    <w:rsid w:val="00E90375"/>
    <w:rsid w:val="00E94FF5"/>
    <w:rsid w:val="00EA6375"/>
    <w:rsid w:val="00EB1CC8"/>
    <w:rsid w:val="00EB7BE1"/>
    <w:rsid w:val="00EC477A"/>
    <w:rsid w:val="00ED1B65"/>
    <w:rsid w:val="00ED38F9"/>
    <w:rsid w:val="00ED7A73"/>
    <w:rsid w:val="00EE1394"/>
    <w:rsid w:val="00EE1825"/>
    <w:rsid w:val="00EE3485"/>
    <w:rsid w:val="00EE3524"/>
    <w:rsid w:val="00EE5867"/>
    <w:rsid w:val="00EE59E0"/>
    <w:rsid w:val="00EE7028"/>
    <w:rsid w:val="00EE7E43"/>
    <w:rsid w:val="00F00733"/>
    <w:rsid w:val="00F0287B"/>
    <w:rsid w:val="00F02D54"/>
    <w:rsid w:val="00F035BA"/>
    <w:rsid w:val="00F05AF6"/>
    <w:rsid w:val="00F116A3"/>
    <w:rsid w:val="00F15A7F"/>
    <w:rsid w:val="00F16CDA"/>
    <w:rsid w:val="00F17B66"/>
    <w:rsid w:val="00F21098"/>
    <w:rsid w:val="00F23310"/>
    <w:rsid w:val="00F23F1A"/>
    <w:rsid w:val="00F24643"/>
    <w:rsid w:val="00F2764D"/>
    <w:rsid w:val="00F3024D"/>
    <w:rsid w:val="00F32A91"/>
    <w:rsid w:val="00F335A2"/>
    <w:rsid w:val="00F35464"/>
    <w:rsid w:val="00F360B5"/>
    <w:rsid w:val="00F3781E"/>
    <w:rsid w:val="00F41E75"/>
    <w:rsid w:val="00F4235A"/>
    <w:rsid w:val="00F42862"/>
    <w:rsid w:val="00F4368B"/>
    <w:rsid w:val="00F47921"/>
    <w:rsid w:val="00F56C45"/>
    <w:rsid w:val="00F6184E"/>
    <w:rsid w:val="00F658B2"/>
    <w:rsid w:val="00F66AF7"/>
    <w:rsid w:val="00F66B19"/>
    <w:rsid w:val="00F66CC7"/>
    <w:rsid w:val="00F73B82"/>
    <w:rsid w:val="00F7443D"/>
    <w:rsid w:val="00F764AA"/>
    <w:rsid w:val="00F76666"/>
    <w:rsid w:val="00F76F8E"/>
    <w:rsid w:val="00F82A1E"/>
    <w:rsid w:val="00F8356A"/>
    <w:rsid w:val="00F840FF"/>
    <w:rsid w:val="00F865F4"/>
    <w:rsid w:val="00F91747"/>
    <w:rsid w:val="00F93366"/>
    <w:rsid w:val="00F93C77"/>
    <w:rsid w:val="00F95608"/>
    <w:rsid w:val="00F96415"/>
    <w:rsid w:val="00FA0080"/>
    <w:rsid w:val="00FA00D6"/>
    <w:rsid w:val="00FA1294"/>
    <w:rsid w:val="00FA21E4"/>
    <w:rsid w:val="00FA4CBE"/>
    <w:rsid w:val="00FA63C2"/>
    <w:rsid w:val="00FA6C70"/>
    <w:rsid w:val="00FA770F"/>
    <w:rsid w:val="00FB58CE"/>
    <w:rsid w:val="00FB6ACA"/>
    <w:rsid w:val="00FB7C3B"/>
    <w:rsid w:val="00FC1AF0"/>
    <w:rsid w:val="00FC1E46"/>
    <w:rsid w:val="00FC5EC0"/>
    <w:rsid w:val="00FC6B2F"/>
    <w:rsid w:val="00FC6D92"/>
    <w:rsid w:val="00FC754B"/>
    <w:rsid w:val="00FD1F37"/>
    <w:rsid w:val="00FD22B5"/>
    <w:rsid w:val="00FD3962"/>
    <w:rsid w:val="00FD4BF9"/>
    <w:rsid w:val="00FD6EA0"/>
    <w:rsid w:val="00FE072E"/>
    <w:rsid w:val="00FE1A54"/>
    <w:rsid w:val="00FE1E3F"/>
    <w:rsid w:val="00FE2DBA"/>
    <w:rsid w:val="00FE3A78"/>
    <w:rsid w:val="00FE6749"/>
    <w:rsid w:val="00FE727C"/>
    <w:rsid w:val="00FF34B4"/>
    <w:rsid w:val="00FF422F"/>
    <w:rsid w:val="00FF6950"/>
    <w:rsid w:val="00FF6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F4434"/>
  <w15:chartTrackingRefBased/>
  <w15:docId w15:val="{F713F0E7-93C4-4283-BCAE-DEDADB49E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6C3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6C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144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42D2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C61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S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C6117"/>
    <w:rPr>
      <w:rFonts w:ascii="Courier New" w:eastAsia="Times New Roman" w:hAnsi="Courier New" w:cs="Courier New"/>
      <w:sz w:val="20"/>
      <w:szCs w:val="20"/>
      <w:lang w:val="en-SG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4019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53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hyperlink" Target="https://www.ndhfa.org/Publications/Reports/Partner%20Publications/HomelessPlan2018.pdf" TargetMode="External"/><Relationship Id="rId34" Type="http://schemas.openxmlformats.org/officeDocument/2006/relationships/hyperlink" Target="https://www.apartmentlist.com/rentonomics/rental-price-data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5" Type="http://schemas.openxmlformats.org/officeDocument/2006/relationships/image" Target="media/image90.png"/><Relationship Id="rId33" Type="http://schemas.openxmlformats.org/officeDocument/2006/relationships/hyperlink" Target="https://fred.stlouisfed.org/release/tables?rid=249&amp;eid=259515" TargetMode="External"/><Relationship Id="rId38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www.ndhfa.org/Publications/Reports/Partner%20Publications/HomelessPlan2018.pdf" TargetMode="External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hyperlink" Target="https://www.apartmentlist.com/rentonomics/rental-price-data/" TargetMode="External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www.census.gov/data/datasets/time-series/demo/popest/2010s-state-total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hyperlink" Target="https://www.census.gov/data/datasets/time-series/demo/popest/2010s-state-total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hyperlink" Target="https://fred.stlouisfed.org/release/tables?rid=249&amp;eid=259515#snid=259516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enke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C632B8F49AD9439F07EEA459838724" ma:contentTypeVersion="10" ma:contentTypeDescription="Create a new document." ma:contentTypeScope="" ma:versionID="d882600fd414ab2366bbd2a24bb0100c">
  <xsd:schema xmlns:xsd="http://www.w3.org/2001/XMLSchema" xmlns:xs="http://www.w3.org/2001/XMLSchema" xmlns:p="http://schemas.microsoft.com/office/2006/metadata/properties" xmlns:ns3="2309e5e0-290a-4965-ab5a-01b8887e639a" targetNamespace="http://schemas.microsoft.com/office/2006/metadata/properties" ma:root="true" ma:fieldsID="c5f4bd8420a37c488effd064fcfae1c7" ns3:_="">
    <xsd:import namespace="2309e5e0-290a-4965-ab5a-01b8887e639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9e5e0-290a-4965-ab5a-01b8887e63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AB632-76D7-42B6-804F-6021F0EAF248}">
  <ds:schemaRefs>
    <ds:schemaRef ds:uri="http://www.w3.org/XML/1998/namespace"/>
    <ds:schemaRef ds:uri="http://schemas.openxmlformats.org/package/2006/metadata/core-properties"/>
    <ds:schemaRef ds:uri="http://purl.org/dc/terms/"/>
    <ds:schemaRef ds:uri="2309e5e0-290a-4965-ab5a-01b8887e639a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283C222-CB7D-499D-920F-3F08FBC29F5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3F8FAE-3EEC-4DB5-AF46-9025A986B7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09e5e0-290a-4965-ab5a-01b8887e63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C11F46A-0D02-4F09-AC2E-4ABE57F82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690</TotalTime>
  <Pages>5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Wen</dc:creator>
  <cp:keywords/>
  <dc:description/>
  <cp:lastModifiedBy>Bruce Wen</cp:lastModifiedBy>
  <cp:revision>1305</cp:revision>
  <dcterms:created xsi:type="dcterms:W3CDTF">2019-11-05T22:35:00Z</dcterms:created>
  <dcterms:modified xsi:type="dcterms:W3CDTF">2019-11-09T01:27:00Z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0x01010028C632B8F49AD9439F07EEA459838724</vt:lpwstr>
  </property>
</Properties>
</file>